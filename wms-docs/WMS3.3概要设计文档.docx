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912554" w:rsidRDefault="00CE5AFF">
      <w:pPr>
        <w:spacing w:before="4080"/>
        <w:ind w:left="720"/>
        <w:rPr>
          <w:rStyle w:val="InforCoverHeader"/>
          <w:rFonts w:ascii="微软雅黑" w:eastAsia="微软雅黑" w:hAnsi="微软雅黑"/>
          <w:sz w:val="21"/>
          <w:szCs w:val="21"/>
          <w:lang w:val="en-US"/>
        </w:rPr>
      </w:pPr>
      <w:r w:rsidRPr="00912554">
        <w:rPr>
          <w:rFonts w:ascii="微软雅黑" w:eastAsia="微软雅黑" w:hAnsi="微软雅黑"/>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912554" w:rsidRDefault="00CE5AFF">
      <w:pPr>
        <w:spacing w:before="4080"/>
        <w:ind w:left="720"/>
        <w:rPr>
          <w:rStyle w:val="InforCoverHeader"/>
          <w:rFonts w:ascii="微软雅黑" w:eastAsia="微软雅黑" w:hAnsi="微软雅黑"/>
          <w:szCs w:val="52"/>
          <w:lang w:val="en-US" w:eastAsia="zh-CN"/>
        </w:rPr>
      </w:pPr>
      <w:r w:rsidRPr="00912554">
        <w:rPr>
          <w:rStyle w:val="InforCoverHeader"/>
          <w:rFonts w:ascii="微软雅黑" w:eastAsia="微软雅黑" w:hAnsi="微软雅黑" w:hint="eastAsia"/>
          <w:szCs w:val="52"/>
          <w:lang w:val="en-US" w:eastAsia="zh-CN"/>
        </w:rPr>
        <w:t>WMS3.3概要设计文档</w:t>
      </w:r>
    </w:p>
    <w:p w14:paraId="6AAA0B29" w14:textId="77777777" w:rsidR="001B69C8" w:rsidRPr="00912554" w:rsidRDefault="001B69C8">
      <w:pPr>
        <w:ind w:left="720"/>
        <w:rPr>
          <w:rFonts w:ascii="微软雅黑" w:eastAsia="微软雅黑" w:hAnsi="微软雅黑"/>
          <w:sz w:val="21"/>
          <w:szCs w:val="21"/>
          <w:lang w:val="en-US" w:eastAsia="zh-CN"/>
        </w:rPr>
      </w:pPr>
    </w:p>
    <w:p w14:paraId="187B0741" w14:textId="77777777" w:rsidR="001B69C8" w:rsidRPr="00912554" w:rsidRDefault="001B69C8">
      <w:pPr>
        <w:ind w:left="720"/>
        <w:rPr>
          <w:rStyle w:val="InforCoverSub-Headline"/>
          <w:rFonts w:ascii="微软雅黑" w:eastAsia="微软雅黑" w:hAnsi="微软雅黑"/>
          <w:sz w:val="21"/>
          <w:szCs w:val="21"/>
          <w:lang w:val="en-US" w:eastAsia="zh-CN"/>
        </w:rPr>
      </w:pPr>
    </w:p>
    <w:p w14:paraId="42D1F68B" w14:textId="77777777" w:rsidR="001B69C8" w:rsidRPr="00912554" w:rsidRDefault="001B69C8">
      <w:pPr>
        <w:ind w:left="720"/>
        <w:rPr>
          <w:rStyle w:val="InforCoverSub-Headline"/>
          <w:rFonts w:ascii="微软雅黑" w:eastAsia="微软雅黑" w:hAnsi="微软雅黑"/>
          <w:sz w:val="21"/>
          <w:szCs w:val="21"/>
          <w:lang w:val="en-US" w:eastAsia="zh-CN"/>
        </w:rPr>
      </w:pPr>
    </w:p>
    <w:p w14:paraId="0BEC199A" w14:textId="77777777" w:rsidR="001B69C8" w:rsidRPr="00912554" w:rsidRDefault="001B69C8">
      <w:pPr>
        <w:ind w:left="720"/>
        <w:rPr>
          <w:rStyle w:val="InforCoverSub-Headline"/>
          <w:rFonts w:ascii="微软雅黑" w:eastAsia="微软雅黑" w:hAnsi="微软雅黑"/>
          <w:sz w:val="21"/>
          <w:szCs w:val="21"/>
          <w:lang w:val="en-US" w:eastAsia="zh-CN"/>
        </w:rPr>
      </w:pPr>
    </w:p>
    <w:p w14:paraId="7B9EDA05" w14:textId="77777777" w:rsidR="001B69C8" w:rsidRPr="00912554" w:rsidRDefault="001B69C8">
      <w:pPr>
        <w:ind w:left="720"/>
        <w:rPr>
          <w:rStyle w:val="InforCoverSub-Headline"/>
          <w:rFonts w:ascii="微软雅黑" w:eastAsia="微软雅黑" w:hAnsi="微软雅黑"/>
          <w:sz w:val="21"/>
          <w:szCs w:val="21"/>
          <w:lang w:val="en-US" w:eastAsia="zh-CN"/>
        </w:rPr>
      </w:pPr>
    </w:p>
    <w:p w14:paraId="181EF10C" w14:textId="77777777" w:rsidR="001B69C8" w:rsidRPr="00912554" w:rsidRDefault="001B69C8">
      <w:pPr>
        <w:ind w:left="720"/>
        <w:rPr>
          <w:rStyle w:val="InforCoverSub-Headline"/>
          <w:rFonts w:ascii="微软雅黑" w:eastAsia="微软雅黑" w:hAnsi="微软雅黑"/>
          <w:sz w:val="21"/>
          <w:szCs w:val="21"/>
          <w:lang w:val="en-US" w:eastAsia="zh-CN"/>
        </w:rPr>
      </w:pPr>
    </w:p>
    <w:p w14:paraId="76121D51" w14:textId="77777777" w:rsidR="001B69C8" w:rsidRPr="00912554" w:rsidRDefault="001B69C8">
      <w:pPr>
        <w:ind w:left="720"/>
        <w:rPr>
          <w:rStyle w:val="InforCoverSub-Headline"/>
          <w:rFonts w:ascii="微软雅黑" w:eastAsia="微软雅黑" w:hAnsi="微软雅黑"/>
          <w:sz w:val="21"/>
          <w:szCs w:val="21"/>
          <w:lang w:val="en-US" w:eastAsia="zh-CN"/>
        </w:rPr>
      </w:pPr>
    </w:p>
    <w:p w14:paraId="2FFBA2F7" w14:textId="77777777" w:rsidR="001B69C8" w:rsidRPr="00912554" w:rsidRDefault="00CE5AFF">
      <w:pPr>
        <w:spacing w:after="0"/>
        <w:rPr>
          <w:rStyle w:val="InforHeadline"/>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br w:type="page"/>
      </w:r>
      <w:r w:rsidRPr="00912554">
        <w:rPr>
          <w:rFonts w:ascii="微软雅黑" w:eastAsia="微软雅黑" w:hAnsi="微软雅黑"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91255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912554" w:rsidRDefault="00CE5AFF">
            <w:pPr>
              <w:rPr>
                <w:rFonts w:ascii="微软雅黑" w:eastAsia="微软雅黑" w:hAnsi="微软雅黑"/>
                <w:b w:val="0"/>
                <w:color w:val="FFFFFF" w:themeColor="background1"/>
                <w:sz w:val="21"/>
                <w:szCs w:val="21"/>
                <w:lang w:val="en-US"/>
              </w:rPr>
            </w:pPr>
            <w:r w:rsidRPr="00912554">
              <w:rPr>
                <w:rFonts w:ascii="微软雅黑" w:eastAsia="微软雅黑" w:hAnsi="微软雅黑" w:hint="eastAsia"/>
                <w:b w:val="0"/>
                <w:color w:val="FFFFFF" w:themeColor="background1"/>
                <w:sz w:val="21"/>
                <w:szCs w:val="21"/>
                <w:lang w:val="en-US" w:eastAsia="zh-CN"/>
              </w:rPr>
              <w:t>编写</w:t>
            </w:r>
          </w:p>
        </w:tc>
        <w:tc>
          <w:tcPr>
            <w:tcW w:w="7966" w:type="dxa"/>
          </w:tcPr>
          <w:p w14:paraId="308B5822" w14:textId="77777777" w:rsidR="001B69C8" w:rsidRPr="00912554" w:rsidRDefault="00CE5AFF">
            <w:pPr>
              <w:spacing w:after="10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刘敏慧</w:t>
            </w:r>
          </w:p>
        </w:tc>
      </w:tr>
      <w:tr w:rsidR="001B69C8" w:rsidRPr="0091255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912554" w:rsidRDefault="00CE5AFF">
            <w:pPr>
              <w:rPr>
                <w:rFonts w:ascii="微软雅黑" w:eastAsia="微软雅黑" w:hAnsi="微软雅黑"/>
                <w:b w:val="0"/>
                <w:color w:val="FFFFFF" w:themeColor="background1"/>
                <w:sz w:val="21"/>
                <w:szCs w:val="21"/>
                <w:lang w:val="en-US"/>
              </w:rPr>
            </w:pPr>
            <w:r w:rsidRPr="00912554">
              <w:rPr>
                <w:rFonts w:ascii="微软雅黑" w:eastAsia="微软雅黑" w:hAnsi="微软雅黑"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912554" w:rsidRDefault="00CE5AF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1.0</w:t>
            </w:r>
          </w:p>
        </w:tc>
      </w:tr>
      <w:tr w:rsidR="001B69C8" w:rsidRPr="0091255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912554" w:rsidRDefault="00CE5AFF">
            <w:pPr>
              <w:rPr>
                <w:rFonts w:ascii="微软雅黑" w:eastAsia="微软雅黑" w:hAnsi="微软雅黑"/>
                <w:b w:val="0"/>
                <w:color w:val="FFFFFF" w:themeColor="background1"/>
                <w:sz w:val="21"/>
                <w:szCs w:val="21"/>
                <w:lang w:val="en-US"/>
              </w:rPr>
            </w:pPr>
            <w:r w:rsidRPr="00912554">
              <w:rPr>
                <w:rFonts w:ascii="微软雅黑" w:eastAsia="微软雅黑" w:hAnsi="微软雅黑"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912554" w:rsidRDefault="00CE5AF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1"/>
                <w:szCs w:val="21"/>
                <w:lang w:val="en-US"/>
              </w:rPr>
            </w:pPr>
            <w:r w:rsidRPr="00912554">
              <w:rPr>
                <w:rFonts w:ascii="微软雅黑" w:eastAsia="微软雅黑" w:hAnsi="微软雅黑"/>
                <w:sz w:val="21"/>
                <w:szCs w:val="21"/>
                <w:lang w:val="en-US"/>
              </w:rPr>
              <w:fldChar w:fldCharType="begin">
                <w:ffData>
                  <w:name w:val="Kontrollkästchen1"/>
                  <w:enabled/>
                  <w:calcOnExit w:val="0"/>
                  <w:checkBox>
                    <w:sizeAuto/>
                    <w:default w:val="1"/>
                    <w:checked/>
                  </w:checkBox>
                </w:ffData>
              </w:fldChar>
            </w:r>
            <w:r w:rsidRPr="00912554">
              <w:rPr>
                <w:rFonts w:ascii="微软雅黑" w:eastAsia="微软雅黑" w:hAnsi="微软雅黑"/>
                <w:sz w:val="21"/>
                <w:szCs w:val="21"/>
                <w:lang w:val="en-US"/>
              </w:rPr>
              <w:instrText xml:space="preserve"> FORMCHECKBOX </w:instrText>
            </w:r>
            <w:r w:rsidR="00244DAE">
              <w:rPr>
                <w:rFonts w:ascii="微软雅黑" w:eastAsia="微软雅黑" w:hAnsi="微软雅黑"/>
                <w:sz w:val="21"/>
                <w:szCs w:val="21"/>
                <w:lang w:val="en-US"/>
              </w:rPr>
            </w:r>
            <w:r w:rsidR="00244DAE">
              <w:rPr>
                <w:rFonts w:ascii="微软雅黑" w:eastAsia="微软雅黑" w:hAnsi="微软雅黑"/>
                <w:sz w:val="21"/>
                <w:szCs w:val="21"/>
                <w:lang w:val="en-US"/>
              </w:rPr>
              <w:fldChar w:fldCharType="separate"/>
            </w:r>
            <w:r w:rsidRPr="00912554">
              <w:rPr>
                <w:rFonts w:ascii="微软雅黑" w:eastAsia="微软雅黑" w:hAnsi="微软雅黑"/>
                <w:sz w:val="21"/>
                <w:szCs w:val="21"/>
                <w:lang w:val="en-US"/>
              </w:rPr>
              <w:fldChar w:fldCharType="end"/>
            </w:r>
            <w:bookmarkEnd w:id="0"/>
            <w:r w:rsidRPr="00912554">
              <w:rPr>
                <w:rFonts w:ascii="微软雅黑" w:eastAsia="微软雅黑" w:hAnsi="微软雅黑" w:hint="eastAsia"/>
                <w:sz w:val="21"/>
                <w:szCs w:val="21"/>
                <w:lang w:val="en-US" w:eastAsia="zh-CN"/>
              </w:rPr>
              <w:t>起草地</w:t>
            </w:r>
            <w:r w:rsidRPr="00912554">
              <w:rPr>
                <w:rFonts w:ascii="微软雅黑" w:eastAsia="微软雅黑" w:hAnsi="微软雅黑"/>
                <w:sz w:val="21"/>
                <w:szCs w:val="21"/>
                <w:lang w:val="en-US"/>
              </w:rPr>
              <w:tab/>
            </w:r>
            <w:r w:rsidRPr="00912554">
              <w:rPr>
                <w:rFonts w:ascii="微软雅黑" w:eastAsia="微软雅黑" w:hAnsi="微软雅黑"/>
                <w:sz w:val="21"/>
                <w:szCs w:val="21"/>
                <w:lang w:val="en-US"/>
              </w:rPr>
              <w:fldChar w:fldCharType="begin">
                <w:ffData>
                  <w:name w:val="Kontrollkästchen1"/>
                  <w:enabled/>
                  <w:calcOnExit w:val="0"/>
                  <w:checkBox>
                    <w:sizeAuto/>
                    <w:default w:val="0"/>
                    <w:checked w:val="0"/>
                  </w:checkBox>
                </w:ffData>
              </w:fldChar>
            </w:r>
            <w:r w:rsidRPr="00912554">
              <w:rPr>
                <w:rFonts w:ascii="微软雅黑" w:eastAsia="微软雅黑" w:hAnsi="微软雅黑"/>
                <w:sz w:val="21"/>
                <w:szCs w:val="21"/>
                <w:lang w:val="en-US"/>
              </w:rPr>
              <w:instrText xml:space="preserve"> FORMCHECKBOX </w:instrText>
            </w:r>
            <w:r w:rsidR="00244DAE">
              <w:rPr>
                <w:rFonts w:ascii="微软雅黑" w:eastAsia="微软雅黑" w:hAnsi="微软雅黑"/>
                <w:sz w:val="21"/>
                <w:szCs w:val="21"/>
                <w:lang w:val="en-US"/>
              </w:rPr>
            </w:r>
            <w:r w:rsidR="00244DAE">
              <w:rPr>
                <w:rFonts w:ascii="微软雅黑" w:eastAsia="微软雅黑" w:hAnsi="微软雅黑"/>
                <w:sz w:val="21"/>
                <w:szCs w:val="21"/>
                <w:lang w:val="en-US"/>
              </w:rPr>
              <w:fldChar w:fldCharType="separate"/>
            </w:r>
            <w:r w:rsidRPr="00912554">
              <w:rPr>
                <w:rFonts w:ascii="微软雅黑" w:eastAsia="微软雅黑" w:hAnsi="微软雅黑"/>
                <w:sz w:val="21"/>
                <w:szCs w:val="21"/>
                <w:lang w:val="en-US"/>
              </w:rPr>
              <w:fldChar w:fldCharType="end"/>
            </w:r>
            <w:r w:rsidRPr="00912554">
              <w:rPr>
                <w:rFonts w:ascii="微软雅黑" w:eastAsia="微软雅黑" w:hAnsi="微软雅黑" w:hint="eastAsia"/>
                <w:sz w:val="21"/>
                <w:szCs w:val="21"/>
              </w:rPr>
              <w:t>审查中</w:t>
            </w:r>
            <w:r w:rsidRPr="00912554">
              <w:rPr>
                <w:rFonts w:ascii="微软雅黑" w:eastAsia="微软雅黑" w:hAnsi="微软雅黑"/>
                <w:sz w:val="21"/>
                <w:szCs w:val="21"/>
                <w:lang w:val="en-US"/>
              </w:rPr>
              <w:tab/>
            </w:r>
            <w:r w:rsidRPr="00912554">
              <w:rPr>
                <w:rFonts w:ascii="微软雅黑" w:eastAsia="微软雅黑" w:hAnsi="微软雅黑"/>
                <w:sz w:val="21"/>
                <w:szCs w:val="21"/>
                <w:lang w:val="en-US"/>
              </w:rPr>
              <w:fldChar w:fldCharType="begin">
                <w:ffData>
                  <w:name w:val="Kontrollkästchen1"/>
                  <w:enabled/>
                  <w:calcOnExit w:val="0"/>
                  <w:checkBox>
                    <w:sizeAuto/>
                    <w:default w:val="0"/>
                    <w:checked w:val="0"/>
                  </w:checkBox>
                </w:ffData>
              </w:fldChar>
            </w:r>
            <w:r w:rsidRPr="00912554">
              <w:rPr>
                <w:rFonts w:ascii="微软雅黑" w:eastAsia="微软雅黑" w:hAnsi="微软雅黑"/>
                <w:sz w:val="21"/>
                <w:szCs w:val="21"/>
                <w:lang w:val="en-US"/>
              </w:rPr>
              <w:instrText xml:space="preserve"> FORMCHECKBOX </w:instrText>
            </w:r>
            <w:r w:rsidR="00244DAE">
              <w:rPr>
                <w:rFonts w:ascii="微软雅黑" w:eastAsia="微软雅黑" w:hAnsi="微软雅黑"/>
                <w:sz w:val="21"/>
                <w:szCs w:val="21"/>
                <w:lang w:val="en-US"/>
              </w:rPr>
            </w:r>
            <w:r w:rsidR="00244DAE">
              <w:rPr>
                <w:rFonts w:ascii="微软雅黑" w:eastAsia="微软雅黑" w:hAnsi="微软雅黑"/>
                <w:sz w:val="21"/>
                <w:szCs w:val="21"/>
                <w:lang w:val="en-US"/>
              </w:rPr>
              <w:fldChar w:fldCharType="separate"/>
            </w:r>
            <w:r w:rsidRPr="00912554">
              <w:rPr>
                <w:rFonts w:ascii="微软雅黑" w:eastAsia="微软雅黑" w:hAnsi="微软雅黑"/>
                <w:sz w:val="21"/>
                <w:szCs w:val="21"/>
                <w:lang w:val="en-US"/>
              </w:rPr>
              <w:fldChar w:fldCharType="end"/>
            </w:r>
            <w:r w:rsidRPr="00912554">
              <w:rPr>
                <w:rFonts w:ascii="微软雅黑" w:eastAsia="微软雅黑" w:hAnsi="微软雅黑" w:hint="eastAsia"/>
                <w:sz w:val="21"/>
                <w:szCs w:val="21"/>
              </w:rPr>
              <w:t>核准</w:t>
            </w:r>
          </w:p>
        </w:tc>
      </w:tr>
    </w:tbl>
    <w:p w14:paraId="0D29AB09" w14:textId="77777777" w:rsidR="001B69C8" w:rsidRPr="00912554" w:rsidRDefault="001B69C8">
      <w:pPr>
        <w:rPr>
          <w:rFonts w:ascii="微软雅黑" w:eastAsia="微软雅黑" w:hAnsi="微软雅黑"/>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91255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color w:val="FFFFFF" w:themeColor="background1"/>
                <w:sz w:val="21"/>
                <w:szCs w:val="21"/>
                <w:lang w:val="en-US" w:eastAsia="zh-CN"/>
              </w:rPr>
              <w:t>版本控制</w:t>
            </w:r>
          </w:p>
        </w:tc>
      </w:tr>
      <w:tr w:rsidR="001B69C8" w:rsidRPr="0091255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rPr>
              <w:t>变</w:t>
            </w:r>
            <w:r w:rsidRPr="00912554">
              <w:rPr>
                <w:rFonts w:ascii="微软雅黑" w:eastAsia="微软雅黑" w:hAnsi="微软雅黑" w:hint="eastAsia"/>
                <w:sz w:val="21"/>
                <w:szCs w:val="21"/>
                <w:lang w:eastAsia="zh-CN"/>
              </w:rPr>
              <w:t>化</w:t>
            </w:r>
          </w:p>
        </w:tc>
      </w:tr>
      <w:tr w:rsidR="001B69C8" w:rsidRPr="0091255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912554" w:rsidRDefault="001B69C8">
            <w:pPr>
              <w:rPr>
                <w:rFonts w:ascii="微软雅黑" w:eastAsia="微软雅黑" w:hAnsi="微软雅黑"/>
                <w:sz w:val="21"/>
                <w:szCs w:val="21"/>
                <w:lang w:val="en-US"/>
              </w:rPr>
            </w:pPr>
          </w:p>
        </w:tc>
      </w:tr>
      <w:tr w:rsidR="001B69C8" w:rsidRPr="0091255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912554" w:rsidRDefault="001B69C8">
            <w:pPr>
              <w:rPr>
                <w:rFonts w:ascii="微软雅黑" w:eastAsia="微软雅黑" w:hAnsi="微软雅黑"/>
                <w:sz w:val="21"/>
                <w:szCs w:val="21"/>
                <w:lang w:val="en-US"/>
              </w:rPr>
            </w:pPr>
          </w:p>
        </w:tc>
      </w:tr>
      <w:tr w:rsidR="001B69C8" w:rsidRPr="0091255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912554" w:rsidRDefault="001B69C8">
            <w:pPr>
              <w:rPr>
                <w:rFonts w:ascii="微软雅黑" w:eastAsia="微软雅黑" w:hAnsi="微软雅黑"/>
                <w:sz w:val="21"/>
                <w:szCs w:val="21"/>
                <w:lang w:val="en-US"/>
              </w:rPr>
            </w:pPr>
          </w:p>
        </w:tc>
      </w:tr>
      <w:tr w:rsidR="001B69C8" w:rsidRPr="0091255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912554" w:rsidRDefault="001B69C8">
            <w:pPr>
              <w:rPr>
                <w:rFonts w:ascii="微软雅黑" w:eastAsia="微软雅黑" w:hAnsi="微软雅黑"/>
                <w:sz w:val="21"/>
                <w:szCs w:val="21"/>
                <w:lang w:val="en-US"/>
              </w:rPr>
            </w:pPr>
          </w:p>
        </w:tc>
      </w:tr>
      <w:tr w:rsidR="001B69C8" w:rsidRPr="0091255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912554" w:rsidRDefault="001B69C8">
            <w:pPr>
              <w:rPr>
                <w:rFonts w:ascii="微软雅黑" w:eastAsia="微软雅黑" w:hAnsi="微软雅黑"/>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912554" w:rsidRDefault="001B69C8">
            <w:pPr>
              <w:rPr>
                <w:rFonts w:ascii="微软雅黑" w:eastAsia="微软雅黑" w:hAnsi="微软雅黑"/>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912554" w:rsidRDefault="001B69C8">
            <w:pPr>
              <w:rPr>
                <w:rFonts w:ascii="微软雅黑" w:eastAsia="微软雅黑" w:hAnsi="微软雅黑"/>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912554" w:rsidRDefault="001B69C8">
            <w:pPr>
              <w:rPr>
                <w:rFonts w:ascii="微软雅黑" w:eastAsia="微软雅黑" w:hAnsi="微软雅黑"/>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912554" w:rsidRDefault="001B69C8">
            <w:pPr>
              <w:rPr>
                <w:rFonts w:ascii="微软雅黑" w:eastAsia="微软雅黑" w:hAnsi="微软雅黑"/>
                <w:sz w:val="21"/>
                <w:szCs w:val="21"/>
                <w:lang w:val="en-US"/>
              </w:rPr>
            </w:pPr>
          </w:p>
        </w:tc>
      </w:tr>
    </w:tbl>
    <w:p w14:paraId="343B20CB" w14:textId="77777777" w:rsidR="001B69C8" w:rsidRPr="00912554" w:rsidRDefault="001B69C8">
      <w:pPr>
        <w:rPr>
          <w:rFonts w:ascii="微软雅黑" w:eastAsia="微软雅黑" w:hAnsi="微软雅黑"/>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91255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912554" w:rsidRDefault="00CE5AFF">
            <w:pPr>
              <w:rPr>
                <w:rFonts w:ascii="微软雅黑" w:eastAsia="微软雅黑" w:hAnsi="微软雅黑"/>
                <w:color w:val="FFFFFF" w:themeColor="background1"/>
                <w:sz w:val="21"/>
                <w:szCs w:val="21"/>
                <w:lang w:val="en-US"/>
              </w:rPr>
            </w:pPr>
            <w:r w:rsidRPr="00912554">
              <w:rPr>
                <w:rFonts w:ascii="微软雅黑" w:eastAsia="微软雅黑" w:hAnsi="微软雅黑" w:hint="eastAsia"/>
                <w:color w:val="FFFFFF" w:themeColor="background1"/>
                <w:sz w:val="21"/>
                <w:szCs w:val="21"/>
              </w:rPr>
              <w:t>批准</w:t>
            </w:r>
          </w:p>
        </w:tc>
      </w:tr>
      <w:tr w:rsidR="001B69C8" w:rsidRPr="0091255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912554" w:rsidRDefault="001B69C8">
            <w:pPr>
              <w:rPr>
                <w:rFonts w:ascii="微软雅黑" w:eastAsia="微软雅黑" w:hAnsi="微软雅黑"/>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核准</w:t>
            </w:r>
          </w:p>
        </w:tc>
      </w:tr>
      <w:tr w:rsidR="001B69C8" w:rsidRPr="0091255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912554" w:rsidRDefault="001B69C8">
            <w:pPr>
              <w:rPr>
                <w:rFonts w:ascii="微软雅黑" w:eastAsia="微软雅黑" w:hAnsi="微软雅黑"/>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912554" w:rsidRDefault="001B69C8">
            <w:pPr>
              <w:rPr>
                <w:rFonts w:ascii="微软雅黑" w:eastAsia="微软雅黑" w:hAnsi="微软雅黑"/>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912554" w:rsidRDefault="001B69C8">
            <w:pPr>
              <w:rPr>
                <w:rFonts w:ascii="微软雅黑" w:eastAsia="微软雅黑" w:hAnsi="微软雅黑"/>
                <w:sz w:val="21"/>
                <w:szCs w:val="21"/>
                <w:lang w:val="en-US"/>
              </w:rPr>
            </w:pPr>
          </w:p>
        </w:tc>
      </w:tr>
      <w:tr w:rsidR="001B69C8" w:rsidRPr="0091255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912554" w:rsidRDefault="001B69C8">
            <w:pPr>
              <w:rPr>
                <w:rFonts w:ascii="微软雅黑" w:eastAsia="微软雅黑" w:hAnsi="微软雅黑"/>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912554" w:rsidRDefault="001B69C8">
            <w:pPr>
              <w:rPr>
                <w:rFonts w:ascii="微软雅黑" w:eastAsia="微软雅黑" w:hAnsi="微软雅黑"/>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912554" w:rsidRDefault="001B69C8">
            <w:pPr>
              <w:rPr>
                <w:rFonts w:ascii="微软雅黑" w:eastAsia="微软雅黑" w:hAnsi="微软雅黑"/>
                <w:sz w:val="21"/>
                <w:szCs w:val="21"/>
                <w:lang w:val="en-US"/>
              </w:rPr>
            </w:pPr>
          </w:p>
        </w:tc>
      </w:tr>
    </w:tbl>
    <w:p w14:paraId="0D62A6FC" w14:textId="77777777" w:rsidR="001B69C8" w:rsidRPr="00912554" w:rsidRDefault="001B69C8">
      <w:pPr>
        <w:rPr>
          <w:rFonts w:ascii="微软雅黑" w:eastAsia="微软雅黑" w:hAnsi="微软雅黑"/>
          <w:sz w:val="21"/>
          <w:szCs w:val="21"/>
          <w:lang w:val="en-US"/>
        </w:rPr>
      </w:pPr>
    </w:p>
    <w:p w14:paraId="1CACBD15"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sz w:val="21"/>
          <w:szCs w:val="21"/>
          <w:lang w:val="en-US"/>
        </w:rPr>
        <w:br w:type="page"/>
      </w:r>
    </w:p>
    <w:p w14:paraId="29DE9690" w14:textId="77777777" w:rsidR="001B69C8" w:rsidRPr="00912554" w:rsidRDefault="00CE5AFF">
      <w:pPr>
        <w:rPr>
          <w:rStyle w:val="InforHeadline"/>
          <w:rFonts w:ascii="微软雅黑" w:eastAsia="微软雅黑" w:hAnsi="微软雅黑"/>
          <w:sz w:val="21"/>
          <w:szCs w:val="21"/>
          <w:lang w:val="en-US" w:eastAsia="zh-CN"/>
        </w:rPr>
      </w:pPr>
      <w:r w:rsidRPr="00912554">
        <w:rPr>
          <w:rStyle w:val="InforHeadline"/>
          <w:rFonts w:ascii="微软雅黑" w:eastAsia="微软雅黑" w:hAnsi="微软雅黑" w:hint="eastAsia"/>
          <w:sz w:val="21"/>
          <w:szCs w:val="21"/>
          <w:lang w:val="en-US" w:eastAsia="zh-CN"/>
        </w:rPr>
        <w:lastRenderedPageBreak/>
        <w:t>目录</w:t>
      </w:r>
    </w:p>
    <w:p w14:paraId="5B42D42C" w14:textId="77777777" w:rsidR="001B69C8" w:rsidRPr="00912554" w:rsidRDefault="00CE5AFF">
      <w:pPr>
        <w:pStyle w:val="TOC1"/>
        <w:tabs>
          <w:tab w:val="left" w:pos="567"/>
        </w:tabs>
        <w:rPr>
          <w:rFonts w:ascii="微软雅黑" w:eastAsia="微软雅黑" w:hAnsi="微软雅黑" w:cstheme="minorBidi"/>
          <w:b w:val="0"/>
          <w:caps w:val="0"/>
          <w:kern w:val="2"/>
          <w:sz w:val="21"/>
          <w:szCs w:val="21"/>
          <w:lang w:val="en-US" w:eastAsia="zh-CN"/>
        </w:rPr>
      </w:pPr>
      <w:r w:rsidRPr="00912554">
        <w:rPr>
          <w:rFonts w:ascii="微软雅黑" w:eastAsia="微软雅黑" w:hAnsi="微软雅黑"/>
          <w:sz w:val="21"/>
          <w:szCs w:val="21"/>
          <w:lang w:val="en-US"/>
        </w:rPr>
        <w:fldChar w:fldCharType="begin"/>
      </w:r>
      <w:r w:rsidRPr="00912554">
        <w:rPr>
          <w:rFonts w:ascii="微软雅黑" w:eastAsia="微软雅黑" w:hAnsi="微软雅黑"/>
          <w:sz w:val="21"/>
          <w:szCs w:val="21"/>
          <w:lang w:val="en-US"/>
        </w:rPr>
        <w:instrText xml:space="preserve"> TOC \o "1-3" \h \z \u </w:instrText>
      </w:r>
      <w:r w:rsidRPr="00912554">
        <w:rPr>
          <w:rFonts w:ascii="微软雅黑" w:eastAsia="微软雅黑" w:hAnsi="微软雅黑"/>
          <w:sz w:val="21"/>
          <w:szCs w:val="21"/>
          <w:lang w:val="en-US"/>
        </w:rPr>
        <w:fldChar w:fldCharType="separate"/>
      </w:r>
      <w:hyperlink w:anchor="_Toc2507401" w:history="1">
        <w:r w:rsidRPr="00912554">
          <w:rPr>
            <w:rStyle w:val="af7"/>
            <w:rFonts w:ascii="微软雅黑" w:eastAsia="微软雅黑" w:hAnsi="微软雅黑"/>
            <w:sz w:val="21"/>
            <w:szCs w:val="21"/>
            <w:lang w:val="en-US" w:eastAsia="zh-CN"/>
          </w:rPr>
          <w:t>1</w:t>
        </w:r>
        <w:r w:rsidRPr="00912554">
          <w:rPr>
            <w:rFonts w:ascii="微软雅黑" w:eastAsia="微软雅黑" w:hAnsi="微软雅黑" w:cstheme="minorBidi"/>
            <w:b w:val="0"/>
            <w:caps w:val="0"/>
            <w:kern w:val="2"/>
            <w:sz w:val="21"/>
            <w:szCs w:val="21"/>
            <w:lang w:val="en-US" w:eastAsia="zh-CN"/>
          </w:rPr>
          <w:tab/>
        </w:r>
        <w:r w:rsidRPr="00912554">
          <w:rPr>
            <w:rStyle w:val="af7"/>
            <w:rFonts w:ascii="微软雅黑" w:eastAsia="微软雅黑" w:hAnsi="微软雅黑" w:cs="宋体"/>
            <w:sz w:val="21"/>
            <w:szCs w:val="21"/>
            <w:lang w:val="en-US" w:eastAsia="zh-CN"/>
          </w:rPr>
          <w:t>章节</w:t>
        </w:r>
        <w:r w:rsidRPr="00912554">
          <w:rPr>
            <w:rFonts w:ascii="微软雅黑" w:eastAsia="微软雅黑" w:hAnsi="微软雅黑"/>
            <w:sz w:val="21"/>
            <w:szCs w:val="21"/>
          </w:rPr>
          <w:tab/>
        </w:r>
        <w:r w:rsidRPr="00912554">
          <w:rPr>
            <w:rFonts w:ascii="微软雅黑" w:eastAsia="微软雅黑" w:hAnsi="微软雅黑"/>
            <w:sz w:val="21"/>
            <w:szCs w:val="21"/>
          </w:rPr>
          <w:fldChar w:fldCharType="begin"/>
        </w:r>
        <w:r w:rsidRPr="00912554">
          <w:rPr>
            <w:rFonts w:ascii="微软雅黑" w:eastAsia="微软雅黑" w:hAnsi="微软雅黑"/>
            <w:sz w:val="21"/>
            <w:szCs w:val="21"/>
          </w:rPr>
          <w:instrText xml:space="preserve"> PAGEREF _Toc2507401 \h </w:instrText>
        </w:r>
        <w:r w:rsidRPr="00912554">
          <w:rPr>
            <w:rFonts w:ascii="微软雅黑" w:eastAsia="微软雅黑" w:hAnsi="微软雅黑"/>
            <w:sz w:val="21"/>
            <w:szCs w:val="21"/>
          </w:rPr>
        </w:r>
        <w:r w:rsidRPr="00912554">
          <w:rPr>
            <w:rFonts w:ascii="微软雅黑" w:eastAsia="微软雅黑" w:hAnsi="微软雅黑"/>
            <w:sz w:val="21"/>
            <w:szCs w:val="21"/>
          </w:rPr>
          <w:fldChar w:fldCharType="separate"/>
        </w:r>
        <w:r w:rsidRPr="00912554">
          <w:rPr>
            <w:rFonts w:ascii="微软雅黑" w:eastAsia="微软雅黑" w:hAnsi="微软雅黑"/>
            <w:sz w:val="21"/>
            <w:szCs w:val="21"/>
          </w:rPr>
          <w:t>4</w:t>
        </w:r>
        <w:r w:rsidRPr="00912554">
          <w:rPr>
            <w:rFonts w:ascii="微软雅黑" w:eastAsia="微软雅黑" w:hAnsi="微软雅黑"/>
            <w:sz w:val="21"/>
            <w:szCs w:val="21"/>
          </w:rPr>
          <w:fldChar w:fldCharType="end"/>
        </w:r>
      </w:hyperlink>
    </w:p>
    <w:p w14:paraId="2DD28F3A" w14:textId="77777777" w:rsidR="001B69C8" w:rsidRPr="00912554" w:rsidRDefault="00244DAE">
      <w:pPr>
        <w:pStyle w:val="TOC2"/>
        <w:tabs>
          <w:tab w:val="left" w:pos="1100"/>
        </w:tabs>
        <w:rPr>
          <w:rFonts w:ascii="微软雅黑" w:eastAsia="微软雅黑" w:hAnsi="微软雅黑" w:cstheme="minorBidi"/>
          <w:kern w:val="2"/>
          <w:sz w:val="21"/>
          <w:szCs w:val="21"/>
          <w:lang w:val="en-US" w:eastAsia="zh-CN"/>
        </w:rPr>
      </w:pPr>
      <w:hyperlink w:anchor="_Toc2507402" w:history="1">
        <w:r w:rsidR="00CE5AFF" w:rsidRPr="00912554">
          <w:rPr>
            <w:rStyle w:val="af7"/>
            <w:rFonts w:ascii="微软雅黑" w:eastAsia="微软雅黑" w:hAnsi="微软雅黑"/>
            <w:sz w:val="21"/>
            <w:szCs w:val="21"/>
          </w:rPr>
          <w:t>1.1</w:t>
        </w:r>
        <w:r w:rsidR="00CE5AFF" w:rsidRPr="00912554">
          <w:rPr>
            <w:rFonts w:ascii="微软雅黑" w:eastAsia="微软雅黑" w:hAnsi="微软雅黑" w:cstheme="minorBidi"/>
            <w:kern w:val="2"/>
            <w:sz w:val="21"/>
            <w:szCs w:val="21"/>
            <w:lang w:val="en-US" w:eastAsia="zh-CN"/>
          </w:rPr>
          <w:tab/>
        </w:r>
        <w:r w:rsidR="00CE5AFF" w:rsidRPr="00912554">
          <w:rPr>
            <w:rStyle w:val="af7"/>
            <w:rFonts w:ascii="微软雅黑" w:eastAsia="微软雅黑" w:hAnsi="微软雅黑" w:cs="微软雅黑" w:hint="eastAsia"/>
            <w:sz w:val="21"/>
            <w:szCs w:val="21"/>
          </w:rPr>
          <w:t>二级章节</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_Toc2507402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4</w:t>
        </w:r>
        <w:r w:rsidR="00CE5AFF" w:rsidRPr="00912554">
          <w:rPr>
            <w:rFonts w:ascii="微软雅黑" w:eastAsia="微软雅黑" w:hAnsi="微软雅黑"/>
            <w:sz w:val="21"/>
            <w:szCs w:val="21"/>
          </w:rPr>
          <w:fldChar w:fldCharType="end"/>
        </w:r>
      </w:hyperlink>
    </w:p>
    <w:p w14:paraId="01CD657D" w14:textId="77777777" w:rsidR="001B69C8" w:rsidRPr="00912554" w:rsidRDefault="00244DAE">
      <w:pPr>
        <w:pStyle w:val="TOC3"/>
        <w:tabs>
          <w:tab w:val="left" w:pos="1540"/>
        </w:tabs>
        <w:rPr>
          <w:rFonts w:ascii="微软雅黑" w:eastAsia="微软雅黑" w:hAnsi="微软雅黑" w:cstheme="minorBidi"/>
          <w:kern w:val="2"/>
          <w:sz w:val="21"/>
          <w:szCs w:val="21"/>
          <w:lang w:val="en-US" w:eastAsia="zh-CN"/>
        </w:rPr>
      </w:pPr>
      <w:hyperlink w:anchor="_Toc2507403" w:history="1">
        <w:r w:rsidR="00CE5AFF" w:rsidRPr="00912554">
          <w:rPr>
            <w:rStyle w:val="af7"/>
            <w:rFonts w:ascii="微软雅黑" w:eastAsia="微软雅黑" w:hAnsi="微软雅黑" w:cs="宋体"/>
            <w:sz w:val="21"/>
            <w:szCs w:val="21"/>
            <w:lang w:eastAsia="zh-CN"/>
          </w:rPr>
          <w:t>1.1.1</w:t>
        </w:r>
        <w:r w:rsidR="00CE5AFF" w:rsidRPr="00912554">
          <w:rPr>
            <w:rFonts w:ascii="微软雅黑" w:eastAsia="微软雅黑" w:hAnsi="微软雅黑" w:cstheme="minorBidi"/>
            <w:kern w:val="2"/>
            <w:sz w:val="21"/>
            <w:szCs w:val="21"/>
            <w:lang w:val="en-US" w:eastAsia="zh-CN"/>
          </w:rPr>
          <w:tab/>
        </w:r>
        <w:r w:rsidR="00CE5AFF" w:rsidRPr="00912554">
          <w:rPr>
            <w:rStyle w:val="af7"/>
            <w:rFonts w:ascii="微软雅黑" w:eastAsia="微软雅黑" w:hAnsi="微软雅黑" w:cs="宋体"/>
            <w:sz w:val="21"/>
            <w:szCs w:val="21"/>
            <w:lang w:eastAsia="zh-CN"/>
          </w:rPr>
          <w:t>三级章节</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_Toc2507403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4</w:t>
        </w:r>
        <w:r w:rsidR="00CE5AFF" w:rsidRPr="00912554">
          <w:rPr>
            <w:rFonts w:ascii="微软雅黑" w:eastAsia="微软雅黑" w:hAnsi="微软雅黑"/>
            <w:sz w:val="21"/>
            <w:szCs w:val="21"/>
          </w:rPr>
          <w:fldChar w:fldCharType="end"/>
        </w:r>
      </w:hyperlink>
    </w:p>
    <w:p w14:paraId="3FBB0F7A" w14:textId="77777777" w:rsidR="001B69C8" w:rsidRPr="00912554" w:rsidRDefault="00244DAE">
      <w:pPr>
        <w:pStyle w:val="TOC1"/>
        <w:tabs>
          <w:tab w:val="left" w:pos="567"/>
        </w:tabs>
        <w:rPr>
          <w:rFonts w:ascii="微软雅黑" w:eastAsia="微软雅黑" w:hAnsi="微软雅黑" w:cstheme="minorBidi"/>
          <w:b w:val="0"/>
          <w:caps w:val="0"/>
          <w:kern w:val="2"/>
          <w:sz w:val="21"/>
          <w:szCs w:val="21"/>
          <w:lang w:val="en-US" w:eastAsia="zh-CN"/>
        </w:rPr>
      </w:pPr>
      <w:hyperlink w:anchor="_Toc2507404" w:history="1">
        <w:r w:rsidR="00CE5AFF" w:rsidRPr="00912554">
          <w:rPr>
            <w:rStyle w:val="af7"/>
            <w:rFonts w:ascii="微软雅黑" w:eastAsia="微软雅黑" w:hAnsi="微软雅黑" w:cs="宋体"/>
            <w:sz w:val="21"/>
            <w:szCs w:val="21"/>
            <w:lang w:eastAsia="zh-CN"/>
          </w:rPr>
          <w:t>2</w:t>
        </w:r>
        <w:r w:rsidR="00CE5AFF" w:rsidRPr="00912554">
          <w:rPr>
            <w:rFonts w:ascii="微软雅黑" w:eastAsia="微软雅黑" w:hAnsi="微软雅黑" w:cstheme="minorBidi"/>
            <w:b w:val="0"/>
            <w:caps w:val="0"/>
            <w:kern w:val="2"/>
            <w:sz w:val="21"/>
            <w:szCs w:val="21"/>
            <w:lang w:val="en-US" w:eastAsia="zh-CN"/>
          </w:rPr>
          <w:tab/>
        </w:r>
        <w:r w:rsidR="00CE5AFF" w:rsidRPr="00912554">
          <w:rPr>
            <w:rStyle w:val="af7"/>
            <w:rFonts w:ascii="微软雅黑" w:eastAsia="微软雅黑" w:hAnsi="微软雅黑" w:cs="宋体"/>
            <w:sz w:val="21"/>
            <w:szCs w:val="21"/>
            <w:lang w:eastAsia="zh-CN"/>
          </w:rPr>
          <w:t>图示</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_Toc2507404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5</w:t>
        </w:r>
        <w:r w:rsidR="00CE5AFF" w:rsidRPr="00912554">
          <w:rPr>
            <w:rFonts w:ascii="微软雅黑" w:eastAsia="微软雅黑" w:hAnsi="微软雅黑"/>
            <w:sz w:val="21"/>
            <w:szCs w:val="21"/>
          </w:rPr>
          <w:fldChar w:fldCharType="end"/>
        </w:r>
      </w:hyperlink>
    </w:p>
    <w:p w14:paraId="064D9577" w14:textId="77777777" w:rsidR="001B69C8" w:rsidRPr="00912554" w:rsidRDefault="00244DAE">
      <w:pPr>
        <w:pStyle w:val="TOC1"/>
        <w:tabs>
          <w:tab w:val="left" w:pos="567"/>
        </w:tabs>
        <w:rPr>
          <w:rFonts w:ascii="微软雅黑" w:eastAsia="微软雅黑" w:hAnsi="微软雅黑" w:cstheme="minorBidi"/>
          <w:b w:val="0"/>
          <w:caps w:val="0"/>
          <w:kern w:val="2"/>
          <w:sz w:val="21"/>
          <w:szCs w:val="21"/>
          <w:lang w:val="en-US" w:eastAsia="zh-CN"/>
        </w:rPr>
      </w:pPr>
      <w:hyperlink w:anchor="_Toc2507405" w:history="1">
        <w:r w:rsidR="00CE5AFF" w:rsidRPr="00912554">
          <w:rPr>
            <w:rStyle w:val="af7"/>
            <w:rFonts w:ascii="微软雅黑" w:eastAsia="微软雅黑" w:hAnsi="微软雅黑"/>
            <w:sz w:val="21"/>
            <w:szCs w:val="21"/>
            <w:lang w:val="en-US" w:eastAsia="zh-CN"/>
          </w:rPr>
          <w:t>3</w:t>
        </w:r>
        <w:r w:rsidR="00CE5AFF" w:rsidRPr="00912554">
          <w:rPr>
            <w:rFonts w:ascii="微软雅黑" w:eastAsia="微软雅黑" w:hAnsi="微软雅黑" w:cstheme="minorBidi"/>
            <w:b w:val="0"/>
            <w:caps w:val="0"/>
            <w:kern w:val="2"/>
            <w:sz w:val="21"/>
            <w:szCs w:val="21"/>
            <w:lang w:val="en-US" w:eastAsia="zh-CN"/>
          </w:rPr>
          <w:tab/>
        </w:r>
        <w:r w:rsidR="00CE5AFF" w:rsidRPr="00912554">
          <w:rPr>
            <w:rStyle w:val="af7"/>
            <w:rFonts w:ascii="微软雅黑" w:eastAsia="微软雅黑" w:hAnsi="微软雅黑" w:cs="宋体"/>
            <w:sz w:val="21"/>
            <w:szCs w:val="21"/>
            <w:lang w:val="en-US" w:eastAsia="zh-CN"/>
          </w:rPr>
          <w:t>表格</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_Toc2507405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6</w:t>
        </w:r>
        <w:r w:rsidR="00CE5AFF" w:rsidRPr="00912554">
          <w:rPr>
            <w:rFonts w:ascii="微软雅黑" w:eastAsia="微软雅黑" w:hAnsi="微软雅黑"/>
            <w:sz w:val="21"/>
            <w:szCs w:val="21"/>
          </w:rPr>
          <w:fldChar w:fldCharType="end"/>
        </w:r>
      </w:hyperlink>
    </w:p>
    <w:p w14:paraId="696BAE0D" w14:textId="77777777" w:rsidR="001B69C8" w:rsidRPr="00912554" w:rsidRDefault="00244DAE">
      <w:pPr>
        <w:pStyle w:val="TOC1"/>
        <w:tabs>
          <w:tab w:val="left" w:pos="567"/>
        </w:tabs>
        <w:rPr>
          <w:rFonts w:ascii="微软雅黑" w:eastAsia="微软雅黑" w:hAnsi="微软雅黑" w:cstheme="minorBidi"/>
          <w:b w:val="0"/>
          <w:caps w:val="0"/>
          <w:kern w:val="2"/>
          <w:sz w:val="21"/>
          <w:szCs w:val="21"/>
          <w:lang w:val="en-US" w:eastAsia="zh-CN"/>
        </w:rPr>
      </w:pPr>
      <w:hyperlink w:anchor="_Toc2507406" w:history="1">
        <w:r w:rsidR="00CE5AFF" w:rsidRPr="00912554">
          <w:rPr>
            <w:rStyle w:val="af7"/>
            <w:rFonts w:ascii="微软雅黑" w:eastAsia="微软雅黑" w:hAnsi="微软雅黑" w:cs="宋体"/>
            <w:sz w:val="21"/>
            <w:szCs w:val="21"/>
            <w:lang w:val="en-US" w:eastAsia="zh-CN"/>
          </w:rPr>
          <w:t>4</w:t>
        </w:r>
        <w:r w:rsidR="00CE5AFF" w:rsidRPr="00912554">
          <w:rPr>
            <w:rFonts w:ascii="微软雅黑" w:eastAsia="微软雅黑" w:hAnsi="微软雅黑" w:cstheme="minorBidi"/>
            <w:b w:val="0"/>
            <w:caps w:val="0"/>
            <w:kern w:val="2"/>
            <w:sz w:val="21"/>
            <w:szCs w:val="21"/>
            <w:lang w:val="en-US" w:eastAsia="zh-CN"/>
          </w:rPr>
          <w:tab/>
        </w:r>
        <w:r w:rsidR="00CE5AFF" w:rsidRPr="00912554">
          <w:rPr>
            <w:rStyle w:val="af7"/>
            <w:rFonts w:ascii="微软雅黑" w:eastAsia="微软雅黑" w:hAnsi="微软雅黑" w:cs="宋体"/>
            <w:sz w:val="21"/>
            <w:szCs w:val="21"/>
            <w:lang w:val="en-US" w:eastAsia="zh-CN"/>
          </w:rPr>
          <w:t>正文</w:t>
        </w:r>
        <w:r w:rsidR="00CE5AFF" w:rsidRPr="00912554">
          <w:rPr>
            <w:rFonts w:ascii="微软雅黑" w:eastAsia="微软雅黑" w:hAnsi="微软雅黑"/>
            <w:sz w:val="21"/>
            <w:szCs w:val="21"/>
          </w:rPr>
          <w:tab/>
        </w:r>
        <w:r w:rsidR="00CE5AFF" w:rsidRPr="00912554">
          <w:rPr>
            <w:rFonts w:ascii="微软雅黑" w:eastAsia="微软雅黑" w:hAnsi="微软雅黑"/>
            <w:sz w:val="21"/>
            <w:szCs w:val="21"/>
          </w:rPr>
          <w:fldChar w:fldCharType="begin"/>
        </w:r>
        <w:r w:rsidR="00CE5AFF" w:rsidRPr="00912554">
          <w:rPr>
            <w:rFonts w:ascii="微软雅黑" w:eastAsia="微软雅黑" w:hAnsi="微软雅黑"/>
            <w:sz w:val="21"/>
            <w:szCs w:val="21"/>
          </w:rPr>
          <w:instrText xml:space="preserve"> PAGEREF _Toc2507406 \h </w:instrText>
        </w:r>
        <w:r w:rsidR="00CE5AFF" w:rsidRPr="00912554">
          <w:rPr>
            <w:rFonts w:ascii="微软雅黑" w:eastAsia="微软雅黑" w:hAnsi="微软雅黑"/>
            <w:sz w:val="21"/>
            <w:szCs w:val="21"/>
          </w:rPr>
        </w:r>
        <w:r w:rsidR="00CE5AFF" w:rsidRPr="00912554">
          <w:rPr>
            <w:rFonts w:ascii="微软雅黑" w:eastAsia="微软雅黑" w:hAnsi="微软雅黑"/>
            <w:sz w:val="21"/>
            <w:szCs w:val="21"/>
          </w:rPr>
          <w:fldChar w:fldCharType="separate"/>
        </w:r>
        <w:r w:rsidR="00CE5AFF" w:rsidRPr="00912554">
          <w:rPr>
            <w:rFonts w:ascii="微软雅黑" w:eastAsia="微软雅黑" w:hAnsi="微软雅黑"/>
            <w:sz w:val="21"/>
            <w:szCs w:val="21"/>
          </w:rPr>
          <w:t>7</w:t>
        </w:r>
        <w:r w:rsidR="00CE5AFF" w:rsidRPr="00912554">
          <w:rPr>
            <w:rFonts w:ascii="微软雅黑" w:eastAsia="微软雅黑" w:hAnsi="微软雅黑"/>
            <w:sz w:val="21"/>
            <w:szCs w:val="21"/>
          </w:rPr>
          <w:fldChar w:fldCharType="end"/>
        </w:r>
      </w:hyperlink>
    </w:p>
    <w:p w14:paraId="63010EEC" w14:textId="77777777" w:rsidR="001B69C8" w:rsidRPr="00912554" w:rsidRDefault="00CE5AFF">
      <w:pPr>
        <w:rPr>
          <w:rFonts w:ascii="微软雅黑" w:eastAsia="微软雅黑" w:hAnsi="微软雅黑"/>
          <w:sz w:val="21"/>
          <w:szCs w:val="21"/>
          <w:lang w:val="en-US"/>
        </w:rPr>
      </w:pPr>
      <w:r w:rsidRPr="00912554">
        <w:rPr>
          <w:rFonts w:ascii="微软雅黑" w:eastAsia="微软雅黑" w:hAnsi="微软雅黑"/>
          <w:sz w:val="21"/>
          <w:szCs w:val="21"/>
          <w:lang w:val="en-US"/>
        </w:rPr>
        <w:fldChar w:fldCharType="end"/>
      </w:r>
    </w:p>
    <w:p w14:paraId="3AA66AA5"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引言</w:t>
      </w:r>
    </w:p>
    <w:p w14:paraId="1D561FE6"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编写目的</w:t>
      </w:r>
    </w:p>
    <w:p w14:paraId="0C1279DF" w14:textId="77777777" w:rsidR="001B69C8" w:rsidRPr="00912554" w:rsidRDefault="001B69C8">
      <w:pPr>
        <w:rPr>
          <w:rFonts w:ascii="微软雅黑" w:eastAsia="微软雅黑" w:hAnsi="微软雅黑"/>
          <w:sz w:val="21"/>
          <w:szCs w:val="21"/>
          <w:lang w:val="en-US" w:eastAsia="zh-CN"/>
        </w:rPr>
      </w:pPr>
    </w:p>
    <w:p w14:paraId="3BDA2625" w14:textId="77777777" w:rsidR="001B69C8" w:rsidRPr="00912554" w:rsidRDefault="001B69C8">
      <w:pPr>
        <w:rPr>
          <w:rFonts w:ascii="微软雅黑" w:eastAsia="微软雅黑" w:hAnsi="微软雅黑"/>
          <w:sz w:val="21"/>
          <w:szCs w:val="21"/>
          <w:lang w:val="en-US" w:eastAsia="zh-CN"/>
        </w:rPr>
      </w:pPr>
    </w:p>
    <w:p w14:paraId="3AF633E1"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项目范围</w:t>
      </w:r>
    </w:p>
    <w:p w14:paraId="123121CC" w14:textId="77777777" w:rsidR="001B69C8" w:rsidRPr="00912554" w:rsidRDefault="001B69C8">
      <w:pPr>
        <w:rPr>
          <w:rFonts w:ascii="微软雅黑" w:eastAsia="微软雅黑" w:hAnsi="微软雅黑"/>
          <w:sz w:val="21"/>
          <w:szCs w:val="21"/>
          <w:lang w:val="en-US" w:eastAsia="zh-CN"/>
        </w:rPr>
      </w:pPr>
    </w:p>
    <w:p w14:paraId="01EA4789" w14:textId="77777777" w:rsidR="001B69C8" w:rsidRPr="00912554" w:rsidRDefault="001B69C8">
      <w:pPr>
        <w:rPr>
          <w:rFonts w:ascii="微软雅黑" w:eastAsia="微软雅黑" w:hAnsi="微软雅黑"/>
          <w:sz w:val="21"/>
          <w:szCs w:val="21"/>
          <w:lang w:val="en-US" w:eastAsia="zh-CN"/>
        </w:rPr>
      </w:pPr>
    </w:p>
    <w:p w14:paraId="13C6FDA2"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术语</w:t>
      </w:r>
    </w:p>
    <w:tbl>
      <w:tblPr>
        <w:tblStyle w:val="af4"/>
        <w:tblW w:w="9634" w:type="dxa"/>
        <w:tblLook w:val="04A0" w:firstRow="1" w:lastRow="0" w:firstColumn="1" w:lastColumn="0" w:noHBand="0" w:noVBand="1"/>
      </w:tblPr>
      <w:tblGrid>
        <w:gridCol w:w="2263"/>
        <w:gridCol w:w="7371"/>
      </w:tblGrid>
      <w:tr w:rsidR="00E5535D" w:rsidRPr="00912554" w14:paraId="602D51AD" w14:textId="77777777" w:rsidTr="00E5535D">
        <w:tc>
          <w:tcPr>
            <w:tcW w:w="2263" w:type="dxa"/>
            <w:shd w:val="clear" w:color="auto" w:fill="A6A6A6" w:themeFill="background1" w:themeFillShade="A6"/>
          </w:tcPr>
          <w:p w14:paraId="4AC413A3" w14:textId="0072B902" w:rsidR="00E5535D" w:rsidRPr="00912554" w:rsidRDefault="00E5535D" w:rsidP="00C76B76">
            <w:pPr>
              <w:rPr>
                <w:rFonts w:ascii="微软雅黑" w:eastAsia="微软雅黑" w:hAnsi="微软雅黑"/>
                <w:sz w:val="21"/>
                <w:szCs w:val="21"/>
                <w:lang w:val="en-US" w:eastAsia="zh-CN"/>
              </w:rPr>
            </w:pPr>
            <w:r w:rsidRPr="00912554">
              <w:rPr>
                <w:rFonts w:ascii="微软雅黑" w:eastAsia="微软雅黑" w:hAnsi="微软雅黑" w:hint="eastAsia"/>
                <w:b/>
                <w:sz w:val="21"/>
                <w:szCs w:val="21"/>
                <w:lang w:val="en-US" w:eastAsia="zh-CN"/>
              </w:rPr>
              <w:t>术语</w:t>
            </w:r>
          </w:p>
        </w:tc>
        <w:tc>
          <w:tcPr>
            <w:tcW w:w="7371" w:type="dxa"/>
            <w:shd w:val="clear" w:color="auto" w:fill="A6A6A6" w:themeFill="background1" w:themeFillShade="A6"/>
          </w:tcPr>
          <w:p w14:paraId="5F322F8D" w14:textId="789D54A9" w:rsidR="00E5535D" w:rsidRPr="00912554" w:rsidRDefault="00E5535D" w:rsidP="00C76B76">
            <w:pP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术语说明</w:t>
            </w:r>
          </w:p>
        </w:tc>
      </w:tr>
      <w:tr w:rsidR="00E5535D" w:rsidRPr="00912554" w14:paraId="7009EAB3" w14:textId="77777777" w:rsidTr="00E5535D">
        <w:tc>
          <w:tcPr>
            <w:tcW w:w="2263" w:type="dxa"/>
          </w:tcPr>
          <w:p w14:paraId="45A355EE" w14:textId="75E0D757" w:rsidR="00E5535D" w:rsidRPr="00912554" w:rsidRDefault="00325E16"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ASN收货单</w:t>
            </w:r>
          </w:p>
        </w:tc>
        <w:tc>
          <w:tcPr>
            <w:tcW w:w="7371" w:type="dxa"/>
          </w:tcPr>
          <w:p w14:paraId="26245D82" w14:textId="26489449" w:rsidR="00E5535D" w:rsidRPr="00912554" w:rsidRDefault="00325E16"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预到货收货单。也接收采购订单的同步。是一个收货计划。</w:t>
            </w:r>
            <w:r w:rsidR="00BC516E" w:rsidRPr="00912554">
              <w:rPr>
                <w:rFonts w:ascii="微软雅黑" w:eastAsia="微软雅黑" w:hAnsi="微软雅黑" w:hint="eastAsia"/>
                <w:sz w:val="21"/>
                <w:szCs w:val="21"/>
                <w:lang w:val="en-US" w:eastAsia="zh-CN"/>
              </w:rPr>
              <w:t>手持上不会针对ASN进行收货。</w:t>
            </w:r>
          </w:p>
        </w:tc>
      </w:tr>
      <w:tr w:rsidR="00E5535D" w:rsidRPr="00912554" w14:paraId="74426CB3" w14:textId="77777777" w:rsidTr="00E5535D">
        <w:tc>
          <w:tcPr>
            <w:tcW w:w="2263" w:type="dxa"/>
          </w:tcPr>
          <w:p w14:paraId="477DC904" w14:textId="115B35F3" w:rsidR="00E5535D" w:rsidRPr="00912554" w:rsidRDefault="00BC516E"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收货单</w:t>
            </w:r>
          </w:p>
        </w:tc>
        <w:tc>
          <w:tcPr>
            <w:tcW w:w="7371" w:type="dxa"/>
          </w:tcPr>
          <w:p w14:paraId="3F957F30" w14:textId="105AC8EB" w:rsidR="00E5535D" w:rsidRPr="00912554" w:rsidRDefault="00BC516E"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包含收货计划和收货记录。</w:t>
            </w:r>
            <w:r w:rsidR="00F90F14" w:rsidRPr="00912554">
              <w:rPr>
                <w:rFonts w:ascii="微软雅黑" w:eastAsia="微软雅黑" w:hAnsi="微软雅黑" w:hint="eastAsia"/>
                <w:sz w:val="21"/>
                <w:szCs w:val="21"/>
                <w:lang w:val="en-US" w:eastAsia="zh-CN"/>
              </w:rPr>
              <w:t>支持自ASN填充。</w:t>
            </w:r>
            <w:r w:rsidR="00272872" w:rsidRPr="00912554">
              <w:rPr>
                <w:rFonts w:ascii="微软雅黑" w:eastAsia="微软雅黑" w:hAnsi="微软雅黑" w:hint="eastAsia"/>
                <w:sz w:val="21"/>
                <w:szCs w:val="21"/>
                <w:lang w:val="en-US" w:eastAsia="zh-CN"/>
              </w:rPr>
              <w:t>一个收货单可能对应多个ASN收货单，也可能没有关联的ASN收货单。</w:t>
            </w:r>
          </w:p>
        </w:tc>
      </w:tr>
      <w:tr w:rsidR="00E5535D" w:rsidRPr="00912554" w14:paraId="5194C5C7" w14:textId="77777777" w:rsidTr="00E5535D">
        <w:tc>
          <w:tcPr>
            <w:tcW w:w="2263" w:type="dxa"/>
          </w:tcPr>
          <w:p w14:paraId="3350FFB8" w14:textId="3E000035"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按件收货</w:t>
            </w:r>
          </w:p>
        </w:tc>
        <w:tc>
          <w:tcPr>
            <w:tcW w:w="7371" w:type="dxa"/>
          </w:tcPr>
          <w:p w14:paraId="456F16E0" w14:textId="6397CE51"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使用基础计量单位进行收货。</w:t>
            </w:r>
          </w:p>
        </w:tc>
      </w:tr>
      <w:tr w:rsidR="00E5535D" w:rsidRPr="00912554" w14:paraId="721CCF29" w14:textId="77777777" w:rsidTr="00E5535D">
        <w:tc>
          <w:tcPr>
            <w:tcW w:w="2263" w:type="dxa"/>
          </w:tcPr>
          <w:p w14:paraId="5374557C" w14:textId="2B55E01D"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按托收货</w:t>
            </w:r>
          </w:p>
        </w:tc>
        <w:tc>
          <w:tcPr>
            <w:tcW w:w="7371" w:type="dxa"/>
          </w:tcPr>
          <w:p w14:paraId="310048FE" w14:textId="5D41143A"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912554" w14:paraId="50CFF14C" w14:textId="77777777" w:rsidTr="00E5535D">
        <w:tc>
          <w:tcPr>
            <w:tcW w:w="2263" w:type="dxa"/>
          </w:tcPr>
          <w:p w14:paraId="56445074" w14:textId="2FDFB343"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按箱收货</w:t>
            </w:r>
          </w:p>
        </w:tc>
        <w:tc>
          <w:tcPr>
            <w:tcW w:w="7371" w:type="dxa"/>
          </w:tcPr>
          <w:p w14:paraId="15CF5606" w14:textId="76A4221C" w:rsidR="00E5535D" w:rsidRPr="00912554" w:rsidRDefault="00CE03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912554" w14:paraId="2510F875" w14:textId="77777777" w:rsidTr="00E5535D">
        <w:tc>
          <w:tcPr>
            <w:tcW w:w="2263" w:type="dxa"/>
          </w:tcPr>
          <w:p w14:paraId="5468CAAC" w14:textId="6CCF3927" w:rsidR="00E5535D" w:rsidRPr="00912554" w:rsidRDefault="008C74C4"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按序列号管理</w:t>
            </w:r>
          </w:p>
        </w:tc>
        <w:tc>
          <w:tcPr>
            <w:tcW w:w="7371" w:type="dxa"/>
          </w:tcPr>
          <w:p w14:paraId="53340F0F" w14:textId="623069E9" w:rsidR="00E5535D" w:rsidRPr="00912554" w:rsidRDefault="008C74C4"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是指</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在收货的时候会采集序列号，出库的时候必须要</w:t>
            </w:r>
            <w:r w:rsidR="00E1726F" w:rsidRPr="00912554">
              <w:rPr>
                <w:rFonts w:ascii="微软雅黑" w:eastAsia="微软雅黑" w:hAnsi="微软雅黑" w:hint="eastAsia"/>
                <w:sz w:val="21"/>
                <w:szCs w:val="21"/>
                <w:lang w:val="en-US" w:eastAsia="zh-CN"/>
              </w:rPr>
              <w:t>指定序列号进行出库。序列号的来源可能是上游系统，也可能是在收货时扫描采集的。</w:t>
            </w:r>
            <w:r w:rsidR="00561529" w:rsidRPr="00912554">
              <w:rPr>
                <w:rFonts w:ascii="微软雅黑" w:eastAsia="微软雅黑" w:hAnsi="微软雅黑" w:hint="eastAsia"/>
                <w:sz w:val="21"/>
                <w:szCs w:val="21"/>
                <w:lang w:val="en-US" w:eastAsia="zh-CN"/>
              </w:rPr>
              <w:t>同一个</w:t>
            </w:r>
            <w:r w:rsidR="008F3851">
              <w:rPr>
                <w:rFonts w:ascii="微软雅黑" w:eastAsia="微软雅黑" w:hAnsi="微软雅黑" w:hint="eastAsia"/>
                <w:sz w:val="21"/>
                <w:szCs w:val="21"/>
                <w:lang w:val="en-US" w:eastAsia="zh-CN"/>
              </w:rPr>
              <w:t>物品</w:t>
            </w:r>
            <w:r w:rsidR="00561529" w:rsidRPr="00912554">
              <w:rPr>
                <w:rFonts w:ascii="微软雅黑" w:eastAsia="微软雅黑" w:hAnsi="微软雅黑" w:hint="eastAsia"/>
                <w:sz w:val="21"/>
                <w:szCs w:val="21"/>
                <w:lang w:val="en-US" w:eastAsia="zh-CN"/>
              </w:rPr>
              <w:t>应支持按序列号和不按序列号进行管理。</w:t>
            </w:r>
          </w:p>
        </w:tc>
      </w:tr>
      <w:tr w:rsidR="00FE66A0" w:rsidRPr="00912554" w14:paraId="6EF784C1" w14:textId="77777777" w:rsidTr="00E5535D">
        <w:tc>
          <w:tcPr>
            <w:tcW w:w="2263" w:type="dxa"/>
          </w:tcPr>
          <w:p w14:paraId="24383027" w14:textId="4B68E030"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清点记录</w:t>
            </w:r>
          </w:p>
        </w:tc>
        <w:tc>
          <w:tcPr>
            <w:tcW w:w="7371" w:type="dxa"/>
          </w:tcPr>
          <w:p w14:paraId="1A9C084F" w14:textId="563CDA40"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手持收货或PC收货过程中产生的记录。该记录不能删除。</w:t>
            </w:r>
          </w:p>
        </w:tc>
      </w:tr>
      <w:tr w:rsidR="00FE66A0" w:rsidRPr="00912554" w14:paraId="48F316B1" w14:textId="77777777" w:rsidTr="00E5535D">
        <w:tc>
          <w:tcPr>
            <w:tcW w:w="2263" w:type="dxa"/>
          </w:tcPr>
          <w:p w14:paraId="4D265176" w14:textId="4B907925"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撤销清点</w:t>
            </w:r>
          </w:p>
        </w:tc>
        <w:tc>
          <w:tcPr>
            <w:tcW w:w="7371" w:type="dxa"/>
          </w:tcPr>
          <w:p w14:paraId="520FF33C" w14:textId="490DECCB" w:rsidR="00FE66A0" w:rsidRPr="00912554" w:rsidRDefault="00FE66A0"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针对尚未上架的记录进行撤销清点，不去修改原来的清点的记录，而是生成一笔原来一样的清点记录，只是数量为负数。</w:t>
            </w:r>
          </w:p>
        </w:tc>
      </w:tr>
      <w:tr w:rsidR="00E1726F" w:rsidRPr="00912554" w14:paraId="3B1C5BD9" w14:textId="77777777" w:rsidTr="00E5535D">
        <w:tc>
          <w:tcPr>
            <w:tcW w:w="2263" w:type="dxa"/>
          </w:tcPr>
          <w:p w14:paraId="09C070A1" w14:textId="5D7AC593" w:rsidR="00E1726F"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w:t>
            </w:r>
          </w:p>
        </w:tc>
        <w:tc>
          <w:tcPr>
            <w:tcW w:w="7371" w:type="dxa"/>
          </w:tcPr>
          <w:p w14:paraId="36AD8D8E" w14:textId="45F3CF93"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为在流通过程中保护产品，方便储运，促进销售，按一定的技术方法所用的容器、材料和辅助物等的总体名称。</w:t>
            </w:r>
          </w:p>
        </w:tc>
      </w:tr>
      <w:tr w:rsidR="00E65DB3" w:rsidRPr="00912554" w14:paraId="7B5A8DA1" w14:textId="77777777" w:rsidTr="00E5535D">
        <w:tc>
          <w:tcPr>
            <w:tcW w:w="2263" w:type="dxa"/>
          </w:tcPr>
          <w:p w14:paraId="6B1E7791" w14:textId="1DECF6BA"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包装层级</w:t>
            </w:r>
          </w:p>
        </w:tc>
        <w:tc>
          <w:tcPr>
            <w:tcW w:w="7371" w:type="dxa"/>
          </w:tcPr>
          <w:p w14:paraId="0ADDD5AA" w14:textId="01F3C592"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包装可能存在三个层级，分别是托、箱、件。包装层级支持换算，但换算仅是用在库存数据显示上。</w:t>
            </w:r>
          </w:p>
        </w:tc>
      </w:tr>
      <w:tr w:rsidR="00E65DB3" w:rsidRPr="00912554" w14:paraId="514AF3F3" w14:textId="77777777" w:rsidTr="00E5535D">
        <w:tc>
          <w:tcPr>
            <w:tcW w:w="2263" w:type="dxa"/>
          </w:tcPr>
          <w:p w14:paraId="54E8D821" w14:textId="75D509D5"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基础计量单位</w:t>
            </w:r>
          </w:p>
        </w:tc>
        <w:tc>
          <w:tcPr>
            <w:tcW w:w="7371" w:type="dxa"/>
          </w:tcPr>
          <w:p w14:paraId="03B852BE" w14:textId="2EF2E88B" w:rsidR="00E65DB3" w:rsidRPr="00912554" w:rsidRDefault="00E65DB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包装层级中的基础计量单位，各层级都是依赖该层级进行换算。如</w:t>
            </w:r>
            <w:r w:rsidR="00E45BBD" w:rsidRPr="00912554">
              <w:rPr>
                <w:rFonts w:ascii="微软雅黑" w:eastAsia="微软雅黑" w:hAnsi="微软雅黑" w:hint="eastAsia"/>
                <w:sz w:val="21"/>
                <w:szCs w:val="21"/>
                <w:lang w:val="en-US" w:eastAsia="zh-CN"/>
              </w:rPr>
              <w:t>件是基础计量单位，包装层级换算可能是1箱等于10件，1托等于50件。</w:t>
            </w:r>
          </w:p>
        </w:tc>
      </w:tr>
      <w:tr w:rsidR="00272872" w:rsidRPr="00912554" w14:paraId="38E7E766" w14:textId="77777777" w:rsidTr="00E5535D">
        <w:tc>
          <w:tcPr>
            <w:tcW w:w="2263" w:type="dxa"/>
          </w:tcPr>
          <w:p w14:paraId="33186A76" w14:textId="7260E9CC" w:rsidR="00272872" w:rsidRPr="00912554" w:rsidRDefault="00272872"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销售订单</w:t>
            </w:r>
          </w:p>
        </w:tc>
        <w:tc>
          <w:tcPr>
            <w:tcW w:w="7371" w:type="dxa"/>
          </w:tcPr>
          <w:p w14:paraId="4AB911AD" w14:textId="48159A52" w:rsidR="00272872" w:rsidRPr="00912554" w:rsidRDefault="00272872"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销售计划单据，不支持</w:t>
            </w:r>
            <w:r w:rsidR="00A11993" w:rsidRPr="00912554">
              <w:rPr>
                <w:rFonts w:ascii="微软雅黑" w:eastAsia="微软雅黑" w:hAnsi="微软雅黑" w:hint="eastAsia"/>
                <w:sz w:val="21"/>
                <w:szCs w:val="21"/>
                <w:lang w:val="en-US" w:eastAsia="zh-CN"/>
              </w:rPr>
              <w:t>分配、拣货的操作，只是一个计划。</w:t>
            </w:r>
          </w:p>
        </w:tc>
      </w:tr>
      <w:tr w:rsidR="00A11993" w:rsidRPr="00912554" w14:paraId="0950BE19" w14:textId="77777777" w:rsidTr="00E5535D">
        <w:tc>
          <w:tcPr>
            <w:tcW w:w="2263" w:type="dxa"/>
          </w:tcPr>
          <w:p w14:paraId="2AA63358" w14:textId="3F2EE566" w:rsidR="00A11993" w:rsidRPr="00912554" w:rsidRDefault="00A119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发货单</w:t>
            </w:r>
          </w:p>
        </w:tc>
        <w:tc>
          <w:tcPr>
            <w:tcW w:w="7371" w:type="dxa"/>
          </w:tcPr>
          <w:p w14:paraId="450C70D0" w14:textId="5A7FDC2D" w:rsidR="00A11993" w:rsidRPr="00912554" w:rsidRDefault="00A1199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包含发货计划和拣货计量，支持自销售订单填充，一个发货单可能对应多个</w:t>
            </w:r>
            <w:r w:rsidR="00462E74" w:rsidRPr="00912554">
              <w:rPr>
                <w:rFonts w:ascii="微软雅黑" w:eastAsia="微软雅黑" w:hAnsi="微软雅黑" w:hint="eastAsia"/>
                <w:sz w:val="21"/>
                <w:szCs w:val="21"/>
                <w:lang w:val="en-US" w:eastAsia="zh-CN"/>
              </w:rPr>
              <w:t>销售订单也可能不对应销售订单。手持拣货和自动分配都在该单据上进行操作。</w:t>
            </w:r>
          </w:p>
        </w:tc>
      </w:tr>
      <w:tr w:rsidR="00462E74" w:rsidRPr="00912554" w14:paraId="06CD848E" w14:textId="77777777" w:rsidTr="00E5535D">
        <w:tc>
          <w:tcPr>
            <w:tcW w:w="2263" w:type="dxa"/>
          </w:tcPr>
          <w:p w14:paraId="1BF60C8C" w14:textId="0F697C9C" w:rsidR="00462E74" w:rsidRPr="00912554" w:rsidRDefault="0068245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发运单</w:t>
            </w:r>
          </w:p>
        </w:tc>
        <w:tc>
          <w:tcPr>
            <w:tcW w:w="7371" w:type="dxa"/>
          </w:tcPr>
          <w:p w14:paraId="494C14FA" w14:textId="0D1B9D08" w:rsidR="00462E74" w:rsidRPr="00912554" w:rsidRDefault="00B5653A"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一个发运单</w:t>
            </w:r>
            <w:r w:rsidR="00733671" w:rsidRPr="00912554">
              <w:rPr>
                <w:rFonts w:ascii="微软雅黑" w:eastAsia="微软雅黑" w:hAnsi="微软雅黑" w:hint="eastAsia"/>
                <w:sz w:val="21"/>
                <w:szCs w:val="21"/>
                <w:lang w:val="en-US" w:eastAsia="zh-CN"/>
              </w:rPr>
              <w:t>对应一个或多个发货单的拣货记录。</w:t>
            </w:r>
          </w:p>
        </w:tc>
      </w:tr>
      <w:tr w:rsidR="0068245D" w:rsidRPr="00912554" w14:paraId="4291BCFA" w14:textId="77777777" w:rsidTr="00E5535D">
        <w:tc>
          <w:tcPr>
            <w:tcW w:w="2263" w:type="dxa"/>
          </w:tcPr>
          <w:p w14:paraId="0A3D5057" w14:textId="7A454E6A" w:rsidR="0068245D" w:rsidRPr="00912554" w:rsidRDefault="0068245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发运确认</w:t>
            </w:r>
          </w:p>
        </w:tc>
        <w:tc>
          <w:tcPr>
            <w:tcW w:w="7371" w:type="dxa"/>
          </w:tcPr>
          <w:p w14:paraId="6D3FC5BC" w14:textId="4ACFE720" w:rsidR="0068245D" w:rsidRPr="00912554" w:rsidRDefault="0068245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发运确认之后需要扣除WMS系统中出库暂存区的库存。</w:t>
            </w:r>
          </w:p>
        </w:tc>
      </w:tr>
      <w:tr w:rsidR="00422CD7" w:rsidRPr="00912554" w14:paraId="7A0185BD" w14:textId="77777777" w:rsidTr="00E5535D">
        <w:tc>
          <w:tcPr>
            <w:tcW w:w="2263" w:type="dxa"/>
          </w:tcPr>
          <w:p w14:paraId="1C903041" w14:textId="42690591" w:rsidR="00422CD7" w:rsidRPr="00912554" w:rsidRDefault="008F3851" w:rsidP="00C76B76">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物品</w:t>
            </w:r>
          </w:p>
        </w:tc>
        <w:tc>
          <w:tcPr>
            <w:tcW w:w="7371" w:type="dxa"/>
          </w:tcPr>
          <w:p w14:paraId="6297F0E6" w14:textId="0288F6B6" w:rsidR="00422CD7" w:rsidRPr="00912554" w:rsidRDefault="00422CD7"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系统中管理的东西，统一称为</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w:t>
            </w:r>
          </w:p>
        </w:tc>
      </w:tr>
    </w:tbl>
    <w:p w14:paraId="27147CEB" w14:textId="77777777" w:rsidR="001B69C8" w:rsidRPr="00912554" w:rsidRDefault="001B69C8">
      <w:pPr>
        <w:rPr>
          <w:rFonts w:ascii="微软雅黑" w:eastAsia="微软雅黑" w:hAnsi="微软雅黑"/>
          <w:sz w:val="21"/>
          <w:szCs w:val="21"/>
          <w:lang w:val="en-US" w:eastAsia="zh-CN"/>
        </w:rPr>
      </w:pPr>
    </w:p>
    <w:p w14:paraId="580903CF"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参考资料</w:t>
      </w:r>
    </w:p>
    <w:p w14:paraId="6CE3FE21" w14:textId="77777777" w:rsidR="001B69C8" w:rsidRPr="00912554" w:rsidRDefault="001B69C8">
      <w:pPr>
        <w:rPr>
          <w:rFonts w:ascii="微软雅黑" w:eastAsia="微软雅黑" w:hAnsi="微软雅黑"/>
          <w:sz w:val="21"/>
          <w:szCs w:val="21"/>
          <w:lang w:val="en-US" w:eastAsia="zh-CN"/>
        </w:rPr>
      </w:pPr>
    </w:p>
    <w:p w14:paraId="01992157" w14:textId="660E8095" w:rsidR="001B69C8" w:rsidRPr="00912554" w:rsidRDefault="001B69C8">
      <w:pPr>
        <w:rPr>
          <w:rFonts w:ascii="微软雅黑" w:eastAsia="微软雅黑" w:hAnsi="微软雅黑"/>
          <w:sz w:val="21"/>
          <w:szCs w:val="21"/>
          <w:lang w:val="en-US" w:eastAsia="zh-CN"/>
        </w:rPr>
      </w:pPr>
    </w:p>
    <w:p w14:paraId="5567B9A8" w14:textId="5B7F2D7F" w:rsidR="006142EE" w:rsidRPr="00912554" w:rsidRDefault="006142EE" w:rsidP="006142EE">
      <w:pPr>
        <w:pStyle w:val="2"/>
        <w:rPr>
          <w:rFonts w:ascii="微软雅黑" w:eastAsia="微软雅黑" w:hAnsi="微软雅黑"/>
        </w:rPr>
      </w:pPr>
      <w:r w:rsidRPr="00912554">
        <w:rPr>
          <w:rFonts w:ascii="微软雅黑" w:eastAsia="微软雅黑" w:hAnsi="微软雅黑" w:hint="eastAsia"/>
        </w:rPr>
        <w:t>文档说明</w:t>
      </w:r>
    </w:p>
    <w:p w14:paraId="469CC389" w14:textId="7E29697F" w:rsidR="006142EE" w:rsidRPr="00912554" w:rsidRDefault="005C18F3">
      <w:pPr>
        <w:rPr>
          <w:rFonts w:ascii="微软雅黑" w:eastAsia="微软雅黑" w:hAnsi="微软雅黑"/>
          <w:lang w:val="en-US" w:eastAsia="zh-CN"/>
        </w:rPr>
      </w:pPr>
      <w:r w:rsidRPr="00912554">
        <w:rPr>
          <w:rFonts w:ascii="微软雅黑" w:eastAsia="微软雅黑" w:hAnsi="微软雅黑" w:hint="eastAsia"/>
          <w:lang w:val="en-US" w:eastAsia="zh-CN"/>
        </w:rPr>
        <w:t>[</w:t>
      </w:r>
      <w:r w:rsidRPr="00912554">
        <w:rPr>
          <w:rFonts w:ascii="微软雅黑" w:eastAsia="微软雅黑" w:hAnsi="微软雅黑"/>
          <w:lang w:val="en-US" w:eastAsia="zh-CN"/>
        </w:rPr>
        <w:t xml:space="preserve">] </w:t>
      </w:r>
      <w:r w:rsidRPr="00912554">
        <w:rPr>
          <w:rFonts w:ascii="微软雅黑" w:eastAsia="微软雅黑" w:hAnsi="微软雅黑" w:hint="eastAsia"/>
          <w:lang w:val="en-US" w:eastAsia="zh-CN"/>
        </w:rPr>
        <w:t>中包含对当前功能点的描述。具体的描述有：</w:t>
      </w:r>
    </w:p>
    <w:p w14:paraId="15C1379B" w14:textId="6783C36D" w:rsidR="005C18F3" w:rsidRPr="00912554" w:rsidRDefault="005C18F3" w:rsidP="00B21F07">
      <w:pPr>
        <w:pStyle w:val="af9"/>
        <w:numPr>
          <w:ilvl w:val="0"/>
          <w:numId w:val="43"/>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B：（batch）表示支持批量操作，如果没有B标识的表示为单一操作。单一操作为系统默认行为。</w:t>
      </w:r>
    </w:p>
    <w:p w14:paraId="13A72B01" w14:textId="20F9AD1D" w:rsidR="005C18F3" w:rsidRPr="00912554" w:rsidRDefault="005C18F3" w:rsidP="00B21F07">
      <w:pPr>
        <w:pStyle w:val="af9"/>
        <w:numPr>
          <w:ilvl w:val="0"/>
          <w:numId w:val="43"/>
        </w:numPr>
        <w:ind w:firstLineChars="0"/>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F：（frame）表示采用弹框页面，如果没有F表示的显示在新页面。显示新页面是系统中默认行为。</w:t>
      </w:r>
    </w:p>
    <w:p w14:paraId="0DB83337" w14:textId="77777777" w:rsidR="006142EE" w:rsidRPr="00912554" w:rsidRDefault="006142EE">
      <w:pPr>
        <w:rPr>
          <w:rFonts w:ascii="微软雅黑" w:eastAsia="微软雅黑" w:hAnsi="微软雅黑"/>
          <w:sz w:val="21"/>
          <w:szCs w:val="21"/>
          <w:lang w:val="en-US" w:eastAsia="zh-CN"/>
        </w:rPr>
      </w:pPr>
    </w:p>
    <w:p w14:paraId="6AA0C911"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总体设计</w:t>
      </w:r>
    </w:p>
    <w:p w14:paraId="354E6F70" w14:textId="40D5C7F5" w:rsidR="001B69C8" w:rsidRPr="00912554" w:rsidRDefault="00CE5AFF">
      <w:pPr>
        <w:pStyle w:val="2"/>
        <w:rPr>
          <w:rFonts w:ascii="微软雅黑" w:eastAsia="微软雅黑" w:hAnsi="微软雅黑"/>
        </w:rPr>
      </w:pPr>
      <w:r w:rsidRPr="00912554">
        <w:rPr>
          <w:rFonts w:ascii="微软雅黑" w:eastAsia="微软雅黑" w:hAnsi="微软雅黑" w:hint="eastAsia"/>
        </w:rPr>
        <w:t>功能视图</w:t>
      </w:r>
    </w:p>
    <w:p w14:paraId="46F67CE2" w14:textId="26BD84C1" w:rsidR="006114B8" w:rsidRDefault="0058311B" w:rsidP="006F1804">
      <w:pPr>
        <w:rPr>
          <w:rFonts w:ascii="微软雅黑" w:eastAsia="微软雅黑" w:hAnsi="微软雅黑"/>
          <w:lang w:val="en-US" w:eastAsia="zh-CN"/>
        </w:rPr>
      </w:pPr>
      <w:r>
        <w:rPr>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912554" w:rsidRDefault="00120F02" w:rsidP="006F1804">
      <w:pPr>
        <w:rPr>
          <w:rFonts w:ascii="微软雅黑" w:eastAsia="微软雅黑" w:hAnsi="微软雅黑"/>
          <w:lang w:val="en-US" w:eastAsia="zh-CN"/>
        </w:rPr>
      </w:pPr>
    </w:p>
    <w:p w14:paraId="31AA9072" w14:textId="15AA6669" w:rsidR="001B69C8" w:rsidRPr="00912554" w:rsidRDefault="00CE5AFF">
      <w:pPr>
        <w:pStyle w:val="2"/>
        <w:rPr>
          <w:rFonts w:ascii="微软雅黑" w:eastAsia="微软雅黑" w:hAnsi="微软雅黑"/>
        </w:rPr>
      </w:pPr>
      <w:r w:rsidRPr="00912554">
        <w:rPr>
          <w:rFonts w:ascii="微软雅黑" w:eastAsia="微软雅黑" w:hAnsi="微软雅黑" w:hint="eastAsia"/>
        </w:rPr>
        <w:t>系统</w:t>
      </w:r>
      <w:r w:rsidR="000422B3" w:rsidRPr="00912554">
        <w:rPr>
          <w:rFonts w:ascii="微软雅黑" w:eastAsia="微软雅黑" w:hAnsi="微软雅黑" w:hint="eastAsia"/>
        </w:rPr>
        <w:t>技术</w:t>
      </w:r>
      <w:r w:rsidRPr="00912554">
        <w:rPr>
          <w:rFonts w:ascii="微软雅黑" w:eastAsia="微软雅黑" w:hAnsi="微软雅黑" w:hint="eastAsia"/>
        </w:rPr>
        <w:t>架构说明</w:t>
      </w:r>
    </w:p>
    <w:p w14:paraId="77743A7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cs="Segoe UI" w:hint="eastAsia"/>
          <w:color w:val="24292E"/>
          <w:sz w:val="21"/>
          <w:szCs w:val="21"/>
          <w:shd w:val="clear" w:color="auto" w:fill="FFFFFF"/>
          <w:lang w:eastAsia="zh-CN"/>
        </w:rPr>
        <w:t>下图为后台程序技术架构说明。</w:t>
      </w:r>
      <w:r w:rsidRPr="00912554">
        <w:rPr>
          <w:rFonts w:ascii="微软雅黑" w:eastAsia="微软雅黑" w:hAnsi="微软雅黑" w:cs="Segoe UI"/>
          <w:color w:val="24292E"/>
          <w:sz w:val="21"/>
          <w:szCs w:val="21"/>
          <w:shd w:val="clear" w:color="auto" w:fill="FFFFFF"/>
          <w:lang w:eastAsia="zh-CN"/>
        </w:rPr>
        <w:t>图中默认上层依赖于下层，箭头关系表示可直接依赖，如下图</w:t>
      </w:r>
    </w:p>
    <w:p w14:paraId="40F37A9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业务层：</w:t>
      </w:r>
    </w:p>
    <w:p w14:paraId="40A615EE"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服务层：按照use case封装业务流程。数据库事务需要加在该层。各服务之间支持相互调用。</w:t>
      </w:r>
    </w:p>
    <w:p w14:paraId="3EA42693"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DBManager Interface：对业务对象的增删改查接口。</w:t>
      </w:r>
    </w:p>
    <w:p w14:paraId="5C5FB779" w14:textId="77777777" w:rsidR="001B69C8" w:rsidRPr="00912554" w:rsidRDefault="00CE5AFF">
      <w:pPr>
        <w:numPr>
          <w:ilvl w:val="1"/>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Manager：封装的第三方通用能力。如缓存等。</w:t>
      </w:r>
    </w:p>
    <w:p w14:paraId="5F0E718D"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DAO层：封装业务对象的增删改查的操作，直接操作数据库。</w:t>
      </w:r>
    </w:p>
    <w:p w14:paraId="48270AD5" w14:textId="77777777"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读操作可以不用封装单独的服务层。</w:t>
      </w:r>
    </w:p>
    <w:p w14:paraId="1CD77AB4" w14:textId="12C4FBCE" w:rsidR="001B69C8" w:rsidRPr="00912554" w:rsidRDefault="00CE5AFF">
      <w:pPr>
        <w:numPr>
          <w:ilvl w:val="0"/>
          <w:numId w:val="3"/>
        </w:numPr>
        <w:shd w:val="clear" w:color="auto" w:fill="FFFFFF"/>
        <w:spacing w:before="100" w:beforeAutospacing="1" w:after="100" w:afterAutospacing="1"/>
        <w:rPr>
          <w:rFonts w:ascii="微软雅黑" w:eastAsia="微软雅黑" w:hAnsi="微软雅黑" w:cs="Segoe UI"/>
          <w:color w:val="24292E"/>
          <w:sz w:val="21"/>
          <w:szCs w:val="21"/>
          <w:lang w:val="en-US" w:eastAsia="zh-CN"/>
        </w:rPr>
      </w:pPr>
      <w:r w:rsidRPr="00912554">
        <w:rPr>
          <w:rFonts w:ascii="微软雅黑" w:eastAsia="微软雅黑" w:hAnsi="微软雅黑"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912554" w:rsidRDefault="00F367E5">
      <w:pPr>
        <w:rPr>
          <w:rFonts w:ascii="微软雅黑" w:eastAsia="微软雅黑" w:hAnsi="微软雅黑" w:cs="Segoe UI"/>
          <w:color w:val="24292E"/>
          <w:sz w:val="21"/>
          <w:szCs w:val="21"/>
          <w:lang w:val="en-US" w:eastAsia="zh-CN"/>
        </w:rPr>
      </w:pPr>
    </w:p>
    <w:p w14:paraId="1C747B6B" w14:textId="15592BF8" w:rsidR="001B69C8" w:rsidRPr="00912554" w:rsidRDefault="006F2435">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针对上述的技术架构结合本项目的实际情况，制定如下的项目结构图</w:t>
      </w:r>
      <w:r w:rsidR="00A658F1" w:rsidRPr="00912554">
        <w:rPr>
          <w:rFonts w:ascii="微软雅黑" w:eastAsia="微软雅黑" w:hAnsi="微软雅黑" w:hint="eastAsia"/>
          <w:sz w:val="21"/>
          <w:szCs w:val="21"/>
          <w:lang w:val="en-US" w:eastAsia="zh-CN"/>
        </w:rPr>
        <w:t>：</w:t>
      </w:r>
    </w:p>
    <w:p w14:paraId="6952A0F2" w14:textId="19643864" w:rsidR="00A658F1" w:rsidRPr="00912554" w:rsidRDefault="00430035">
      <w:pPr>
        <w:rPr>
          <w:rFonts w:ascii="微软雅黑" w:eastAsia="微软雅黑" w:hAnsi="微软雅黑"/>
          <w:sz w:val="21"/>
          <w:szCs w:val="21"/>
          <w:lang w:val="en-US" w:eastAsia="zh-CN"/>
        </w:rPr>
      </w:pPr>
      <w:r w:rsidRPr="00912554">
        <w:rPr>
          <w:rFonts w:ascii="微软雅黑" w:eastAsia="微软雅黑" w:hAnsi="微软雅黑"/>
          <w:noProof/>
        </w:rPr>
        <w:lastRenderedPageBreak/>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912554" w:rsidRDefault="006F2435">
      <w:pPr>
        <w:rPr>
          <w:rFonts w:ascii="微软雅黑" w:eastAsia="微软雅黑" w:hAnsi="微软雅黑"/>
          <w:sz w:val="21"/>
          <w:szCs w:val="21"/>
          <w:lang w:val="en-US" w:eastAsia="zh-CN"/>
        </w:rPr>
      </w:pPr>
    </w:p>
    <w:p w14:paraId="3BAF746A"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运行环境</w:t>
      </w:r>
    </w:p>
    <w:p w14:paraId="5511D75B" w14:textId="77777777" w:rsidR="001B69C8" w:rsidRPr="00912554" w:rsidRDefault="001B69C8">
      <w:pPr>
        <w:rPr>
          <w:rFonts w:ascii="微软雅黑" w:eastAsia="微软雅黑" w:hAnsi="微软雅黑"/>
          <w:sz w:val="21"/>
          <w:szCs w:val="21"/>
        </w:rPr>
      </w:pPr>
    </w:p>
    <w:tbl>
      <w:tblPr>
        <w:tblStyle w:val="af4"/>
        <w:tblW w:w="0" w:type="auto"/>
        <w:tblLook w:val="04A0" w:firstRow="1" w:lastRow="0" w:firstColumn="1" w:lastColumn="0" w:noHBand="0" w:noVBand="1"/>
      </w:tblPr>
      <w:tblGrid>
        <w:gridCol w:w="4487"/>
        <w:gridCol w:w="4473"/>
      </w:tblGrid>
      <w:tr w:rsidR="001B69C8" w:rsidRPr="00912554" w14:paraId="00618D03" w14:textId="77777777">
        <w:tc>
          <w:tcPr>
            <w:tcW w:w="4593" w:type="dxa"/>
            <w:shd w:val="clear" w:color="auto" w:fill="A5A5A5" w:themeFill="background1" w:themeFillShade="A5"/>
          </w:tcPr>
          <w:p w14:paraId="287F9786" w14:textId="77777777" w:rsidR="001B69C8" w:rsidRPr="00912554" w:rsidRDefault="00CE5AFF">
            <w:pP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912554" w:rsidRDefault="00CE5AFF">
            <w:pP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版本</w:t>
            </w:r>
          </w:p>
        </w:tc>
      </w:tr>
      <w:tr w:rsidR="001B69C8" w:rsidRPr="00912554" w14:paraId="495D3CCA" w14:textId="77777777">
        <w:tc>
          <w:tcPr>
            <w:tcW w:w="4593" w:type="dxa"/>
          </w:tcPr>
          <w:p w14:paraId="396B521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Java</w:t>
            </w:r>
          </w:p>
        </w:tc>
        <w:tc>
          <w:tcPr>
            <w:tcW w:w="4593" w:type="dxa"/>
          </w:tcPr>
          <w:p w14:paraId="6538A6A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8</w:t>
            </w:r>
          </w:p>
        </w:tc>
      </w:tr>
      <w:tr w:rsidR="001B69C8" w:rsidRPr="00912554" w14:paraId="36D50604" w14:textId="77777777">
        <w:tc>
          <w:tcPr>
            <w:tcW w:w="4593" w:type="dxa"/>
          </w:tcPr>
          <w:p w14:paraId="18F1E41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Mysql</w:t>
            </w:r>
          </w:p>
        </w:tc>
        <w:tc>
          <w:tcPr>
            <w:tcW w:w="4593" w:type="dxa"/>
          </w:tcPr>
          <w:p w14:paraId="12C8A7A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无要求</w:t>
            </w:r>
          </w:p>
        </w:tc>
      </w:tr>
      <w:tr w:rsidR="001B69C8" w:rsidRPr="00912554" w14:paraId="19DBC0AA" w14:textId="77777777">
        <w:tc>
          <w:tcPr>
            <w:tcW w:w="4593" w:type="dxa"/>
          </w:tcPr>
          <w:p w14:paraId="2554987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Redis</w:t>
            </w:r>
          </w:p>
        </w:tc>
        <w:tc>
          <w:tcPr>
            <w:tcW w:w="4593" w:type="dxa"/>
          </w:tcPr>
          <w:p w14:paraId="39695B2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无要求</w:t>
            </w:r>
          </w:p>
        </w:tc>
      </w:tr>
      <w:tr w:rsidR="001B69C8" w:rsidRPr="00912554" w14:paraId="5FFF847A" w14:textId="77777777">
        <w:tc>
          <w:tcPr>
            <w:tcW w:w="4593" w:type="dxa"/>
          </w:tcPr>
          <w:p w14:paraId="1E7B022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Nginx</w:t>
            </w:r>
          </w:p>
        </w:tc>
        <w:tc>
          <w:tcPr>
            <w:tcW w:w="4593" w:type="dxa"/>
          </w:tcPr>
          <w:p w14:paraId="700DE46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无要求</w:t>
            </w:r>
          </w:p>
        </w:tc>
      </w:tr>
      <w:tr w:rsidR="001B69C8" w:rsidRPr="00912554" w14:paraId="3D9C9073" w14:textId="77777777">
        <w:tc>
          <w:tcPr>
            <w:tcW w:w="4593" w:type="dxa"/>
          </w:tcPr>
          <w:p w14:paraId="688A265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Vue</w:t>
            </w:r>
          </w:p>
        </w:tc>
        <w:tc>
          <w:tcPr>
            <w:tcW w:w="4593" w:type="dxa"/>
          </w:tcPr>
          <w:p w14:paraId="16EDD8A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2.x</w:t>
            </w:r>
          </w:p>
        </w:tc>
      </w:tr>
      <w:tr w:rsidR="001B69C8" w:rsidRPr="00912554" w14:paraId="1C9F08C1" w14:textId="77777777">
        <w:tc>
          <w:tcPr>
            <w:tcW w:w="4593" w:type="dxa"/>
          </w:tcPr>
          <w:p w14:paraId="3A5E5E3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Uniapp</w:t>
            </w:r>
          </w:p>
        </w:tc>
        <w:tc>
          <w:tcPr>
            <w:tcW w:w="4593" w:type="dxa"/>
          </w:tcPr>
          <w:p w14:paraId="51509CDF" w14:textId="77777777" w:rsidR="001B69C8" w:rsidRPr="00912554" w:rsidRDefault="001B69C8">
            <w:pPr>
              <w:rPr>
                <w:rFonts w:ascii="微软雅黑" w:eastAsia="微软雅黑" w:hAnsi="微软雅黑"/>
                <w:sz w:val="21"/>
                <w:szCs w:val="21"/>
                <w:lang w:val="en-US" w:eastAsia="zh-CN"/>
              </w:rPr>
            </w:pPr>
          </w:p>
        </w:tc>
      </w:tr>
      <w:tr w:rsidR="001B69C8" w:rsidRPr="00912554" w14:paraId="6938308A" w14:textId="77777777">
        <w:tc>
          <w:tcPr>
            <w:tcW w:w="4593" w:type="dxa"/>
          </w:tcPr>
          <w:p w14:paraId="1C1FA39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nodesjs</w:t>
            </w:r>
          </w:p>
        </w:tc>
        <w:tc>
          <w:tcPr>
            <w:tcW w:w="4593" w:type="dxa"/>
          </w:tcPr>
          <w:p w14:paraId="04D48D2A" w14:textId="77777777" w:rsidR="001B69C8" w:rsidRPr="00912554" w:rsidRDefault="001B69C8">
            <w:pPr>
              <w:rPr>
                <w:rFonts w:ascii="微软雅黑" w:eastAsia="微软雅黑" w:hAnsi="微软雅黑"/>
                <w:sz w:val="21"/>
                <w:szCs w:val="21"/>
                <w:lang w:val="en-US" w:eastAsia="zh-CN"/>
              </w:rPr>
            </w:pPr>
          </w:p>
        </w:tc>
      </w:tr>
    </w:tbl>
    <w:p w14:paraId="2BAB0563" w14:textId="77777777" w:rsidR="001B69C8" w:rsidRPr="00912554" w:rsidRDefault="001B69C8">
      <w:pPr>
        <w:rPr>
          <w:rFonts w:ascii="微软雅黑" w:eastAsia="微软雅黑" w:hAnsi="微软雅黑"/>
          <w:sz w:val="21"/>
          <w:szCs w:val="21"/>
          <w:lang w:val="en-US" w:eastAsia="zh-CN"/>
        </w:rPr>
      </w:pPr>
    </w:p>
    <w:p w14:paraId="5AFA65FA" w14:textId="77777777" w:rsidR="001B69C8" w:rsidRPr="00912554" w:rsidRDefault="001B69C8">
      <w:pPr>
        <w:rPr>
          <w:rFonts w:ascii="微软雅黑" w:eastAsia="微软雅黑" w:hAnsi="微软雅黑"/>
          <w:sz w:val="21"/>
          <w:szCs w:val="21"/>
          <w:lang w:val="en-US" w:eastAsia="zh-CN"/>
        </w:rPr>
      </w:pPr>
    </w:p>
    <w:p w14:paraId="53271ECE"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服务器硬件环境</w:t>
      </w:r>
    </w:p>
    <w:p w14:paraId="1ED5AFC3" w14:textId="77777777" w:rsidR="001B69C8" w:rsidRPr="00912554" w:rsidRDefault="001B69C8">
      <w:pPr>
        <w:rPr>
          <w:rFonts w:ascii="微软雅黑" w:eastAsia="微软雅黑" w:hAnsi="微软雅黑"/>
          <w:sz w:val="21"/>
          <w:szCs w:val="21"/>
          <w:lang w:val="en-US" w:eastAsia="zh-CN"/>
        </w:rPr>
      </w:pPr>
    </w:p>
    <w:p w14:paraId="06C48709" w14:textId="77777777" w:rsidR="001B69C8" w:rsidRPr="00912554" w:rsidRDefault="001B69C8">
      <w:pPr>
        <w:rPr>
          <w:rFonts w:ascii="微软雅黑" w:eastAsia="微软雅黑" w:hAnsi="微软雅黑"/>
          <w:sz w:val="21"/>
          <w:szCs w:val="21"/>
        </w:rPr>
      </w:pPr>
    </w:p>
    <w:p w14:paraId="3C7D2AC7" w14:textId="77777777" w:rsidR="001B69C8" w:rsidRPr="00912554" w:rsidRDefault="001B69C8">
      <w:pPr>
        <w:rPr>
          <w:rFonts w:ascii="微软雅黑" w:eastAsia="微软雅黑" w:hAnsi="微软雅黑"/>
          <w:sz w:val="21"/>
          <w:szCs w:val="21"/>
          <w:lang w:val="en-US" w:eastAsia="zh-CN"/>
        </w:rPr>
      </w:pPr>
    </w:p>
    <w:p w14:paraId="28DEEB36" w14:textId="77777777" w:rsidR="001B69C8" w:rsidRPr="00912554" w:rsidRDefault="001B69C8">
      <w:pPr>
        <w:rPr>
          <w:rFonts w:ascii="微软雅黑" w:eastAsia="微软雅黑" w:hAnsi="微软雅黑"/>
          <w:sz w:val="21"/>
          <w:szCs w:val="21"/>
          <w:lang w:val="en-US" w:eastAsia="zh-CN"/>
        </w:rPr>
      </w:pPr>
    </w:p>
    <w:p w14:paraId="0AF24512"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系统功能设计</w:t>
      </w:r>
    </w:p>
    <w:p w14:paraId="0B507DD6" w14:textId="44B9D16F" w:rsidR="001B69C8" w:rsidRPr="00912554" w:rsidRDefault="00801CE9">
      <w:pPr>
        <w:pStyle w:val="2"/>
        <w:rPr>
          <w:rFonts w:ascii="微软雅黑" w:eastAsia="微软雅黑" w:hAnsi="微软雅黑"/>
        </w:rPr>
      </w:pPr>
      <w:r w:rsidRPr="00912554">
        <w:rPr>
          <w:rFonts w:ascii="微软雅黑" w:eastAsia="微软雅黑" w:hAnsi="微软雅黑" w:hint="eastAsia"/>
        </w:rPr>
        <w:t>入库</w:t>
      </w:r>
      <w:r w:rsidR="00130491" w:rsidRPr="00912554">
        <w:rPr>
          <w:rFonts w:ascii="微软雅黑" w:eastAsia="微软雅黑" w:hAnsi="微软雅黑" w:hint="eastAsia"/>
        </w:rPr>
        <w:t>单</w:t>
      </w:r>
      <w:r w:rsidRPr="00912554">
        <w:rPr>
          <w:rFonts w:ascii="微软雅黑" w:eastAsia="微软雅黑" w:hAnsi="微软雅黑" w:hint="eastAsia"/>
        </w:rPr>
        <w:t>管理</w:t>
      </w:r>
    </w:p>
    <w:p w14:paraId="3B7349A5" w14:textId="25EA6E06" w:rsidR="0017158A" w:rsidRPr="0017158A" w:rsidRDefault="00224471" w:rsidP="003A772C">
      <w:pPr>
        <w:pStyle w:val="3"/>
        <w:rPr>
          <w:rFonts w:ascii="微软雅黑" w:eastAsia="微软雅黑" w:hAnsi="微软雅黑" w:cs="宋体"/>
          <w:lang w:eastAsia="zh-CN"/>
        </w:rPr>
      </w:pPr>
      <w:r w:rsidRPr="00912554">
        <w:rPr>
          <w:rFonts w:ascii="微软雅黑" w:eastAsia="微软雅黑" w:hAnsi="微软雅黑" w:hint="eastAsia"/>
          <w:lang w:eastAsia="zh-CN"/>
        </w:rPr>
        <w:t>ASN</w:t>
      </w:r>
      <w:r w:rsidRPr="00912554">
        <w:rPr>
          <w:rFonts w:ascii="微软雅黑" w:eastAsia="微软雅黑" w:hAnsi="微软雅黑" w:cs="宋体" w:hint="eastAsia"/>
          <w:lang w:eastAsia="zh-CN"/>
        </w:rPr>
        <w:t>单管理</w:t>
      </w:r>
      <w:r w:rsidR="00EE114B" w:rsidRPr="00912554">
        <w:rPr>
          <w:rFonts w:ascii="微软雅黑" w:eastAsia="微软雅黑" w:hAnsi="微软雅黑" w:cs="宋体" w:hint="eastAsia"/>
          <w:lang w:eastAsia="zh-CN"/>
        </w:rPr>
        <w:t>模块</w:t>
      </w:r>
      <w:r w:rsidRPr="00912554">
        <w:rPr>
          <w:rFonts w:ascii="微软雅黑" w:eastAsia="微软雅黑" w:hAnsi="微软雅黑" w:cs="宋体" w:hint="eastAsia"/>
          <w:lang w:eastAsia="zh-CN"/>
        </w:rPr>
        <w:t>（</w:t>
      </w:r>
      <w:r w:rsidRPr="00912554">
        <w:rPr>
          <w:rFonts w:ascii="微软雅黑" w:eastAsia="微软雅黑" w:hAnsi="微软雅黑" w:hint="eastAsia"/>
          <w:lang w:eastAsia="zh-CN"/>
        </w:rPr>
        <w:t>ASN</w:t>
      </w:r>
      <w:r w:rsidRPr="00912554">
        <w:rPr>
          <w:rFonts w:ascii="微软雅黑" w:eastAsia="微软雅黑" w:hAnsi="微软雅黑" w:cs="宋体" w:hint="eastAsia"/>
          <w:lang w:eastAsia="zh-CN"/>
        </w:rPr>
        <w:t>）</w:t>
      </w:r>
    </w:p>
    <w:p w14:paraId="3F57309E" w14:textId="48A83C28" w:rsidR="00A60DD4" w:rsidRDefault="00787070" w:rsidP="004C38D5">
      <w:pPr>
        <w:pStyle w:val="4"/>
        <w:rPr>
          <w:lang w:eastAsia="zh-CN"/>
        </w:rPr>
      </w:pPr>
      <w:r>
        <w:rPr>
          <w:rFonts w:ascii="宋体" w:eastAsia="宋体" w:hAnsi="宋体" w:cs="宋体" w:hint="eastAsia"/>
          <w:lang w:eastAsia="zh-CN"/>
        </w:rPr>
        <w:t>功能</w:t>
      </w:r>
      <w:r w:rsidR="000F7567">
        <w:rPr>
          <w:rFonts w:hint="eastAsia"/>
          <w:lang w:eastAsia="zh-CN"/>
        </w:rPr>
        <w:t>1</w:t>
      </w:r>
      <w:r>
        <w:rPr>
          <w:rFonts w:ascii="宋体" w:eastAsia="宋体" w:hAnsi="宋体" w:cs="宋体" w:hint="eastAsia"/>
          <w:lang w:eastAsia="zh-CN"/>
        </w:rPr>
        <w:t>：</w:t>
      </w:r>
      <w:r>
        <w:rPr>
          <w:rFonts w:hint="eastAsia"/>
          <w:lang w:eastAsia="zh-CN"/>
        </w:rPr>
        <w:t>ASN</w:t>
      </w:r>
      <w:r>
        <w:rPr>
          <w:rFonts w:ascii="宋体" w:eastAsia="宋体" w:hAnsi="宋体" w:cs="宋体" w:hint="eastAsia"/>
          <w:lang w:eastAsia="zh-CN"/>
        </w:rPr>
        <w:t>单列表搜索</w:t>
      </w:r>
    </w:p>
    <w:p w14:paraId="5D425AA4" w14:textId="0F559669" w:rsidR="00787070" w:rsidRPr="00896992" w:rsidRDefault="00AA3924" w:rsidP="00896992">
      <w:pPr>
        <w:rPr>
          <w:rFonts w:ascii="微软雅黑" w:eastAsia="微软雅黑" w:hAnsi="微软雅黑"/>
          <w:lang w:eastAsia="zh-CN"/>
        </w:rPr>
      </w:pPr>
      <w:r w:rsidRPr="00896992">
        <w:rPr>
          <w:rFonts w:ascii="微软雅黑" w:eastAsia="微软雅黑" w:hAnsi="微软雅黑" w:hint="eastAsia"/>
          <w:lang w:eastAsia="zh-CN"/>
        </w:rPr>
        <w:t>常用查找条件：</w:t>
      </w:r>
      <w:r w:rsidR="003F3B4F" w:rsidRPr="00896992">
        <w:rPr>
          <w:rFonts w:ascii="微软雅黑" w:eastAsia="微软雅黑" w:hAnsi="微软雅黑" w:hint="eastAsia"/>
          <w:sz w:val="21"/>
          <w:szCs w:val="21"/>
          <w:lang w:val="en-US" w:eastAsia="zh-CN"/>
        </w:rPr>
        <w:t>A</w:t>
      </w:r>
      <w:r w:rsidR="003F3B4F" w:rsidRPr="00896992">
        <w:rPr>
          <w:rFonts w:ascii="微软雅黑" w:eastAsia="微软雅黑" w:hAnsi="微软雅黑"/>
          <w:sz w:val="21"/>
          <w:szCs w:val="21"/>
          <w:lang w:val="en-US" w:eastAsia="zh-CN"/>
        </w:rPr>
        <w:t>SN</w:t>
      </w:r>
      <w:r w:rsidR="003F3B4F" w:rsidRPr="00896992">
        <w:rPr>
          <w:rFonts w:ascii="微软雅黑" w:eastAsia="微软雅黑" w:hAnsi="微软雅黑" w:hint="eastAsia"/>
          <w:sz w:val="21"/>
          <w:szCs w:val="21"/>
          <w:lang w:val="en-US" w:eastAsia="zh-CN"/>
        </w:rPr>
        <w:t>单编码、状态（多选）、</w:t>
      </w:r>
      <w:r w:rsidR="008F3851">
        <w:rPr>
          <w:rFonts w:ascii="微软雅黑" w:eastAsia="微软雅黑" w:hAnsi="微软雅黑" w:hint="eastAsia"/>
          <w:sz w:val="21"/>
          <w:szCs w:val="21"/>
          <w:lang w:val="en-US" w:eastAsia="zh-CN"/>
        </w:rPr>
        <w:t>物品</w:t>
      </w:r>
      <w:r w:rsidR="003F3B4F" w:rsidRPr="00896992">
        <w:rPr>
          <w:rFonts w:ascii="微软雅黑" w:eastAsia="微软雅黑" w:hAnsi="微软雅黑" w:hint="eastAsia"/>
          <w:sz w:val="21"/>
          <w:szCs w:val="21"/>
          <w:lang w:val="en-US" w:eastAsia="zh-CN"/>
        </w:rPr>
        <w:t>编码</w:t>
      </w:r>
    </w:p>
    <w:p w14:paraId="0C57F1C3" w14:textId="3F586743" w:rsidR="00AA3924" w:rsidRPr="00896992" w:rsidRDefault="00AA3924" w:rsidP="00896992">
      <w:pPr>
        <w:rPr>
          <w:rFonts w:ascii="微软雅黑" w:eastAsia="微软雅黑" w:hAnsi="微软雅黑"/>
          <w:lang w:eastAsia="zh-CN"/>
        </w:rPr>
      </w:pPr>
      <w:r w:rsidRPr="00896992">
        <w:rPr>
          <w:rFonts w:ascii="微软雅黑" w:eastAsia="微软雅黑" w:hAnsi="微软雅黑" w:hint="eastAsia"/>
          <w:lang w:eastAsia="zh-CN"/>
        </w:rPr>
        <w:t>非常用的查找条件：</w:t>
      </w:r>
      <w:r w:rsidR="003F3B4F" w:rsidRPr="00896992">
        <w:rPr>
          <w:rFonts w:ascii="微软雅黑" w:eastAsia="微软雅黑" w:hAnsi="微软雅黑" w:hint="eastAsia"/>
          <w:sz w:val="21"/>
          <w:szCs w:val="21"/>
          <w:lang w:val="en-US" w:eastAsia="zh-CN"/>
        </w:rPr>
        <w:t>创建日期（日期范围）、供应商（支持名称和编码</w:t>
      </w:r>
      <w:r w:rsidR="00E13C28" w:rsidRPr="00896992">
        <w:rPr>
          <w:rFonts w:ascii="微软雅黑" w:eastAsia="微软雅黑" w:hAnsi="微软雅黑" w:hint="eastAsia"/>
          <w:sz w:val="21"/>
          <w:szCs w:val="21"/>
          <w:lang w:val="en-US" w:eastAsia="zh-CN"/>
        </w:rPr>
        <w:t>的模糊</w:t>
      </w:r>
      <w:r w:rsidR="003F3B4F" w:rsidRPr="00896992">
        <w:rPr>
          <w:rFonts w:ascii="微软雅黑" w:eastAsia="微软雅黑" w:hAnsi="微软雅黑" w:hint="eastAsia"/>
          <w:sz w:val="21"/>
          <w:szCs w:val="21"/>
          <w:lang w:val="en-US" w:eastAsia="zh-CN"/>
        </w:rPr>
        <w:t>查找）</w:t>
      </w:r>
      <w:r w:rsidR="0040157B" w:rsidRPr="00896992">
        <w:rPr>
          <w:rFonts w:ascii="微软雅黑" w:eastAsia="微软雅黑" w:hAnsi="微软雅黑" w:hint="eastAsia"/>
          <w:sz w:val="21"/>
          <w:szCs w:val="21"/>
          <w:lang w:val="en-US" w:eastAsia="zh-CN"/>
        </w:rPr>
        <w:t>、上游编码、上游创建人</w:t>
      </w:r>
    </w:p>
    <w:p w14:paraId="36C8F5FF" w14:textId="26DF9D57" w:rsidR="00AA3924" w:rsidRPr="00896992" w:rsidRDefault="00AA3924" w:rsidP="00896992">
      <w:pPr>
        <w:rPr>
          <w:rFonts w:ascii="微软雅黑" w:eastAsia="微软雅黑" w:hAnsi="微软雅黑"/>
          <w:sz w:val="21"/>
          <w:szCs w:val="21"/>
          <w:lang w:val="en-US" w:eastAsia="zh-CN"/>
        </w:rPr>
      </w:pPr>
      <w:r w:rsidRPr="00896992">
        <w:rPr>
          <w:rFonts w:ascii="微软雅黑" w:eastAsia="微软雅黑" w:hAnsi="微软雅黑" w:hint="eastAsia"/>
          <w:lang w:eastAsia="zh-CN"/>
        </w:rPr>
        <w:t>显示的列有：</w:t>
      </w:r>
      <w:r w:rsidR="00184F99" w:rsidRPr="00896992">
        <w:rPr>
          <w:rFonts w:ascii="微软雅黑" w:eastAsia="微软雅黑" w:hAnsi="微软雅黑" w:hint="eastAsia"/>
          <w:sz w:val="21"/>
          <w:szCs w:val="21"/>
          <w:lang w:val="en-US" w:eastAsia="zh-CN"/>
        </w:rPr>
        <w:t>ASN单编码、单据类型、单据状态、供应商编码、供应商名称、</w:t>
      </w:r>
      <w:r w:rsidR="004665E2" w:rsidRPr="00896992">
        <w:rPr>
          <w:rFonts w:ascii="微软雅黑" w:eastAsia="微软雅黑" w:hAnsi="微软雅黑" w:hint="eastAsia"/>
          <w:sz w:val="21"/>
          <w:szCs w:val="21"/>
          <w:lang w:val="en-US" w:eastAsia="zh-CN"/>
        </w:rPr>
        <w:t>上游编码、上游创建人、</w:t>
      </w:r>
      <w:r w:rsidR="00C575EC" w:rsidRPr="00896992">
        <w:rPr>
          <w:rFonts w:ascii="微软雅黑" w:eastAsia="微软雅黑" w:hAnsi="微软雅黑" w:hint="eastAsia"/>
          <w:sz w:val="21"/>
          <w:szCs w:val="21"/>
          <w:lang w:val="en-US" w:eastAsia="zh-CN"/>
        </w:rPr>
        <w:t>备注、</w:t>
      </w:r>
      <w:r w:rsidR="00184F99" w:rsidRPr="00896992">
        <w:rPr>
          <w:rFonts w:ascii="微软雅黑" w:eastAsia="微软雅黑" w:hAnsi="微软雅黑" w:hint="eastAsia"/>
          <w:sz w:val="21"/>
          <w:szCs w:val="21"/>
          <w:lang w:val="en-US" w:eastAsia="zh-CN"/>
        </w:rPr>
        <w:t>创建时间、创建人、更新时间</w:t>
      </w:r>
      <w:r w:rsidR="00382C30" w:rsidRPr="00896992">
        <w:rPr>
          <w:rFonts w:ascii="微软雅黑" w:eastAsia="微软雅黑" w:hAnsi="微软雅黑" w:hint="eastAsia"/>
          <w:sz w:val="21"/>
          <w:szCs w:val="21"/>
          <w:lang w:val="en-US" w:eastAsia="zh-CN"/>
        </w:rPr>
        <w:t>。</w:t>
      </w:r>
    </w:p>
    <w:p w14:paraId="6BA3CF98" w14:textId="29C7EC73" w:rsidR="00720673" w:rsidRPr="00896992" w:rsidRDefault="00720673" w:rsidP="00896992">
      <w:pPr>
        <w:rPr>
          <w:rFonts w:ascii="微软雅黑" w:eastAsia="微软雅黑" w:hAnsi="微软雅黑"/>
          <w:lang w:eastAsia="zh-CN"/>
        </w:rPr>
      </w:pPr>
      <w:r w:rsidRPr="00896992">
        <w:rPr>
          <w:rFonts w:ascii="微软雅黑" w:eastAsia="微软雅黑" w:hAnsi="微软雅黑" w:hint="eastAsia"/>
          <w:sz w:val="21"/>
          <w:szCs w:val="21"/>
          <w:lang w:val="en-US" w:eastAsia="zh-CN"/>
        </w:rPr>
        <w:t>默认排序条件：按照创建时间倒序显示。</w:t>
      </w:r>
    </w:p>
    <w:p w14:paraId="14CB194E" w14:textId="565908EF" w:rsidR="00787070" w:rsidRDefault="00787070">
      <w:pPr>
        <w:rPr>
          <w:rFonts w:ascii="微软雅黑" w:eastAsia="微软雅黑" w:hAnsi="微软雅黑"/>
          <w:lang w:eastAsia="zh-CN"/>
        </w:rPr>
      </w:pPr>
    </w:p>
    <w:p w14:paraId="30B8A22D" w14:textId="7918B78C" w:rsidR="0048186E" w:rsidRDefault="0048186E" w:rsidP="004C38D5">
      <w:pPr>
        <w:pStyle w:val="4"/>
        <w:rPr>
          <w:lang w:eastAsia="zh-CN"/>
        </w:rPr>
      </w:pPr>
      <w:r>
        <w:rPr>
          <w:rFonts w:ascii="宋体" w:eastAsia="宋体" w:hAnsi="宋体" w:cs="宋体" w:hint="eastAsia"/>
          <w:lang w:eastAsia="zh-CN"/>
        </w:rPr>
        <w:t>功能</w:t>
      </w:r>
      <w:r w:rsidR="000F7567">
        <w:rPr>
          <w:rFonts w:hint="eastAsia"/>
          <w:lang w:eastAsia="zh-CN"/>
        </w:rPr>
        <w:t>2</w:t>
      </w:r>
      <w:r>
        <w:rPr>
          <w:rFonts w:ascii="宋体" w:eastAsia="宋体" w:hAnsi="宋体" w:cs="宋体" w:hint="eastAsia"/>
          <w:lang w:eastAsia="zh-CN"/>
        </w:rPr>
        <w:t>：新建</w:t>
      </w:r>
      <w:r>
        <w:rPr>
          <w:rFonts w:hint="eastAsia"/>
          <w:lang w:eastAsia="zh-CN"/>
        </w:rPr>
        <w:t>ASN</w:t>
      </w:r>
      <w:r>
        <w:rPr>
          <w:rFonts w:ascii="宋体" w:eastAsia="宋体" w:hAnsi="宋体" w:cs="宋体" w:hint="eastAsia"/>
          <w:lang w:eastAsia="zh-CN"/>
        </w:rPr>
        <w:t>单</w:t>
      </w:r>
    </w:p>
    <w:p w14:paraId="3B096390" w14:textId="273F2975" w:rsidR="00D23A99" w:rsidRDefault="00884DB2">
      <w:pPr>
        <w:rPr>
          <w:rFonts w:ascii="微软雅黑" w:eastAsia="微软雅黑" w:hAnsi="微软雅黑"/>
          <w:lang w:eastAsia="zh-CN"/>
        </w:rPr>
      </w:pPr>
      <w:r>
        <w:rPr>
          <w:rFonts w:ascii="微软雅黑" w:eastAsia="微软雅黑" w:hAnsi="微软雅黑" w:hint="eastAsia"/>
          <w:lang w:eastAsia="zh-CN"/>
        </w:rPr>
        <w:t>头表</w:t>
      </w:r>
      <w:r w:rsidR="00EF714F">
        <w:rPr>
          <w:rFonts w:ascii="微软雅黑" w:eastAsia="微软雅黑" w:hAnsi="微软雅黑" w:hint="eastAsia"/>
          <w:lang w:eastAsia="zh-CN"/>
        </w:rPr>
        <w:t>显示</w:t>
      </w:r>
      <w:r>
        <w:rPr>
          <w:rFonts w:ascii="微软雅黑" w:eastAsia="微软雅黑" w:hAnsi="微软雅黑" w:hint="eastAsia"/>
          <w:lang w:eastAsia="zh-CN"/>
        </w:rPr>
        <w:t>的信息：单据类型（采用下拉获取</w:t>
      </w:r>
      <w:r w:rsidR="00991B11">
        <w:rPr>
          <w:rFonts w:ascii="微软雅黑" w:eastAsia="微软雅黑" w:hAnsi="微软雅黑" w:hint="eastAsia"/>
          <w:lang w:eastAsia="zh-CN"/>
        </w:rPr>
        <w:t>、必填字段</w:t>
      </w:r>
      <w:r>
        <w:rPr>
          <w:rFonts w:ascii="微软雅黑" w:eastAsia="微软雅黑" w:hAnsi="微软雅黑" w:hint="eastAsia"/>
          <w:lang w:eastAsia="zh-CN"/>
        </w:rPr>
        <w:t>）、供应商名称（支持模糊查找）、供应商编码（不支持编辑功能、只跟随供应商名称变化显示）</w:t>
      </w:r>
      <w:r w:rsidR="00DB35A7">
        <w:rPr>
          <w:rFonts w:ascii="微软雅黑" w:eastAsia="微软雅黑" w:hAnsi="微软雅黑" w:hint="eastAsia"/>
          <w:lang w:eastAsia="zh-CN"/>
        </w:rPr>
        <w:t>、备注</w:t>
      </w:r>
    </w:p>
    <w:p w14:paraId="54B3C85A" w14:textId="7F9AD5AD" w:rsidR="00720673" w:rsidRDefault="00720673">
      <w:pPr>
        <w:rPr>
          <w:rFonts w:ascii="微软雅黑" w:eastAsia="微软雅黑" w:hAnsi="微软雅黑"/>
          <w:lang w:eastAsia="zh-CN"/>
        </w:rPr>
      </w:pPr>
      <w:r>
        <w:rPr>
          <w:rFonts w:ascii="微软雅黑" w:eastAsia="微软雅黑" w:hAnsi="微软雅黑" w:hint="eastAsia"/>
          <w:lang w:eastAsia="zh-CN"/>
        </w:rPr>
        <w:t>明细</w:t>
      </w:r>
      <w:r w:rsidR="00AB2CE0">
        <w:rPr>
          <w:rFonts w:ascii="微软雅黑" w:eastAsia="微软雅黑" w:hAnsi="微软雅黑" w:hint="eastAsia"/>
          <w:lang w:eastAsia="zh-CN"/>
        </w:rPr>
        <w:t>显示</w:t>
      </w:r>
      <w:r>
        <w:rPr>
          <w:rFonts w:ascii="微软雅黑" w:eastAsia="微软雅黑" w:hAnsi="微软雅黑" w:hint="eastAsia"/>
          <w:lang w:eastAsia="zh-CN"/>
        </w:rPr>
        <w:t>的信息：行号（自动生成）、</w:t>
      </w:r>
      <w:r w:rsidR="008F3851">
        <w:rPr>
          <w:rFonts w:ascii="微软雅黑" w:eastAsia="微软雅黑" w:hAnsi="微软雅黑" w:hint="eastAsia"/>
          <w:lang w:eastAsia="zh-CN"/>
        </w:rPr>
        <w:t>物品</w:t>
      </w:r>
      <w:r>
        <w:rPr>
          <w:rFonts w:ascii="微软雅黑" w:eastAsia="微软雅黑" w:hAnsi="微软雅黑" w:hint="eastAsia"/>
          <w:lang w:eastAsia="zh-CN"/>
        </w:rPr>
        <w:t>编码（支持模糊查找</w:t>
      </w:r>
      <w:r w:rsidR="00485567">
        <w:rPr>
          <w:rFonts w:ascii="微软雅黑" w:eastAsia="微软雅黑" w:hAnsi="微软雅黑" w:hint="eastAsia"/>
          <w:lang w:eastAsia="zh-CN"/>
        </w:rPr>
        <w:t>，必填字段</w:t>
      </w:r>
      <w:r>
        <w:rPr>
          <w:rFonts w:ascii="微软雅黑" w:eastAsia="微软雅黑" w:hAnsi="微软雅黑" w:hint="eastAsia"/>
          <w:lang w:eastAsia="zh-CN"/>
        </w:rPr>
        <w:t>）、</w:t>
      </w:r>
      <w:r w:rsidR="008F3851">
        <w:rPr>
          <w:rFonts w:ascii="微软雅黑" w:eastAsia="微软雅黑" w:hAnsi="微软雅黑" w:hint="eastAsia"/>
          <w:lang w:eastAsia="zh-CN"/>
        </w:rPr>
        <w:t>物品</w:t>
      </w:r>
      <w:r>
        <w:rPr>
          <w:rFonts w:ascii="微软雅黑" w:eastAsia="微软雅黑" w:hAnsi="微软雅黑" w:hint="eastAsia"/>
          <w:lang w:eastAsia="zh-CN"/>
        </w:rPr>
        <w:t>名称（不支持编辑）、计量单位（根据</w:t>
      </w:r>
      <w:r w:rsidR="008F3851">
        <w:rPr>
          <w:rFonts w:ascii="微软雅黑" w:eastAsia="微软雅黑" w:hAnsi="微软雅黑" w:hint="eastAsia"/>
          <w:lang w:eastAsia="zh-CN"/>
        </w:rPr>
        <w:t>物品</w:t>
      </w:r>
      <w:r>
        <w:rPr>
          <w:rFonts w:ascii="微软雅黑" w:eastAsia="微软雅黑" w:hAnsi="微软雅黑" w:hint="eastAsia"/>
          <w:lang w:eastAsia="zh-CN"/>
        </w:rPr>
        <w:t>显示该</w:t>
      </w:r>
      <w:r w:rsidR="008F3851">
        <w:rPr>
          <w:rFonts w:ascii="微软雅黑" w:eastAsia="微软雅黑" w:hAnsi="微软雅黑" w:hint="eastAsia"/>
          <w:lang w:eastAsia="zh-CN"/>
        </w:rPr>
        <w:t>物品</w:t>
      </w:r>
      <w:r>
        <w:rPr>
          <w:rFonts w:ascii="微软雅黑" w:eastAsia="微软雅黑" w:hAnsi="微软雅黑" w:hint="eastAsia"/>
          <w:lang w:eastAsia="zh-CN"/>
        </w:rPr>
        <w:t>所有的包装的计量单位，默认显示基础计量单位）、</w:t>
      </w:r>
      <w:r w:rsidR="00444FC9">
        <w:rPr>
          <w:rFonts w:ascii="微软雅黑" w:eastAsia="微软雅黑" w:hAnsi="微软雅黑" w:hint="eastAsia"/>
          <w:lang w:eastAsia="zh-CN"/>
        </w:rPr>
        <w:t>计划</w:t>
      </w:r>
      <w:r>
        <w:rPr>
          <w:rFonts w:ascii="微软雅黑" w:eastAsia="微软雅黑" w:hAnsi="微软雅黑" w:hint="eastAsia"/>
          <w:lang w:eastAsia="zh-CN"/>
        </w:rPr>
        <w:t>数量</w:t>
      </w:r>
      <w:r w:rsidR="00585C69">
        <w:rPr>
          <w:rFonts w:ascii="微软雅黑" w:eastAsia="微软雅黑" w:hAnsi="微软雅黑" w:hint="eastAsia"/>
          <w:lang w:eastAsia="zh-CN"/>
        </w:rPr>
        <w:t>（必填字段）</w:t>
      </w:r>
      <w:r>
        <w:rPr>
          <w:rFonts w:ascii="微软雅黑" w:eastAsia="微软雅黑" w:hAnsi="微软雅黑" w:hint="eastAsia"/>
          <w:lang w:eastAsia="zh-CN"/>
        </w:rPr>
        <w:t>、备注。</w:t>
      </w:r>
    </w:p>
    <w:p w14:paraId="5A34C0B3" w14:textId="4839FAAF" w:rsidR="00720673" w:rsidRDefault="00F80ECD">
      <w:pPr>
        <w:rPr>
          <w:rFonts w:ascii="微软雅黑" w:eastAsia="微软雅黑" w:hAnsi="微软雅黑"/>
          <w:lang w:eastAsia="zh-CN"/>
        </w:rPr>
      </w:pPr>
      <w:r>
        <w:rPr>
          <w:rFonts w:ascii="微软雅黑" w:eastAsia="微软雅黑" w:hAnsi="微软雅黑" w:hint="eastAsia"/>
          <w:lang w:eastAsia="zh-CN"/>
        </w:rPr>
        <w:t>提交</w:t>
      </w:r>
      <w:r w:rsidR="00720673">
        <w:rPr>
          <w:rFonts w:ascii="微软雅黑" w:eastAsia="微软雅黑" w:hAnsi="微软雅黑" w:hint="eastAsia"/>
          <w:lang w:eastAsia="zh-CN"/>
        </w:rPr>
        <w:t>之后的操作：</w:t>
      </w:r>
    </w:p>
    <w:p w14:paraId="2FF5A450" w14:textId="1D00DCA0" w:rsidR="00720673" w:rsidRDefault="00720673" w:rsidP="00720673">
      <w:pPr>
        <w:pStyle w:val="af9"/>
        <w:numPr>
          <w:ilvl w:val="2"/>
          <w:numId w:val="3"/>
        </w:numPr>
        <w:ind w:firstLineChars="0"/>
        <w:rPr>
          <w:rFonts w:ascii="微软雅黑" w:eastAsia="微软雅黑" w:hAnsi="微软雅黑"/>
          <w:lang w:eastAsia="zh-CN"/>
        </w:rPr>
      </w:pPr>
      <w:r>
        <w:rPr>
          <w:rFonts w:ascii="微软雅黑" w:eastAsia="微软雅黑" w:hAnsi="微软雅黑" w:hint="eastAsia"/>
          <w:lang w:eastAsia="zh-CN"/>
        </w:rPr>
        <w:t>创建成功之后需要显示</w:t>
      </w:r>
      <w:r w:rsidR="001F38F1">
        <w:rPr>
          <w:rFonts w:ascii="微软雅黑" w:eastAsia="微软雅黑" w:hAnsi="微软雅黑" w:hint="eastAsia"/>
          <w:lang w:eastAsia="zh-CN"/>
        </w:rPr>
        <w:t>创建成功的编码</w:t>
      </w:r>
      <w:r w:rsidR="005348F1">
        <w:rPr>
          <w:rFonts w:ascii="微软雅黑" w:eastAsia="微软雅黑" w:hAnsi="微软雅黑" w:hint="eastAsia"/>
          <w:lang w:eastAsia="zh-CN"/>
        </w:rPr>
        <w:t>。</w:t>
      </w:r>
      <w:r w:rsidR="00786121">
        <w:rPr>
          <w:rFonts w:ascii="微软雅黑" w:eastAsia="微软雅黑" w:hAnsi="微软雅黑" w:hint="eastAsia"/>
          <w:lang w:eastAsia="zh-CN"/>
        </w:rPr>
        <w:t>跳转到ASN单列表页面</w:t>
      </w:r>
      <w:r w:rsidR="001F38F1">
        <w:rPr>
          <w:rFonts w:ascii="微软雅黑" w:eastAsia="微软雅黑" w:hAnsi="微软雅黑" w:hint="eastAsia"/>
          <w:lang w:eastAsia="zh-CN"/>
        </w:rPr>
        <w:t>并且自动刷新ASN单列表信息。</w:t>
      </w:r>
    </w:p>
    <w:p w14:paraId="7C17B9E9" w14:textId="24DE44FD" w:rsidR="001F38F1" w:rsidRDefault="001F38F1" w:rsidP="00720673">
      <w:pPr>
        <w:pStyle w:val="af9"/>
        <w:numPr>
          <w:ilvl w:val="2"/>
          <w:numId w:val="3"/>
        </w:numPr>
        <w:ind w:firstLineChars="0"/>
        <w:rPr>
          <w:rFonts w:ascii="微软雅黑" w:eastAsia="微软雅黑" w:hAnsi="微软雅黑"/>
          <w:lang w:eastAsia="zh-CN"/>
        </w:rPr>
      </w:pPr>
      <w:r>
        <w:rPr>
          <w:rFonts w:ascii="微软雅黑" w:eastAsia="微软雅黑" w:hAnsi="微软雅黑" w:hint="eastAsia"/>
          <w:lang w:eastAsia="zh-CN"/>
        </w:rPr>
        <w:t>创建失败</w:t>
      </w:r>
      <w:r w:rsidR="00EC1544">
        <w:rPr>
          <w:rFonts w:ascii="微软雅黑" w:eastAsia="微软雅黑" w:hAnsi="微软雅黑" w:hint="eastAsia"/>
          <w:lang w:eastAsia="zh-CN"/>
        </w:rPr>
        <w:t>之后，弹框显示失败的原因，并且当前页面的数据不能清空。</w:t>
      </w:r>
    </w:p>
    <w:p w14:paraId="52E84D67" w14:textId="77777777" w:rsidR="00733291" w:rsidRPr="00733291" w:rsidRDefault="00733291" w:rsidP="00733291">
      <w:pPr>
        <w:rPr>
          <w:rFonts w:ascii="微软雅黑" w:eastAsia="微软雅黑" w:hAnsi="微软雅黑"/>
          <w:lang w:eastAsia="zh-CN"/>
        </w:rPr>
      </w:pPr>
    </w:p>
    <w:p w14:paraId="67AD8CF6" w14:textId="44468114" w:rsidR="00E63E0A" w:rsidRDefault="00E63E0A" w:rsidP="004C38D5">
      <w:pPr>
        <w:pStyle w:val="4"/>
        <w:rPr>
          <w:lang w:eastAsia="zh-CN"/>
        </w:rPr>
      </w:pPr>
      <w:r>
        <w:rPr>
          <w:rFonts w:ascii="宋体" w:eastAsia="宋体" w:hAnsi="宋体" w:cs="宋体" w:hint="eastAsia"/>
          <w:lang w:eastAsia="zh-CN"/>
        </w:rPr>
        <w:t>功能</w:t>
      </w:r>
      <w:r w:rsidR="000F7567">
        <w:rPr>
          <w:rFonts w:hint="eastAsia"/>
          <w:lang w:eastAsia="zh-CN"/>
        </w:rPr>
        <w:t>3</w:t>
      </w:r>
      <w:r>
        <w:rPr>
          <w:rFonts w:ascii="宋体" w:eastAsia="宋体" w:hAnsi="宋体" w:cs="宋体" w:hint="eastAsia"/>
          <w:lang w:eastAsia="zh-CN"/>
        </w:rPr>
        <w:t>：编辑</w:t>
      </w:r>
      <w:r>
        <w:rPr>
          <w:rFonts w:hint="eastAsia"/>
          <w:lang w:eastAsia="zh-CN"/>
        </w:rPr>
        <w:t>ASN</w:t>
      </w:r>
      <w:r>
        <w:rPr>
          <w:rFonts w:ascii="宋体" w:eastAsia="宋体" w:hAnsi="宋体" w:cs="宋体" w:hint="eastAsia"/>
          <w:lang w:eastAsia="zh-CN"/>
        </w:rPr>
        <w:t>单</w:t>
      </w:r>
    </w:p>
    <w:p w14:paraId="60663045" w14:textId="0E7550A1" w:rsidR="00357F7D" w:rsidRDefault="002878CD">
      <w:pPr>
        <w:rPr>
          <w:rFonts w:ascii="微软雅黑" w:eastAsia="微软雅黑" w:hAnsi="微软雅黑"/>
          <w:lang w:eastAsia="zh-CN"/>
        </w:rPr>
      </w:pPr>
      <w:r>
        <w:rPr>
          <w:rFonts w:ascii="微软雅黑" w:eastAsia="微软雅黑" w:hAnsi="微软雅黑" w:hint="eastAsia"/>
          <w:lang w:eastAsia="zh-CN"/>
        </w:rPr>
        <w:t>头表显示的信息：ASN单编码（只读）、</w:t>
      </w:r>
      <w:r w:rsidR="00965B75">
        <w:rPr>
          <w:rFonts w:ascii="微软雅黑" w:eastAsia="微软雅黑" w:hAnsi="微软雅黑" w:hint="eastAsia"/>
          <w:lang w:eastAsia="zh-CN"/>
        </w:rPr>
        <w:t>单据类型（采用下拉获取）、供应商名称（支持模糊查找）、供应商编码（不支持编辑功能、只跟随供应商名称变化显示）、备注</w:t>
      </w:r>
      <w:r w:rsidR="004B39B6">
        <w:rPr>
          <w:rFonts w:ascii="微软雅黑" w:eastAsia="微软雅黑" w:hAnsi="微软雅黑" w:hint="eastAsia"/>
          <w:lang w:eastAsia="zh-CN"/>
        </w:rPr>
        <w:t>。</w:t>
      </w:r>
    </w:p>
    <w:p w14:paraId="45A2F9C5" w14:textId="4F3DD405" w:rsidR="004B39B6" w:rsidRDefault="004B39B6">
      <w:pPr>
        <w:rPr>
          <w:rFonts w:ascii="微软雅黑" w:eastAsia="微软雅黑" w:hAnsi="微软雅黑"/>
          <w:lang w:eastAsia="zh-CN"/>
        </w:rPr>
      </w:pPr>
      <w:r>
        <w:rPr>
          <w:rFonts w:ascii="微软雅黑" w:eastAsia="微软雅黑" w:hAnsi="微软雅黑" w:hint="eastAsia"/>
          <w:lang w:eastAsia="zh-CN"/>
        </w:rPr>
        <w:t>明细显示的信息：行号（</w:t>
      </w:r>
      <w:r w:rsidR="003B40EF">
        <w:rPr>
          <w:rFonts w:ascii="微软雅黑" w:eastAsia="微软雅黑" w:hAnsi="微软雅黑" w:hint="eastAsia"/>
          <w:lang w:eastAsia="zh-CN"/>
        </w:rPr>
        <w:t>新建明细行时</w:t>
      </w:r>
      <w:r>
        <w:rPr>
          <w:rFonts w:ascii="微软雅黑" w:eastAsia="微软雅黑" w:hAnsi="微软雅黑" w:hint="eastAsia"/>
          <w:lang w:eastAsia="zh-CN"/>
        </w:rPr>
        <w:t>自动生成</w:t>
      </w:r>
      <w:r w:rsidR="003B40EF">
        <w:rPr>
          <w:rFonts w:ascii="微软雅黑" w:eastAsia="微软雅黑" w:hAnsi="微软雅黑" w:hint="eastAsia"/>
          <w:lang w:eastAsia="zh-CN"/>
        </w:rPr>
        <w:t>，已有的行不能修改</w:t>
      </w:r>
      <w:r w:rsidR="001315F6">
        <w:rPr>
          <w:rFonts w:ascii="微软雅黑" w:eastAsia="微软雅黑" w:hAnsi="微软雅黑" w:hint="eastAsia"/>
          <w:lang w:eastAsia="zh-CN"/>
        </w:rPr>
        <w:t>行号</w:t>
      </w:r>
      <w:r>
        <w:rPr>
          <w:rFonts w:ascii="微软雅黑" w:eastAsia="微软雅黑" w:hAnsi="微软雅黑" w:hint="eastAsia"/>
          <w:lang w:eastAsia="zh-CN"/>
        </w:rPr>
        <w:t>）、</w:t>
      </w:r>
      <w:r w:rsidR="008F3851">
        <w:rPr>
          <w:rFonts w:ascii="微软雅黑" w:eastAsia="微软雅黑" w:hAnsi="微软雅黑" w:hint="eastAsia"/>
          <w:lang w:eastAsia="zh-CN"/>
        </w:rPr>
        <w:t>物品</w:t>
      </w:r>
      <w:r>
        <w:rPr>
          <w:rFonts w:ascii="微软雅黑" w:eastAsia="微软雅黑" w:hAnsi="微软雅黑" w:hint="eastAsia"/>
          <w:lang w:eastAsia="zh-CN"/>
        </w:rPr>
        <w:t>编码（支持模糊查找）、</w:t>
      </w:r>
      <w:r w:rsidR="008F3851">
        <w:rPr>
          <w:rFonts w:ascii="微软雅黑" w:eastAsia="微软雅黑" w:hAnsi="微软雅黑" w:hint="eastAsia"/>
          <w:lang w:eastAsia="zh-CN"/>
        </w:rPr>
        <w:t>物品</w:t>
      </w:r>
      <w:r>
        <w:rPr>
          <w:rFonts w:ascii="微软雅黑" w:eastAsia="微软雅黑" w:hAnsi="微软雅黑" w:hint="eastAsia"/>
          <w:lang w:eastAsia="zh-CN"/>
        </w:rPr>
        <w:t>名称（不支持编辑）、计量单位（根据</w:t>
      </w:r>
      <w:r w:rsidR="008F3851">
        <w:rPr>
          <w:rFonts w:ascii="微软雅黑" w:eastAsia="微软雅黑" w:hAnsi="微软雅黑" w:hint="eastAsia"/>
          <w:lang w:eastAsia="zh-CN"/>
        </w:rPr>
        <w:t>物品</w:t>
      </w:r>
      <w:r>
        <w:rPr>
          <w:rFonts w:ascii="微软雅黑" w:eastAsia="微软雅黑" w:hAnsi="微软雅黑" w:hint="eastAsia"/>
          <w:lang w:eastAsia="zh-CN"/>
        </w:rPr>
        <w:t>显示该</w:t>
      </w:r>
      <w:r w:rsidR="008F3851">
        <w:rPr>
          <w:rFonts w:ascii="微软雅黑" w:eastAsia="微软雅黑" w:hAnsi="微软雅黑" w:hint="eastAsia"/>
          <w:lang w:eastAsia="zh-CN"/>
        </w:rPr>
        <w:t>物品</w:t>
      </w:r>
      <w:r>
        <w:rPr>
          <w:rFonts w:ascii="微软雅黑" w:eastAsia="微软雅黑" w:hAnsi="微软雅黑" w:hint="eastAsia"/>
          <w:lang w:eastAsia="zh-CN"/>
        </w:rPr>
        <w:t>所有的包装的计量单位，默认显示基础计量单位）、</w:t>
      </w:r>
      <w:r w:rsidR="00C05C9D">
        <w:rPr>
          <w:rFonts w:ascii="微软雅黑" w:eastAsia="微软雅黑" w:hAnsi="微软雅黑" w:hint="eastAsia"/>
          <w:lang w:eastAsia="zh-CN"/>
        </w:rPr>
        <w:t>计划</w:t>
      </w:r>
      <w:r>
        <w:rPr>
          <w:rFonts w:ascii="微软雅黑" w:eastAsia="微软雅黑" w:hAnsi="微软雅黑" w:hint="eastAsia"/>
          <w:lang w:eastAsia="zh-CN"/>
        </w:rPr>
        <w:t>数量、</w:t>
      </w:r>
      <w:r w:rsidR="00991B11">
        <w:rPr>
          <w:rFonts w:ascii="微软雅黑" w:eastAsia="微软雅黑" w:hAnsi="微软雅黑" w:hint="eastAsia"/>
          <w:lang w:eastAsia="zh-CN"/>
        </w:rPr>
        <w:t>已收数量（不可编辑）、</w:t>
      </w:r>
      <w:r>
        <w:rPr>
          <w:rFonts w:ascii="微软雅黑" w:eastAsia="微软雅黑" w:hAnsi="微软雅黑" w:hint="eastAsia"/>
          <w:lang w:eastAsia="zh-CN"/>
        </w:rPr>
        <w:t>备注</w:t>
      </w:r>
      <w:r w:rsidR="00204F77">
        <w:rPr>
          <w:rFonts w:ascii="微软雅黑" w:eastAsia="微软雅黑" w:hAnsi="微软雅黑" w:hint="eastAsia"/>
          <w:lang w:eastAsia="zh-CN"/>
        </w:rPr>
        <w:t>。</w:t>
      </w:r>
    </w:p>
    <w:p w14:paraId="27BA59E6" w14:textId="52C7CE22" w:rsidR="00991B11" w:rsidRDefault="00991B11">
      <w:pPr>
        <w:rPr>
          <w:rFonts w:ascii="微软雅黑" w:eastAsia="微软雅黑" w:hAnsi="微软雅黑"/>
          <w:lang w:eastAsia="zh-CN"/>
        </w:rPr>
      </w:pPr>
      <w:r>
        <w:rPr>
          <w:rFonts w:ascii="微软雅黑" w:eastAsia="微软雅黑" w:hAnsi="微软雅黑" w:hint="eastAsia"/>
          <w:lang w:eastAsia="zh-CN"/>
        </w:rPr>
        <w:t>提交之后的操作：</w:t>
      </w:r>
    </w:p>
    <w:p w14:paraId="563BC006" w14:textId="40981CF8" w:rsidR="00991B11" w:rsidRDefault="00991B11" w:rsidP="00991B11">
      <w:pPr>
        <w:pStyle w:val="af9"/>
        <w:numPr>
          <w:ilvl w:val="0"/>
          <w:numId w:val="46"/>
        </w:numPr>
        <w:ind w:firstLineChars="0"/>
        <w:rPr>
          <w:rFonts w:ascii="微软雅黑" w:eastAsia="微软雅黑" w:hAnsi="微软雅黑"/>
          <w:lang w:eastAsia="zh-CN"/>
        </w:rPr>
      </w:pPr>
      <w:r>
        <w:rPr>
          <w:rFonts w:ascii="微软雅黑" w:eastAsia="微软雅黑" w:hAnsi="微软雅黑" w:hint="eastAsia"/>
          <w:lang w:eastAsia="zh-CN"/>
        </w:rPr>
        <w:t>界面上需要判断计划数量不能小于已收数量，只有符合条件</w:t>
      </w:r>
      <w:r w:rsidR="00B57CF5">
        <w:rPr>
          <w:rFonts w:ascii="微软雅黑" w:eastAsia="微软雅黑" w:hAnsi="微软雅黑" w:hint="eastAsia"/>
          <w:lang w:eastAsia="zh-CN"/>
        </w:rPr>
        <w:t>才能进行接口调用。后台的接口代码中需要再次判断计划数量不能小于已收数量。</w:t>
      </w:r>
    </w:p>
    <w:p w14:paraId="269C3687" w14:textId="64DEC916" w:rsidR="00346981" w:rsidRDefault="00B10273" w:rsidP="00991B11">
      <w:pPr>
        <w:pStyle w:val="af9"/>
        <w:numPr>
          <w:ilvl w:val="0"/>
          <w:numId w:val="46"/>
        </w:numPr>
        <w:ind w:firstLineChars="0"/>
        <w:rPr>
          <w:rFonts w:ascii="微软雅黑" w:eastAsia="微软雅黑" w:hAnsi="微软雅黑"/>
          <w:lang w:eastAsia="zh-CN"/>
        </w:rPr>
      </w:pPr>
      <w:r>
        <w:rPr>
          <w:rFonts w:ascii="微软雅黑" w:eastAsia="微软雅黑" w:hAnsi="微软雅黑" w:hint="eastAsia"/>
          <w:lang w:eastAsia="zh-CN"/>
        </w:rPr>
        <w:lastRenderedPageBreak/>
        <w:t>如果</w:t>
      </w:r>
      <w:r w:rsidR="00675D0B">
        <w:rPr>
          <w:rFonts w:ascii="微软雅黑" w:eastAsia="微软雅黑" w:hAnsi="微软雅黑" w:hint="eastAsia"/>
          <w:lang w:eastAsia="zh-CN"/>
        </w:rPr>
        <w:t>提交成功之后显示编码并提示操作成功，跳转到ASN单列表页面，并且刷新ASN单列表页面。</w:t>
      </w:r>
    </w:p>
    <w:p w14:paraId="726307F3" w14:textId="7D8A9233" w:rsidR="00B10273" w:rsidRPr="00991B11" w:rsidRDefault="00B10273" w:rsidP="00991B11">
      <w:pPr>
        <w:pStyle w:val="af9"/>
        <w:numPr>
          <w:ilvl w:val="0"/>
          <w:numId w:val="46"/>
        </w:numPr>
        <w:ind w:firstLineChars="0"/>
        <w:rPr>
          <w:rFonts w:ascii="微软雅黑" w:eastAsia="微软雅黑" w:hAnsi="微软雅黑"/>
          <w:lang w:eastAsia="zh-CN"/>
        </w:rPr>
      </w:pPr>
      <w:r>
        <w:rPr>
          <w:rFonts w:ascii="微软雅黑" w:eastAsia="微软雅黑" w:hAnsi="微软雅黑" w:hint="eastAsia"/>
          <w:lang w:eastAsia="zh-CN"/>
        </w:rPr>
        <w:t>如果提交失败之后需要弹框显示失败原因，并且停留在当前页面，不能清空页面上的输入的数据。</w:t>
      </w:r>
    </w:p>
    <w:p w14:paraId="5221BD30" w14:textId="77777777" w:rsidR="00B54695" w:rsidRDefault="00B54695">
      <w:pPr>
        <w:rPr>
          <w:rFonts w:ascii="微软雅黑" w:eastAsia="微软雅黑" w:hAnsi="微软雅黑"/>
          <w:lang w:eastAsia="zh-CN"/>
        </w:rPr>
      </w:pPr>
    </w:p>
    <w:p w14:paraId="59C023E7" w14:textId="0B061F58" w:rsidR="00357F7D" w:rsidRDefault="00AA410F" w:rsidP="004C38D5">
      <w:pPr>
        <w:pStyle w:val="4"/>
        <w:rPr>
          <w:lang w:eastAsia="zh-CN"/>
        </w:rPr>
      </w:pPr>
      <w:r>
        <w:rPr>
          <w:rFonts w:ascii="宋体" w:eastAsia="宋体" w:hAnsi="宋体" w:cs="宋体" w:hint="eastAsia"/>
          <w:lang w:eastAsia="zh-CN"/>
        </w:rPr>
        <w:t>功能</w:t>
      </w:r>
      <w:r w:rsidR="000F7567">
        <w:rPr>
          <w:rFonts w:hint="eastAsia"/>
          <w:lang w:eastAsia="zh-CN"/>
        </w:rPr>
        <w:t>4</w:t>
      </w:r>
      <w:r>
        <w:rPr>
          <w:rFonts w:ascii="宋体" w:eastAsia="宋体" w:hAnsi="宋体" w:cs="宋体" w:hint="eastAsia"/>
          <w:lang w:eastAsia="zh-CN"/>
        </w:rPr>
        <w:t>：创建发货单</w:t>
      </w:r>
      <w:r w:rsidR="00B70FBA">
        <w:rPr>
          <w:rFonts w:ascii="宋体" w:eastAsia="宋体" w:hAnsi="宋体" w:cs="宋体" w:hint="eastAsia"/>
          <w:lang w:eastAsia="zh-CN"/>
        </w:rPr>
        <w:t>[</w:t>
      </w:r>
      <w:r w:rsidR="00B70FBA">
        <w:rPr>
          <w:rFonts w:ascii="宋体" w:eastAsia="宋体" w:hAnsi="宋体" w:cs="宋体"/>
          <w:lang w:eastAsia="zh-CN"/>
        </w:rPr>
        <w:t>F]</w:t>
      </w:r>
    </w:p>
    <w:p w14:paraId="7EF818B0" w14:textId="71F5EB7C" w:rsidR="0045574D" w:rsidRDefault="006C6A75">
      <w:pPr>
        <w:rPr>
          <w:rFonts w:ascii="微软雅黑" w:eastAsia="微软雅黑" w:hAnsi="微软雅黑"/>
          <w:lang w:eastAsia="zh-CN"/>
        </w:rPr>
      </w:pPr>
      <w:r>
        <w:rPr>
          <w:rFonts w:ascii="微软雅黑" w:eastAsia="微软雅黑" w:hAnsi="微软雅黑" w:hint="eastAsia"/>
          <w:lang w:eastAsia="zh-CN"/>
        </w:rPr>
        <w:t>功能描述：</w:t>
      </w:r>
    </w:p>
    <w:p w14:paraId="0257F347" w14:textId="071BA11C" w:rsidR="006C6A75" w:rsidRDefault="006C6A75" w:rsidP="006C6A75">
      <w:pPr>
        <w:pStyle w:val="af9"/>
        <w:numPr>
          <w:ilvl w:val="0"/>
          <w:numId w:val="47"/>
        </w:numPr>
        <w:ind w:firstLineChars="0"/>
        <w:rPr>
          <w:rFonts w:ascii="微软雅黑" w:eastAsia="微软雅黑" w:hAnsi="微软雅黑"/>
          <w:lang w:eastAsia="zh-CN"/>
        </w:rPr>
      </w:pPr>
      <w:r>
        <w:rPr>
          <w:rFonts w:ascii="微软雅黑" w:eastAsia="微软雅黑" w:hAnsi="微软雅黑" w:hint="eastAsia"/>
          <w:lang w:eastAsia="zh-CN"/>
        </w:rPr>
        <w:t>弹框显示当前ASN单未全部收货的所有明细，显示的列有：行号、</w:t>
      </w:r>
      <w:r w:rsidR="008F3851">
        <w:rPr>
          <w:rFonts w:ascii="微软雅黑" w:eastAsia="微软雅黑" w:hAnsi="微软雅黑" w:hint="eastAsia"/>
          <w:lang w:eastAsia="zh-CN"/>
        </w:rPr>
        <w:t>物品</w:t>
      </w:r>
      <w:r>
        <w:rPr>
          <w:rFonts w:ascii="微软雅黑" w:eastAsia="微软雅黑" w:hAnsi="微软雅黑" w:hint="eastAsia"/>
          <w:lang w:eastAsia="zh-CN"/>
        </w:rPr>
        <w:t>编码、</w:t>
      </w:r>
      <w:r w:rsidR="008F3851">
        <w:rPr>
          <w:rFonts w:ascii="微软雅黑" w:eastAsia="微软雅黑" w:hAnsi="微软雅黑" w:hint="eastAsia"/>
          <w:lang w:eastAsia="zh-CN"/>
        </w:rPr>
        <w:t>物品</w:t>
      </w:r>
      <w:r>
        <w:rPr>
          <w:rFonts w:ascii="微软雅黑" w:eastAsia="微软雅黑" w:hAnsi="微软雅黑" w:hint="eastAsia"/>
          <w:lang w:eastAsia="zh-CN"/>
        </w:rPr>
        <w:t>名称、剩余数量、已收数量、计划数量、状态</w:t>
      </w:r>
      <w:r w:rsidR="0087636F">
        <w:rPr>
          <w:rFonts w:ascii="微软雅黑" w:eastAsia="微软雅黑" w:hAnsi="微软雅黑" w:hint="eastAsia"/>
          <w:lang w:eastAsia="zh-CN"/>
        </w:rPr>
        <w:t>、备注（支持录入）</w:t>
      </w:r>
      <w:r>
        <w:rPr>
          <w:rFonts w:ascii="微软雅黑" w:eastAsia="微软雅黑" w:hAnsi="微软雅黑" w:hint="eastAsia"/>
          <w:lang w:eastAsia="zh-CN"/>
        </w:rPr>
        <w:t>。</w:t>
      </w:r>
      <w:r w:rsidR="00651C28">
        <w:rPr>
          <w:rFonts w:ascii="微软雅黑" w:eastAsia="微软雅黑" w:hAnsi="微软雅黑" w:hint="eastAsia"/>
          <w:lang w:eastAsia="zh-CN"/>
        </w:rPr>
        <w:t>头表中需要有个备注支持录入。</w:t>
      </w:r>
    </w:p>
    <w:p w14:paraId="28E960D5" w14:textId="62551340" w:rsidR="000A2676" w:rsidRDefault="000A2676" w:rsidP="006C6A75">
      <w:pPr>
        <w:pStyle w:val="af9"/>
        <w:numPr>
          <w:ilvl w:val="0"/>
          <w:numId w:val="47"/>
        </w:numPr>
        <w:ind w:firstLineChars="0"/>
        <w:rPr>
          <w:rFonts w:ascii="微软雅黑" w:eastAsia="微软雅黑" w:hAnsi="微软雅黑"/>
          <w:lang w:eastAsia="zh-CN"/>
        </w:rPr>
      </w:pPr>
      <w:r>
        <w:rPr>
          <w:rFonts w:ascii="微软雅黑" w:eastAsia="微软雅黑" w:hAnsi="微软雅黑" w:hint="eastAsia"/>
          <w:lang w:eastAsia="zh-CN"/>
        </w:rPr>
        <w:t>默认选中全部的明细，支持用户</w:t>
      </w:r>
      <w:r w:rsidR="003A1BF3">
        <w:rPr>
          <w:rFonts w:ascii="微软雅黑" w:eastAsia="微软雅黑" w:hAnsi="微软雅黑" w:hint="eastAsia"/>
          <w:lang w:eastAsia="zh-CN"/>
        </w:rPr>
        <w:t>部分选中。</w:t>
      </w:r>
    </w:p>
    <w:p w14:paraId="74D05982" w14:textId="02DF4D18" w:rsidR="00B526EF" w:rsidRDefault="00B526EF" w:rsidP="006C6A75">
      <w:pPr>
        <w:pStyle w:val="af9"/>
        <w:numPr>
          <w:ilvl w:val="0"/>
          <w:numId w:val="47"/>
        </w:numPr>
        <w:ind w:firstLineChars="0"/>
        <w:rPr>
          <w:rFonts w:ascii="微软雅黑" w:eastAsia="微软雅黑" w:hAnsi="微软雅黑"/>
          <w:lang w:eastAsia="zh-CN"/>
        </w:rPr>
      </w:pPr>
      <w:r>
        <w:rPr>
          <w:rFonts w:ascii="微软雅黑" w:eastAsia="微软雅黑" w:hAnsi="微软雅黑" w:hint="eastAsia"/>
          <w:lang w:eastAsia="zh-CN"/>
        </w:rPr>
        <w:t>点击提交之后后台根据用户选中的明细创建一个收货单。</w:t>
      </w:r>
    </w:p>
    <w:p w14:paraId="4B9D4EA3" w14:textId="27DB77C2" w:rsidR="00B526EF" w:rsidRDefault="00B526EF" w:rsidP="006C6A75">
      <w:pPr>
        <w:pStyle w:val="af9"/>
        <w:numPr>
          <w:ilvl w:val="0"/>
          <w:numId w:val="47"/>
        </w:numPr>
        <w:ind w:firstLineChars="0"/>
        <w:rPr>
          <w:rFonts w:ascii="微软雅黑" w:eastAsia="微软雅黑" w:hAnsi="微软雅黑"/>
          <w:lang w:eastAsia="zh-CN"/>
        </w:rPr>
      </w:pPr>
      <w:r>
        <w:rPr>
          <w:rFonts w:ascii="微软雅黑" w:eastAsia="微软雅黑" w:hAnsi="微软雅黑" w:hint="eastAsia"/>
          <w:lang w:eastAsia="zh-CN"/>
        </w:rPr>
        <w:t>创建成功之后需要显示收货单编码，并且跳转到ASN单列表页面。</w:t>
      </w:r>
    </w:p>
    <w:p w14:paraId="298E1303" w14:textId="69007FE9" w:rsidR="00B526EF" w:rsidRPr="006C6A75" w:rsidRDefault="00B526EF" w:rsidP="006C6A75">
      <w:pPr>
        <w:pStyle w:val="af9"/>
        <w:numPr>
          <w:ilvl w:val="0"/>
          <w:numId w:val="47"/>
        </w:numPr>
        <w:ind w:firstLineChars="0"/>
        <w:rPr>
          <w:rFonts w:ascii="微软雅黑" w:eastAsia="微软雅黑" w:hAnsi="微软雅黑"/>
          <w:lang w:eastAsia="zh-CN"/>
        </w:rPr>
      </w:pPr>
      <w:r>
        <w:rPr>
          <w:rFonts w:ascii="微软雅黑" w:eastAsia="微软雅黑" w:hAnsi="微软雅黑" w:hint="eastAsia"/>
          <w:lang w:eastAsia="zh-CN"/>
        </w:rPr>
        <w:t>如果创建失败，则需要显示失败的原因，并且停留在当前页面。</w:t>
      </w:r>
    </w:p>
    <w:p w14:paraId="3F2AC02E" w14:textId="77777777" w:rsidR="00BE5559" w:rsidRDefault="00BE5559">
      <w:pPr>
        <w:rPr>
          <w:rFonts w:ascii="微软雅黑" w:eastAsia="微软雅黑" w:hAnsi="微软雅黑"/>
          <w:lang w:eastAsia="zh-CN"/>
        </w:rPr>
      </w:pPr>
    </w:p>
    <w:p w14:paraId="15115895" w14:textId="41409068" w:rsidR="0045574D" w:rsidRDefault="0045574D" w:rsidP="004C38D5">
      <w:pPr>
        <w:pStyle w:val="4"/>
        <w:rPr>
          <w:lang w:eastAsia="zh-CN"/>
        </w:rPr>
      </w:pPr>
      <w:r>
        <w:rPr>
          <w:rFonts w:ascii="宋体" w:eastAsia="宋体" w:hAnsi="宋体" w:cs="宋体" w:hint="eastAsia"/>
          <w:lang w:eastAsia="zh-CN"/>
        </w:rPr>
        <w:t>功能</w:t>
      </w:r>
      <w:r w:rsidR="000F7567">
        <w:rPr>
          <w:rFonts w:hint="eastAsia"/>
          <w:lang w:eastAsia="zh-CN"/>
        </w:rPr>
        <w:t>5</w:t>
      </w:r>
      <w:r>
        <w:rPr>
          <w:rFonts w:ascii="宋体" w:eastAsia="宋体" w:hAnsi="宋体" w:cs="宋体" w:hint="eastAsia"/>
          <w:lang w:eastAsia="zh-CN"/>
        </w:rPr>
        <w:t>：删除</w:t>
      </w:r>
      <w:r>
        <w:rPr>
          <w:rFonts w:hint="eastAsia"/>
          <w:lang w:eastAsia="zh-CN"/>
        </w:rPr>
        <w:t>ASN</w:t>
      </w:r>
      <w:r>
        <w:rPr>
          <w:rFonts w:ascii="宋体" w:eastAsia="宋体" w:hAnsi="宋体" w:cs="宋体" w:hint="eastAsia"/>
          <w:lang w:eastAsia="zh-CN"/>
        </w:rPr>
        <w:t>单</w:t>
      </w:r>
    </w:p>
    <w:p w14:paraId="20518EF1" w14:textId="5BE7005A" w:rsidR="00DD50B7" w:rsidRDefault="00DD50B7">
      <w:pPr>
        <w:rPr>
          <w:rFonts w:ascii="微软雅黑" w:eastAsia="微软雅黑" w:hAnsi="微软雅黑"/>
          <w:lang w:eastAsia="zh-CN"/>
        </w:rPr>
      </w:pPr>
      <w:r>
        <w:rPr>
          <w:rFonts w:ascii="微软雅黑" w:eastAsia="微软雅黑" w:hAnsi="微软雅黑" w:hint="eastAsia"/>
          <w:lang w:eastAsia="zh-CN"/>
        </w:rPr>
        <w:t>功能描述：</w:t>
      </w:r>
    </w:p>
    <w:p w14:paraId="480560F3" w14:textId="172B7064" w:rsidR="00DD50B7" w:rsidRDefault="00376264" w:rsidP="00DD50B7">
      <w:pPr>
        <w:pStyle w:val="af9"/>
        <w:numPr>
          <w:ilvl w:val="0"/>
          <w:numId w:val="48"/>
        </w:numPr>
        <w:ind w:firstLineChars="0"/>
        <w:rPr>
          <w:rFonts w:ascii="微软雅黑" w:eastAsia="微软雅黑" w:hAnsi="微软雅黑"/>
          <w:lang w:eastAsia="zh-CN"/>
        </w:rPr>
      </w:pPr>
      <w:r>
        <w:rPr>
          <w:rFonts w:ascii="微软雅黑" w:eastAsia="微软雅黑" w:hAnsi="微软雅黑" w:hint="eastAsia"/>
          <w:lang w:eastAsia="zh-CN"/>
        </w:rPr>
        <w:t>ASN单头表和ASN单明细表</w:t>
      </w:r>
      <w:r w:rsidR="00DD50B7">
        <w:rPr>
          <w:rFonts w:ascii="微软雅黑" w:eastAsia="微软雅黑" w:hAnsi="微软雅黑" w:hint="eastAsia"/>
          <w:lang w:eastAsia="zh-CN"/>
        </w:rPr>
        <w:t>采用物理删除。</w:t>
      </w:r>
      <w:r w:rsidR="00A27ECF">
        <w:rPr>
          <w:rFonts w:ascii="微软雅黑" w:eastAsia="微软雅黑" w:hAnsi="微软雅黑" w:hint="eastAsia"/>
          <w:lang w:eastAsia="zh-CN"/>
        </w:rPr>
        <w:t>收货单头表和明细表采用软删除。</w:t>
      </w:r>
    </w:p>
    <w:p w14:paraId="31AECBD6" w14:textId="007E7143" w:rsidR="00DD50B7" w:rsidRDefault="00DD50B7" w:rsidP="00DD50B7">
      <w:pPr>
        <w:pStyle w:val="af9"/>
        <w:numPr>
          <w:ilvl w:val="0"/>
          <w:numId w:val="48"/>
        </w:numPr>
        <w:ind w:firstLineChars="0"/>
        <w:rPr>
          <w:rFonts w:ascii="微软雅黑" w:eastAsia="微软雅黑" w:hAnsi="微软雅黑"/>
          <w:lang w:eastAsia="zh-CN"/>
        </w:rPr>
      </w:pPr>
      <w:r>
        <w:rPr>
          <w:rFonts w:ascii="微软雅黑" w:eastAsia="微软雅黑" w:hAnsi="微软雅黑" w:hint="eastAsia"/>
          <w:lang w:eastAsia="zh-CN"/>
        </w:rPr>
        <w:t>需要同时删除ASN头表、ASN明细表和创建的收货单头表和明细表信息。</w:t>
      </w:r>
    </w:p>
    <w:p w14:paraId="0DCBCC8B" w14:textId="0051DB74" w:rsidR="00DD50B7" w:rsidRPr="00DD50B7" w:rsidRDefault="00DD50B7" w:rsidP="00DD50B7">
      <w:pPr>
        <w:pStyle w:val="af9"/>
        <w:numPr>
          <w:ilvl w:val="0"/>
          <w:numId w:val="48"/>
        </w:numPr>
        <w:ind w:firstLineChars="0"/>
        <w:rPr>
          <w:rFonts w:ascii="微软雅黑" w:eastAsia="微软雅黑" w:hAnsi="微软雅黑"/>
          <w:lang w:eastAsia="zh-CN"/>
        </w:rPr>
      </w:pPr>
      <w:r>
        <w:rPr>
          <w:rFonts w:ascii="微软雅黑" w:eastAsia="微软雅黑" w:hAnsi="微软雅黑" w:hint="eastAsia"/>
          <w:lang w:eastAsia="zh-CN"/>
        </w:rPr>
        <w:t>删除操作的前提条件：该ASN单关联的收货单没有做任何收货处理。</w:t>
      </w:r>
    </w:p>
    <w:p w14:paraId="6A1F1C81" w14:textId="77777777" w:rsidR="00DD50B7" w:rsidRDefault="00DD50B7">
      <w:pPr>
        <w:rPr>
          <w:rFonts w:ascii="微软雅黑" w:eastAsia="微软雅黑" w:hAnsi="微软雅黑"/>
          <w:lang w:eastAsia="zh-CN"/>
        </w:rPr>
      </w:pPr>
    </w:p>
    <w:p w14:paraId="788EDCB7" w14:textId="4FDD3F8E" w:rsidR="00486FE0" w:rsidRPr="00912554" w:rsidRDefault="00486FE0" w:rsidP="004C38D5">
      <w:pPr>
        <w:pStyle w:val="4"/>
        <w:rPr>
          <w:lang w:eastAsia="zh-CN"/>
        </w:rPr>
      </w:pPr>
      <w:r>
        <w:rPr>
          <w:rFonts w:ascii="宋体" w:eastAsia="宋体" w:hAnsi="宋体" w:cs="宋体" w:hint="eastAsia"/>
          <w:lang w:eastAsia="zh-CN"/>
        </w:rPr>
        <w:t>功能</w:t>
      </w:r>
      <w:r>
        <w:rPr>
          <w:rFonts w:hint="eastAsia"/>
          <w:lang w:eastAsia="zh-CN"/>
        </w:rPr>
        <w:t>6</w:t>
      </w:r>
      <w:r>
        <w:rPr>
          <w:rFonts w:ascii="宋体" w:eastAsia="宋体" w:hAnsi="宋体" w:cs="宋体" w:hint="eastAsia"/>
          <w:lang w:eastAsia="zh-CN"/>
        </w:rPr>
        <w:t>：查看</w:t>
      </w:r>
      <w:r>
        <w:rPr>
          <w:rFonts w:hint="eastAsia"/>
          <w:lang w:eastAsia="zh-CN"/>
        </w:rPr>
        <w:t>ASN</w:t>
      </w:r>
      <w:r>
        <w:rPr>
          <w:rFonts w:ascii="宋体" w:eastAsia="宋体" w:hAnsi="宋体" w:cs="宋体" w:hint="eastAsia"/>
          <w:lang w:eastAsia="zh-CN"/>
        </w:rPr>
        <w:t>单</w:t>
      </w:r>
      <w:r w:rsidR="00B10F4A">
        <w:rPr>
          <w:rFonts w:ascii="宋体" w:eastAsia="宋体" w:hAnsi="宋体" w:cs="宋体" w:hint="eastAsia"/>
          <w:lang w:eastAsia="zh-CN"/>
        </w:rPr>
        <w:t>详细信息</w:t>
      </w:r>
    </w:p>
    <w:p w14:paraId="65EB1DC9" w14:textId="0F80621F" w:rsidR="00276ACD" w:rsidRDefault="00276ACD" w:rsidP="00276ACD">
      <w:pPr>
        <w:rPr>
          <w:rFonts w:ascii="微软雅黑" w:eastAsia="微软雅黑" w:hAnsi="微软雅黑"/>
          <w:lang w:eastAsia="zh-CN"/>
        </w:rPr>
      </w:pPr>
      <w:r>
        <w:rPr>
          <w:rFonts w:ascii="微软雅黑" w:eastAsia="微软雅黑" w:hAnsi="微软雅黑" w:hint="eastAsia"/>
          <w:lang w:eastAsia="zh-CN"/>
        </w:rPr>
        <w:t>头表显示的信息：ASN单编码、单据类型、供应商名称、供应商编码、备注</w:t>
      </w:r>
      <w:r w:rsidR="00A4521C">
        <w:rPr>
          <w:rFonts w:ascii="微软雅黑" w:eastAsia="微软雅黑" w:hAnsi="微软雅黑" w:hint="eastAsia"/>
          <w:lang w:eastAsia="zh-CN"/>
        </w:rPr>
        <w:t>、创建时间、创建人</w:t>
      </w:r>
      <w:r>
        <w:rPr>
          <w:rFonts w:ascii="微软雅黑" w:eastAsia="微软雅黑" w:hAnsi="微软雅黑" w:hint="eastAsia"/>
          <w:lang w:eastAsia="zh-CN"/>
        </w:rPr>
        <w:t>。</w:t>
      </w:r>
    </w:p>
    <w:p w14:paraId="1993C1BE" w14:textId="4BB1DCC9" w:rsidR="00801CE9" w:rsidRDefault="00276ACD" w:rsidP="00276ACD">
      <w:pPr>
        <w:rPr>
          <w:rFonts w:ascii="微软雅黑" w:eastAsia="微软雅黑" w:hAnsi="微软雅黑"/>
          <w:lang w:eastAsia="zh-CN"/>
        </w:rPr>
      </w:pPr>
      <w:r>
        <w:rPr>
          <w:rFonts w:ascii="微软雅黑" w:eastAsia="微软雅黑" w:hAnsi="微软雅黑" w:hint="eastAsia"/>
          <w:lang w:eastAsia="zh-CN"/>
        </w:rPr>
        <w:t>明细显示的信息</w:t>
      </w:r>
      <w:r w:rsidR="00EE4DE3">
        <w:rPr>
          <w:rFonts w:ascii="微软雅黑" w:eastAsia="微软雅黑" w:hAnsi="微软雅黑" w:hint="eastAsia"/>
          <w:lang w:eastAsia="zh-CN"/>
        </w:rPr>
        <w:t>（表格显示）</w:t>
      </w:r>
      <w:r>
        <w:rPr>
          <w:rFonts w:ascii="微软雅黑" w:eastAsia="微软雅黑" w:hAnsi="微软雅黑" w:hint="eastAsia"/>
          <w:lang w:eastAsia="zh-CN"/>
        </w:rPr>
        <w:t>：行号、</w:t>
      </w:r>
      <w:r w:rsidR="008F3851">
        <w:rPr>
          <w:rFonts w:ascii="微软雅黑" w:eastAsia="微软雅黑" w:hAnsi="微软雅黑" w:hint="eastAsia"/>
          <w:lang w:eastAsia="zh-CN"/>
        </w:rPr>
        <w:t>物品</w:t>
      </w:r>
      <w:r>
        <w:rPr>
          <w:rFonts w:ascii="微软雅黑" w:eastAsia="微软雅黑" w:hAnsi="微软雅黑" w:hint="eastAsia"/>
          <w:lang w:eastAsia="zh-CN"/>
        </w:rPr>
        <w:t>编码、</w:t>
      </w:r>
      <w:r w:rsidR="008F3851">
        <w:rPr>
          <w:rFonts w:ascii="微软雅黑" w:eastAsia="微软雅黑" w:hAnsi="微软雅黑" w:hint="eastAsia"/>
          <w:lang w:eastAsia="zh-CN"/>
        </w:rPr>
        <w:t>物品</w:t>
      </w:r>
      <w:r>
        <w:rPr>
          <w:rFonts w:ascii="微软雅黑" w:eastAsia="微软雅黑" w:hAnsi="微软雅黑" w:hint="eastAsia"/>
          <w:lang w:eastAsia="zh-CN"/>
        </w:rPr>
        <w:t>名称、计量单位、计划数量、已收数量、</w:t>
      </w:r>
      <w:r w:rsidR="007B67B0">
        <w:rPr>
          <w:rFonts w:ascii="微软雅黑" w:eastAsia="微软雅黑" w:hAnsi="微软雅黑" w:hint="eastAsia"/>
          <w:lang w:eastAsia="zh-CN"/>
        </w:rPr>
        <w:t>状态、</w:t>
      </w:r>
      <w:r>
        <w:rPr>
          <w:rFonts w:ascii="微软雅黑" w:eastAsia="微软雅黑" w:hAnsi="微软雅黑" w:hint="eastAsia"/>
          <w:lang w:eastAsia="zh-CN"/>
        </w:rPr>
        <w:t>备注。</w:t>
      </w:r>
    </w:p>
    <w:p w14:paraId="7B4CD1F4" w14:textId="04DB33A5" w:rsidR="00AB1DF0" w:rsidRDefault="00604ED1" w:rsidP="00276ACD">
      <w:pPr>
        <w:rPr>
          <w:rFonts w:ascii="微软雅黑" w:eastAsia="微软雅黑" w:hAnsi="微软雅黑"/>
          <w:lang w:eastAsia="zh-CN"/>
        </w:rPr>
      </w:pPr>
      <w:r>
        <w:rPr>
          <w:rFonts w:ascii="微软雅黑" w:eastAsia="微软雅黑" w:hAnsi="微软雅黑" w:hint="eastAsia"/>
          <w:lang w:eastAsia="zh-CN"/>
        </w:rPr>
        <w:t>单据变更历史信息</w:t>
      </w:r>
      <w:r w:rsidR="00EE4DE3">
        <w:rPr>
          <w:rFonts w:ascii="微软雅黑" w:eastAsia="微软雅黑" w:hAnsi="微软雅黑" w:hint="eastAsia"/>
          <w:lang w:eastAsia="zh-CN"/>
        </w:rPr>
        <w:t>（表格显示）</w:t>
      </w:r>
      <w:r>
        <w:rPr>
          <w:rFonts w:ascii="微软雅黑" w:eastAsia="微软雅黑" w:hAnsi="微软雅黑" w:hint="eastAsia"/>
          <w:lang w:eastAsia="zh-CN"/>
        </w:rPr>
        <w:t>：变更时间、变更人、变更时的提交信息。</w:t>
      </w:r>
    </w:p>
    <w:p w14:paraId="6858F53D" w14:textId="76DE7FE3" w:rsidR="005645D7" w:rsidRPr="00AB1DF0" w:rsidRDefault="004E60BD" w:rsidP="00276ACD">
      <w:pPr>
        <w:rPr>
          <w:rFonts w:ascii="微软雅黑" w:eastAsia="微软雅黑" w:hAnsi="微软雅黑"/>
          <w:lang w:eastAsia="zh-CN"/>
        </w:rPr>
      </w:pPr>
      <w:r>
        <w:rPr>
          <w:rFonts w:ascii="微软雅黑" w:eastAsia="微软雅黑" w:hAnsi="微软雅黑" w:hint="eastAsia"/>
          <w:lang w:eastAsia="zh-CN"/>
        </w:rPr>
        <w:t>收货单信息（表格显示）：收货单编码、收货单状态</w:t>
      </w:r>
      <w:r w:rsidR="00FB16A2">
        <w:rPr>
          <w:rFonts w:ascii="微软雅黑" w:eastAsia="微软雅黑" w:hAnsi="微软雅黑" w:hint="eastAsia"/>
          <w:lang w:eastAsia="zh-CN"/>
        </w:rPr>
        <w:t>、</w:t>
      </w:r>
      <w:r w:rsidR="00D558A9">
        <w:rPr>
          <w:rFonts w:ascii="微软雅黑" w:eastAsia="微软雅黑" w:hAnsi="微软雅黑" w:hint="eastAsia"/>
          <w:lang w:eastAsia="zh-CN"/>
        </w:rPr>
        <w:t>备注、创建时间、创建人、更新时间、更新人。</w:t>
      </w:r>
    </w:p>
    <w:p w14:paraId="52319FE6" w14:textId="77777777" w:rsidR="001B69C8" w:rsidRPr="004D09DC" w:rsidRDefault="001B69C8">
      <w:pPr>
        <w:rPr>
          <w:rFonts w:ascii="微软雅黑" w:eastAsia="微软雅黑" w:hAnsi="微软雅黑"/>
          <w:lang w:eastAsia="zh-CN"/>
        </w:rPr>
      </w:pPr>
    </w:p>
    <w:p w14:paraId="54D00BED" w14:textId="03F003B7" w:rsidR="001B69C8" w:rsidRPr="00912554" w:rsidRDefault="00BB2F5E" w:rsidP="00652971">
      <w:pPr>
        <w:pStyle w:val="4"/>
        <w:rPr>
          <w:lang w:val="en-US" w:eastAsia="zh-CN"/>
        </w:rPr>
      </w:pPr>
      <w:r>
        <w:rPr>
          <w:rFonts w:hint="eastAsia"/>
          <w:lang w:val="en-US" w:eastAsia="zh-CN"/>
        </w:rPr>
        <w:lastRenderedPageBreak/>
        <w:t>A</w:t>
      </w:r>
      <w:r>
        <w:rPr>
          <w:lang w:val="en-US" w:eastAsia="zh-CN"/>
        </w:rPr>
        <w:t>SN</w:t>
      </w:r>
      <w:r w:rsidR="00CE5AFF" w:rsidRPr="00912554">
        <w:rPr>
          <w:rFonts w:ascii="宋体" w:eastAsia="宋体" w:hAnsi="宋体" w:cs="宋体" w:hint="eastAsia"/>
          <w:lang w:val="en-US" w:eastAsia="zh-CN"/>
        </w:rPr>
        <w:t>单状态</w:t>
      </w:r>
      <w:r w:rsidR="00D41008">
        <w:rPr>
          <w:rFonts w:ascii="宋体" w:eastAsia="宋体" w:hAnsi="宋体" w:cs="宋体" w:hint="eastAsia"/>
          <w:lang w:val="en-US" w:eastAsia="zh-CN"/>
        </w:rPr>
        <w:t>变更图</w:t>
      </w:r>
    </w:p>
    <w:p w14:paraId="4C6666FA" w14:textId="3B9DB685" w:rsidR="001B69C8" w:rsidRDefault="00CE5AFF">
      <w:pPr>
        <w:rPr>
          <w:rFonts w:ascii="微软雅黑" w:eastAsia="微软雅黑" w:hAnsi="微软雅黑"/>
        </w:rPr>
      </w:pPr>
      <w:r w:rsidRPr="00912554">
        <w:rPr>
          <w:rFonts w:ascii="微软雅黑" w:eastAsia="微软雅黑" w:hAnsi="微软雅黑"/>
          <w:noProof/>
        </w:rPr>
        <w:drawing>
          <wp:inline distT="0" distB="0" distL="114300" distR="114300" wp14:anchorId="2407716A" wp14:editId="4C96BD35">
            <wp:extent cx="3663315" cy="1948180"/>
            <wp:effectExtent l="0" t="0" r="13335" b="1397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3663315" cy="1948180"/>
                    </a:xfrm>
                    <a:prstGeom prst="rect">
                      <a:avLst/>
                    </a:prstGeom>
                    <a:noFill/>
                    <a:ln>
                      <a:noFill/>
                    </a:ln>
                  </pic:spPr>
                </pic:pic>
              </a:graphicData>
            </a:graphic>
          </wp:inline>
        </w:drawing>
      </w:r>
    </w:p>
    <w:p w14:paraId="2C6FD1C7" w14:textId="77777777" w:rsidR="00236990" w:rsidRPr="00912554" w:rsidRDefault="00236990">
      <w:pPr>
        <w:rPr>
          <w:rFonts w:ascii="微软雅黑" w:eastAsia="微软雅黑" w:hAnsi="微软雅黑"/>
        </w:rPr>
      </w:pPr>
    </w:p>
    <w:p w14:paraId="0F896388" w14:textId="34F89580" w:rsidR="001B69C8" w:rsidRPr="00912554" w:rsidRDefault="00303424" w:rsidP="00236990">
      <w:pPr>
        <w:pStyle w:val="4"/>
        <w:rPr>
          <w:lang w:val="en-US" w:eastAsia="zh-CN"/>
        </w:rPr>
      </w:pPr>
      <w:r w:rsidRPr="00912554">
        <w:rPr>
          <w:rFonts w:hint="eastAsia"/>
          <w:lang w:val="en-US" w:eastAsia="zh-CN"/>
        </w:rPr>
        <w:t>ASN</w:t>
      </w:r>
      <w:r w:rsidR="00CE5AFF" w:rsidRPr="00912554">
        <w:rPr>
          <w:rFonts w:ascii="宋体" w:eastAsia="宋体" w:hAnsi="宋体" w:cs="宋体" w:hint="eastAsia"/>
          <w:lang w:val="en-US" w:eastAsia="zh-CN"/>
        </w:rPr>
        <w:t>单</w:t>
      </w:r>
      <w:r w:rsidR="00936785" w:rsidRPr="00912554">
        <w:rPr>
          <w:rFonts w:ascii="宋体" w:eastAsia="宋体" w:hAnsi="宋体" w:cs="宋体" w:hint="eastAsia"/>
          <w:lang w:val="en-US" w:eastAsia="zh-CN"/>
        </w:rPr>
        <w:t>头表</w:t>
      </w:r>
      <w:r w:rsidR="00CE5AFF" w:rsidRPr="00912554">
        <w:rPr>
          <w:rFonts w:ascii="宋体" w:eastAsia="宋体" w:hAnsi="宋体" w:cs="宋体" w:hint="eastAsia"/>
          <w:lang w:val="en-US" w:eastAsia="zh-CN"/>
        </w:rPr>
        <w:t>字段</w:t>
      </w:r>
    </w:p>
    <w:p w14:paraId="24BC22AA" w14:textId="74E10C9E" w:rsidR="001B69C8" w:rsidRPr="00912554" w:rsidRDefault="00B133A3"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单据</w:t>
      </w:r>
      <w:r w:rsidR="00CE5AFF" w:rsidRPr="00912554">
        <w:rPr>
          <w:rFonts w:ascii="微软雅黑" w:eastAsia="微软雅黑" w:hAnsi="微软雅黑" w:hint="eastAsia"/>
          <w:lang w:val="en-US" w:eastAsia="zh-CN"/>
        </w:rPr>
        <w:t>编码：必填字段。</w:t>
      </w:r>
    </w:p>
    <w:p w14:paraId="608A8775"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单据类型：必填字段。</w:t>
      </w:r>
    </w:p>
    <w:p w14:paraId="3D7B7A15"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入库方式：必填字段。</w:t>
      </w:r>
    </w:p>
    <w:p w14:paraId="450744A8" w14:textId="5E3899FD"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公司：必填字段。</w:t>
      </w:r>
    </w:p>
    <w:p w14:paraId="3C78749F" w14:textId="7064BBAB" w:rsidR="004252F2" w:rsidRPr="00912554" w:rsidRDefault="004252F2"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货主：非必填字段。</w:t>
      </w:r>
    </w:p>
    <w:p w14:paraId="42E1B061"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供应商编码：非必填字段。</w:t>
      </w:r>
    </w:p>
    <w:p w14:paraId="673860CA"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供应商名称：非必填字段。</w:t>
      </w:r>
    </w:p>
    <w:p w14:paraId="78E60045" w14:textId="7324E325"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备注：非必填字段。</w:t>
      </w:r>
    </w:p>
    <w:p w14:paraId="692B0A6F" w14:textId="4D866861" w:rsidR="00CF4ED3" w:rsidRPr="00912554" w:rsidRDefault="00CF4ED3"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状态：必填字段。</w:t>
      </w:r>
      <w:r w:rsidR="00591FC6" w:rsidRPr="00912554">
        <w:rPr>
          <w:rFonts w:ascii="微软雅黑" w:eastAsia="微软雅黑" w:hAnsi="微软雅黑" w:hint="eastAsia"/>
          <w:lang w:val="en-US" w:eastAsia="zh-CN"/>
        </w:rPr>
        <w:t>状态值参考“</w:t>
      </w:r>
      <w:r w:rsidR="0020512B" w:rsidRPr="00912554">
        <w:rPr>
          <w:rFonts w:ascii="微软雅黑" w:eastAsia="微软雅黑" w:hAnsi="微软雅黑" w:hint="eastAsia"/>
          <w:lang w:val="en-US" w:eastAsia="zh-CN"/>
        </w:rPr>
        <w:t>入库单状态</w:t>
      </w:r>
      <w:r w:rsidR="00591FC6" w:rsidRPr="00912554">
        <w:rPr>
          <w:rFonts w:ascii="微软雅黑" w:eastAsia="微软雅黑" w:hAnsi="微软雅黑" w:hint="eastAsia"/>
          <w:lang w:val="en-US" w:eastAsia="zh-CN"/>
        </w:rPr>
        <w:t>”</w:t>
      </w:r>
      <w:r w:rsidR="00B00CB8" w:rsidRPr="00912554">
        <w:rPr>
          <w:rFonts w:ascii="微软雅黑" w:eastAsia="微软雅黑" w:hAnsi="微软雅黑" w:hint="eastAsia"/>
          <w:lang w:val="en-US" w:eastAsia="zh-CN"/>
        </w:rPr>
        <w:t>。</w:t>
      </w:r>
    </w:p>
    <w:p w14:paraId="385F386A" w14:textId="4FA2910F" w:rsidR="00042FB1" w:rsidRPr="00912554" w:rsidRDefault="00042FB1"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预计到货时间：非必填字段。</w:t>
      </w:r>
    </w:p>
    <w:p w14:paraId="2AA53D92"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上游系统编码：非必填字段。</w:t>
      </w:r>
    </w:p>
    <w:p w14:paraId="2037D019"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上游单据创建时间：非必填字段。</w:t>
      </w:r>
    </w:p>
    <w:p w14:paraId="1837228E"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上游单据更新时间：非必填字段。</w:t>
      </w:r>
    </w:p>
    <w:p w14:paraId="16356267"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上游单据创建人：非必填字段。</w:t>
      </w:r>
    </w:p>
    <w:p w14:paraId="190CC178" w14:textId="77777777" w:rsidR="001B69C8" w:rsidRPr="00912554" w:rsidRDefault="00CE5AFF" w:rsidP="00BE1C16">
      <w:pPr>
        <w:pStyle w:val="af9"/>
        <w:numPr>
          <w:ilvl w:val="0"/>
          <w:numId w:val="27"/>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上游单据创建部门：非必填字段。</w:t>
      </w:r>
    </w:p>
    <w:p w14:paraId="1966C6FA" w14:textId="77777777" w:rsidR="001B69C8" w:rsidRPr="00912554" w:rsidRDefault="001B69C8">
      <w:pPr>
        <w:rPr>
          <w:rFonts w:ascii="微软雅黑" w:eastAsia="微软雅黑" w:hAnsi="微软雅黑"/>
          <w:lang w:val="en-US" w:eastAsia="zh-CN"/>
        </w:rPr>
      </w:pPr>
    </w:p>
    <w:p w14:paraId="16EC2902" w14:textId="3F8C3088" w:rsidR="001B69C8" w:rsidRPr="00912554" w:rsidRDefault="00303424" w:rsidP="005B5952">
      <w:pPr>
        <w:pStyle w:val="4"/>
        <w:rPr>
          <w:lang w:val="en-US" w:eastAsia="zh-CN"/>
        </w:rPr>
      </w:pPr>
      <w:r w:rsidRPr="00912554">
        <w:rPr>
          <w:rFonts w:hint="eastAsia"/>
          <w:lang w:val="en-US" w:eastAsia="zh-CN"/>
        </w:rPr>
        <w:t>ASN</w:t>
      </w:r>
      <w:r w:rsidR="00CE5AFF" w:rsidRPr="00912554">
        <w:rPr>
          <w:rFonts w:ascii="宋体" w:eastAsia="宋体" w:hAnsi="宋体" w:cs="宋体" w:hint="eastAsia"/>
          <w:lang w:val="en-US" w:eastAsia="zh-CN"/>
        </w:rPr>
        <w:t>单明细字段</w:t>
      </w:r>
    </w:p>
    <w:p w14:paraId="7CEDF070"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行号：必填字段，采用字符串类型。</w:t>
      </w:r>
    </w:p>
    <w:p w14:paraId="4F2DFA2A" w14:textId="3C835F68" w:rsidR="001B69C8" w:rsidRPr="00912554" w:rsidRDefault="008F3851" w:rsidP="006408BC">
      <w:pPr>
        <w:pStyle w:val="af9"/>
        <w:numPr>
          <w:ilvl w:val="0"/>
          <w:numId w:val="28"/>
        </w:numPr>
        <w:ind w:firstLineChars="0"/>
        <w:rPr>
          <w:rFonts w:ascii="微软雅黑" w:eastAsia="微软雅黑" w:hAnsi="微软雅黑"/>
          <w:lang w:val="en-US" w:eastAsia="zh-CN"/>
        </w:rPr>
      </w:pPr>
      <w:r>
        <w:rPr>
          <w:rFonts w:ascii="微软雅黑" w:eastAsia="微软雅黑" w:hAnsi="微软雅黑" w:hint="eastAsia"/>
          <w:lang w:val="en-US" w:eastAsia="zh-CN"/>
        </w:rPr>
        <w:t>物品</w:t>
      </w:r>
      <w:r w:rsidR="00CE5AFF" w:rsidRPr="00912554">
        <w:rPr>
          <w:rFonts w:ascii="微软雅黑" w:eastAsia="微软雅黑" w:hAnsi="微软雅黑" w:hint="eastAsia"/>
          <w:lang w:val="en-US" w:eastAsia="zh-CN"/>
        </w:rPr>
        <w:t>信息：必填字段。</w:t>
      </w:r>
    </w:p>
    <w:p w14:paraId="31E2F24D"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lastRenderedPageBreak/>
        <w:t>包装：必填字段。</w:t>
      </w:r>
    </w:p>
    <w:p w14:paraId="6A765407"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计量单位：必填字段。</w:t>
      </w:r>
    </w:p>
    <w:p w14:paraId="58828B80"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计划量：</w:t>
      </w:r>
    </w:p>
    <w:p w14:paraId="232E8A1D"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实际量：</w:t>
      </w:r>
    </w:p>
    <w:p w14:paraId="7A8E6FCC" w14:textId="174F6F54"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状态：必填字段。</w:t>
      </w:r>
      <w:r w:rsidR="00730BDF" w:rsidRPr="00912554">
        <w:rPr>
          <w:rFonts w:ascii="微软雅黑" w:eastAsia="微软雅黑" w:hAnsi="微软雅黑" w:hint="eastAsia"/>
          <w:lang w:val="en-US" w:eastAsia="zh-CN"/>
        </w:rPr>
        <w:t>有：未收货、部分收货、全部收货、关闭</w:t>
      </w:r>
      <w:r w:rsidR="002E12CE" w:rsidRPr="00912554">
        <w:rPr>
          <w:rFonts w:ascii="微软雅黑" w:eastAsia="微软雅黑" w:hAnsi="微软雅黑" w:hint="eastAsia"/>
          <w:lang w:val="en-US" w:eastAsia="zh-CN"/>
        </w:rPr>
        <w:t>。</w:t>
      </w:r>
    </w:p>
    <w:p w14:paraId="4563EE74"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备注：非必填字段</w:t>
      </w:r>
    </w:p>
    <w:p w14:paraId="25BFB009"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批属性字段：</w:t>
      </w:r>
    </w:p>
    <w:p w14:paraId="45D0FF38" w14:textId="77777777"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仓库组织：非必填字段，权限字段，为空的时候所有人可见。</w:t>
      </w:r>
    </w:p>
    <w:p w14:paraId="7DDBD8CA" w14:textId="3B1193B0" w:rsidR="001B69C8" w:rsidRPr="00912554" w:rsidRDefault="00CE5AFF" w:rsidP="006408BC">
      <w:pPr>
        <w:pStyle w:val="af9"/>
        <w:numPr>
          <w:ilvl w:val="0"/>
          <w:numId w:val="28"/>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库房：非必填字段，权限字段，为空的时候所有人可见。</w:t>
      </w:r>
    </w:p>
    <w:p w14:paraId="2C5B8B20" w14:textId="77777777" w:rsidR="00CF3231" w:rsidRPr="00912554" w:rsidRDefault="00CF3231" w:rsidP="00CF3231">
      <w:pPr>
        <w:rPr>
          <w:rFonts w:ascii="微软雅黑" w:eastAsia="微软雅黑" w:hAnsi="微软雅黑"/>
          <w:lang w:val="en-US" w:eastAsia="zh-CN"/>
        </w:rPr>
      </w:pPr>
    </w:p>
    <w:p w14:paraId="7618A83A" w14:textId="7DE49A6E" w:rsidR="001B69C8" w:rsidRPr="00912554" w:rsidRDefault="0015725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w:t>
      </w:r>
      <w:r w:rsidR="00303424" w:rsidRPr="00912554">
        <w:rPr>
          <w:rFonts w:ascii="微软雅黑" w:eastAsia="微软雅黑" w:hAnsi="微软雅黑" w:hint="eastAsia"/>
          <w:sz w:val="21"/>
          <w:szCs w:val="21"/>
          <w:lang w:val="en-US" w:eastAsia="zh-CN"/>
        </w:rPr>
        <w:t>单</w:t>
      </w:r>
      <w:r w:rsidR="00A16EC3" w:rsidRPr="00912554">
        <w:rPr>
          <w:rFonts w:ascii="微软雅黑" w:eastAsia="微软雅黑" w:hAnsi="微软雅黑" w:hint="eastAsia"/>
          <w:sz w:val="21"/>
          <w:szCs w:val="21"/>
          <w:lang w:val="en-US" w:eastAsia="zh-CN"/>
        </w:rPr>
        <w:t>表</w:t>
      </w:r>
      <w:r w:rsidR="001245B6" w:rsidRPr="00912554">
        <w:rPr>
          <w:rFonts w:ascii="微软雅黑" w:eastAsia="微软雅黑" w:hAnsi="微软雅黑" w:hint="eastAsia"/>
          <w:sz w:val="21"/>
          <w:szCs w:val="21"/>
          <w:lang w:val="en-US" w:eastAsia="zh-CN"/>
        </w:rPr>
        <w:t>：</w:t>
      </w:r>
    </w:p>
    <w:p w14:paraId="623D83CC" w14:textId="7D571F94"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编码：必填字段。</w:t>
      </w:r>
    </w:p>
    <w:p w14:paraId="12637DEF" w14:textId="4D88591B" w:rsidR="00E4517A" w:rsidRPr="00912554" w:rsidRDefault="00E4517A"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入库单ID：必填字段。</w:t>
      </w:r>
    </w:p>
    <w:p w14:paraId="602238EC" w14:textId="6884E66A" w:rsidR="00E4517A" w:rsidRPr="00912554" w:rsidRDefault="00E4517A"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入库单编码：必填字段。</w:t>
      </w:r>
    </w:p>
    <w:p w14:paraId="6CF6141B"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单据类型：必填字段。</w:t>
      </w:r>
    </w:p>
    <w:p w14:paraId="376E3856"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入库方式：必填字段。</w:t>
      </w:r>
    </w:p>
    <w:p w14:paraId="1A73FDB5"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公司：必填字段。</w:t>
      </w:r>
    </w:p>
    <w:p w14:paraId="6ED8C0A6"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货主：非必填字段。</w:t>
      </w:r>
    </w:p>
    <w:p w14:paraId="0C638D7B"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供应商编码：非必填字段。</w:t>
      </w:r>
    </w:p>
    <w:p w14:paraId="62374DD2"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供应商名称：非必填字段。</w:t>
      </w:r>
    </w:p>
    <w:p w14:paraId="7EB15C95" w14:textId="79AE5A59"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备注：非必填字段。</w:t>
      </w:r>
    </w:p>
    <w:p w14:paraId="30CCF98D" w14:textId="0207CC0D" w:rsidR="004268BA" w:rsidRPr="00912554" w:rsidRDefault="004268BA"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状态：</w:t>
      </w:r>
      <w:r w:rsidR="00C338A4" w:rsidRPr="00912554">
        <w:rPr>
          <w:rFonts w:ascii="微软雅黑" w:eastAsia="微软雅黑" w:hAnsi="微软雅黑" w:hint="eastAsia"/>
          <w:lang w:val="en-US" w:eastAsia="zh-CN"/>
        </w:rPr>
        <w:t>必填字段。</w:t>
      </w:r>
      <w:r w:rsidR="0018222F" w:rsidRPr="00912554">
        <w:rPr>
          <w:rFonts w:ascii="微软雅黑" w:eastAsia="微软雅黑" w:hAnsi="微软雅黑" w:hint="eastAsia"/>
          <w:lang w:val="en-US" w:eastAsia="zh-CN"/>
        </w:rPr>
        <w:t>状态有：</w:t>
      </w:r>
      <w:r w:rsidR="001F3373" w:rsidRPr="00912554">
        <w:rPr>
          <w:rFonts w:ascii="微软雅黑" w:eastAsia="微软雅黑" w:hAnsi="微软雅黑" w:hint="eastAsia"/>
          <w:lang w:val="en-US" w:eastAsia="zh-CN"/>
        </w:rPr>
        <w:t>处理中</w:t>
      </w:r>
      <w:r w:rsidR="00B0470D" w:rsidRPr="00912554">
        <w:rPr>
          <w:rFonts w:ascii="微软雅黑" w:eastAsia="微软雅黑" w:hAnsi="微软雅黑" w:hint="eastAsia"/>
          <w:lang w:val="en-US" w:eastAsia="zh-CN"/>
        </w:rPr>
        <w:t>（默认）</w:t>
      </w:r>
      <w:r w:rsidR="001F3373" w:rsidRPr="00912554">
        <w:rPr>
          <w:rFonts w:ascii="微软雅黑" w:eastAsia="微软雅黑" w:hAnsi="微软雅黑" w:hint="eastAsia"/>
          <w:lang w:val="en-US" w:eastAsia="zh-CN"/>
        </w:rPr>
        <w:t>、已关闭、已撤销</w:t>
      </w:r>
      <w:r w:rsidR="004925DA" w:rsidRPr="00912554">
        <w:rPr>
          <w:rFonts w:ascii="微软雅黑" w:eastAsia="微软雅黑" w:hAnsi="微软雅黑" w:hint="eastAsia"/>
          <w:lang w:val="en-US" w:eastAsia="zh-CN"/>
        </w:rPr>
        <w:t>（全部撤销之后的状态）</w:t>
      </w:r>
      <w:r w:rsidR="001F3373" w:rsidRPr="00912554">
        <w:rPr>
          <w:rFonts w:ascii="微软雅黑" w:eastAsia="微软雅黑" w:hAnsi="微软雅黑" w:hint="eastAsia"/>
          <w:lang w:val="en-US" w:eastAsia="zh-CN"/>
        </w:rPr>
        <w:t>。</w:t>
      </w:r>
    </w:p>
    <w:p w14:paraId="7539C486"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上游系统编码：非必填字段。</w:t>
      </w:r>
    </w:p>
    <w:p w14:paraId="44354762"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上游单据创建时间：非必填字段。</w:t>
      </w:r>
    </w:p>
    <w:p w14:paraId="4B005A6F"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上游单据更新时间：非必填字段。</w:t>
      </w:r>
    </w:p>
    <w:p w14:paraId="679A3A60"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上游单据创建人：非必填字段。</w:t>
      </w:r>
    </w:p>
    <w:p w14:paraId="22BE5DDA" w14:textId="77777777" w:rsidR="009217EE" w:rsidRPr="00912554" w:rsidRDefault="009217EE" w:rsidP="006408BC">
      <w:pPr>
        <w:pStyle w:val="af9"/>
        <w:numPr>
          <w:ilvl w:val="0"/>
          <w:numId w:val="29"/>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上游单据创建部门：非必填字段。</w:t>
      </w:r>
    </w:p>
    <w:p w14:paraId="36EA5DD5" w14:textId="77777777" w:rsidR="001245B6" w:rsidRPr="00912554" w:rsidRDefault="001245B6">
      <w:pPr>
        <w:rPr>
          <w:rFonts w:ascii="微软雅黑" w:eastAsia="微软雅黑" w:hAnsi="微软雅黑"/>
          <w:sz w:val="21"/>
          <w:szCs w:val="21"/>
          <w:lang w:val="en-US" w:eastAsia="zh-CN"/>
        </w:rPr>
      </w:pPr>
    </w:p>
    <w:p w14:paraId="2AFABA2C" w14:textId="6B406ADB"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收货管理</w:t>
      </w:r>
    </w:p>
    <w:p w14:paraId="21504288" w14:textId="03D824D1" w:rsidR="00910347" w:rsidRPr="00912554" w:rsidRDefault="00910347" w:rsidP="00910347">
      <w:pPr>
        <w:rPr>
          <w:rFonts w:ascii="微软雅黑" w:eastAsia="微软雅黑" w:hAnsi="微软雅黑"/>
          <w:lang w:val="en-US" w:eastAsia="zh-CN"/>
        </w:rPr>
      </w:pPr>
      <w:r w:rsidRPr="00912554">
        <w:rPr>
          <w:rFonts w:ascii="微软雅黑" w:eastAsia="微软雅黑" w:hAnsi="微软雅黑" w:hint="eastAsia"/>
          <w:lang w:val="en-US" w:eastAsia="zh-CN"/>
        </w:rPr>
        <w:t>手持收货</w:t>
      </w:r>
      <w:r w:rsidR="00B175B2" w:rsidRPr="00912554">
        <w:rPr>
          <w:rFonts w:ascii="微软雅黑" w:eastAsia="微软雅黑" w:hAnsi="微软雅黑" w:hint="eastAsia"/>
          <w:lang w:val="en-US" w:eastAsia="zh-CN"/>
        </w:rPr>
        <w:t>信息采集</w:t>
      </w:r>
    </w:p>
    <w:tbl>
      <w:tblPr>
        <w:tblStyle w:val="af4"/>
        <w:tblW w:w="0" w:type="auto"/>
        <w:tblLook w:val="04A0" w:firstRow="1" w:lastRow="0" w:firstColumn="1" w:lastColumn="0" w:noHBand="0" w:noVBand="1"/>
      </w:tblPr>
      <w:tblGrid>
        <w:gridCol w:w="1637"/>
        <w:gridCol w:w="7323"/>
      </w:tblGrid>
      <w:tr w:rsidR="003A7813" w:rsidRPr="00912554" w14:paraId="2847E451" w14:textId="77777777" w:rsidTr="00F45FDC">
        <w:tc>
          <w:tcPr>
            <w:tcW w:w="1637" w:type="dxa"/>
            <w:shd w:val="clear" w:color="auto" w:fill="D8D8D8" w:themeFill="background1" w:themeFillShade="D8"/>
          </w:tcPr>
          <w:p w14:paraId="42A8AF6A" w14:textId="29CBADEC" w:rsidR="003A7813" w:rsidRPr="00912554" w:rsidRDefault="003A7813"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5C5E49F3" w14:textId="784D7566" w:rsidR="003A7813" w:rsidRPr="00912554" w:rsidRDefault="003A7813"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手持收货信息采集</w:t>
            </w:r>
          </w:p>
        </w:tc>
      </w:tr>
      <w:tr w:rsidR="00821C9E" w:rsidRPr="00912554" w14:paraId="11B48B51" w14:textId="77777777" w:rsidTr="00F45FDC">
        <w:tc>
          <w:tcPr>
            <w:tcW w:w="1637" w:type="dxa"/>
            <w:shd w:val="clear" w:color="auto" w:fill="D8D8D8" w:themeFill="background1" w:themeFillShade="D8"/>
          </w:tcPr>
          <w:p w14:paraId="786B3F6F"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456D6B27" w14:textId="77777777" w:rsidR="00821C9E" w:rsidRPr="00912554" w:rsidRDefault="00821C9E"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有收货权限的用户</w:t>
            </w:r>
          </w:p>
        </w:tc>
      </w:tr>
      <w:tr w:rsidR="00821C9E" w:rsidRPr="00912554" w14:paraId="14968F4A" w14:textId="77777777" w:rsidTr="00F45FDC">
        <w:tc>
          <w:tcPr>
            <w:tcW w:w="1637" w:type="dxa"/>
            <w:shd w:val="clear" w:color="auto" w:fill="D8D8D8" w:themeFill="background1" w:themeFillShade="D8"/>
          </w:tcPr>
          <w:p w14:paraId="5651553A"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61FBD13A" w14:textId="6A4590ED" w:rsidR="00821C9E" w:rsidRPr="00912554" w:rsidRDefault="00821C9E" w:rsidP="00322476">
            <w:pPr>
              <w:pStyle w:val="af9"/>
              <w:numPr>
                <w:ilvl w:val="0"/>
                <w:numId w:val="2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单据状态可收货状态</w:t>
            </w:r>
          </w:p>
        </w:tc>
      </w:tr>
      <w:tr w:rsidR="00821C9E" w:rsidRPr="00912554" w14:paraId="57144DEB" w14:textId="77777777" w:rsidTr="00F45FDC">
        <w:tc>
          <w:tcPr>
            <w:tcW w:w="1637" w:type="dxa"/>
            <w:shd w:val="clear" w:color="auto" w:fill="D8D8D8" w:themeFill="background1" w:themeFillShade="D8"/>
          </w:tcPr>
          <w:p w14:paraId="6F03CEF7"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0027C5B5" w14:textId="0B503C87" w:rsidR="00821C9E" w:rsidRPr="00912554" w:rsidRDefault="00821C9E" w:rsidP="0013688D">
            <w:pPr>
              <w:pStyle w:val="af9"/>
              <w:numPr>
                <w:ilvl w:val="0"/>
                <w:numId w:val="2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扫描输入</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号或选择收货明细行</w:t>
            </w:r>
          </w:p>
          <w:p w14:paraId="141B5C7A" w14:textId="3A0A0542" w:rsidR="00821C9E" w:rsidRPr="00912554" w:rsidRDefault="0013688D" w:rsidP="0013688D">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00821C9E" w:rsidRPr="00912554">
              <w:rPr>
                <w:rFonts w:ascii="微软雅黑" w:eastAsia="微软雅黑" w:hAnsi="微软雅黑" w:hint="eastAsia"/>
                <w:sz w:val="21"/>
                <w:szCs w:val="21"/>
                <w:lang w:val="en-US" w:eastAsia="zh-CN"/>
              </w:rPr>
              <w:t>如果当前</w:t>
            </w:r>
            <w:r w:rsidR="008F3851">
              <w:rPr>
                <w:rFonts w:ascii="微软雅黑" w:eastAsia="微软雅黑" w:hAnsi="微软雅黑" w:hint="eastAsia"/>
                <w:sz w:val="21"/>
                <w:szCs w:val="21"/>
                <w:lang w:val="en-US" w:eastAsia="zh-CN"/>
              </w:rPr>
              <w:t>物品</w:t>
            </w:r>
            <w:r w:rsidR="00821C9E" w:rsidRPr="00912554">
              <w:rPr>
                <w:rFonts w:ascii="微软雅黑" w:eastAsia="微软雅黑" w:hAnsi="微软雅黑" w:hint="eastAsia"/>
                <w:sz w:val="21"/>
                <w:szCs w:val="21"/>
                <w:lang w:val="en-US" w:eastAsia="zh-CN"/>
              </w:rPr>
              <w:t>存在多个收货明细，则需要弹框提示用户选择收货明细</w:t>
            </w:r>
            <w:r w:rsidR="00F30029" w:rsidRPr="00912554">
              <w:rPr>
                <w:rFonts w:ascii="微软雅黑" w:eastAsia="微软雅黑" w:hAnsi="微软雅黑" w:hint="eastAsia"/>
                <w:sz w:val="21"/>
                <w:szCs w:val="21"/>
                <w:lang w:val="en-US" w:eastAsia="zh-CN"/>
              </w:rPr>
              <w:t>。此处只选择没有全部收货的订单明细。</w:t>
            </w:r>
          </w:p>
          <w:p w14:paraId="10D85A7E" w14:textId="27BFF981" w:rsidR="00F30029" w:rsidRPr="00912554" w:rsidRDefault="0013688D" w:rsidP="0013688D">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w:t>
            </w:r>
            <w:r w:rsidR="005B3154" w:rsidRPr="00912554">
              <w:rPr>
                <w:rFonts w:ascii="微软雅黑" w:eastAsia="微软雅黑" w:hAnsi="微软雅黑" w:hint="eastAsia"/>
                <w:sz w:val="21"/>
                <w:szCs w:val="21"/>
                <w:lang w:val="en-US" w:eastAsia="zh-CN"/>
              </w:rPr>
              <w:t>收货数量默认显示当前明细尚未收货的数量</w:t>
            </w:r>
          </w:p>
        </w:tc>
      </w:tr>
      <w:tr w:rsidR="00821C9E" w:rsidRPr="00912554" w14:paraId="59C30A66" w14:textId="77777777" w:rsidTr="00F45FDC">
        <w:tc>
          <w:tcPr>
            <w:tcW w:w="1637" w:type="dxa"/>
            <w:shd w:val="clear" w:color="auto" w:fill="D8D8D8" w:themeFill="background1" w:themeFillShade="D8"/>
          </w:tcPr>
          <w:p w14:paraId="40FE16C8"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123EDCC6" w14:textId="61795D12" w:rsidR="00821C9E" w:rsidRPr="00912554" w:rsidRDefault="006D2233"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如果当前</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关联的明细行全部收货，则需要提示用户改明细行已经收货。提示信息需要包含订单明细行、</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编码、计划收货数量。</w:t>
            </w:r>
          </w:p>
          <w:p w14:paraId="6EBCBD9C" w14:textId="17CA787A" w:rsidR="004954D2" w:rsidRPr="00912554" w:rsidRDefault="004954D2"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如果用户输入的数量大于剩余数量，则需要提示用户不能超收。</w:t>
            </w:r>
          </w:p>
        </w:tc>
      </w:tr>
      <w:tr w:rsidR="00821C9E" w:rsidRPr="00912554" w14:paraId="0DF6722E" w14:textId="77777777" w:rsidTr="00F45FDC">
        <w:tc>
          <w:tcPr>
            <w:tcW w:w="1637" w:type="dxa"/>
            <w:shd w:val="clear" w:color="auto" w:fill="D8D8D8" w:themeFill="background1" w:themeFillShade="D8"/>
          </w:tcPr>
          <w:p w14:paraId="2A72C74B" w14:textId="77777777" w:rsidR="00821C9E" w:rsidRPr="00912554" w:rsidRDefault="00821C9E" w:rsidP="00DE2DA2">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105452BA" w14:textId="5C3CD6E4" w:rsidR="00821C9E" w:rsidRPr="00912554" w:rsidRDefault="00467066"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获取到当前收货的明细行</w:t>
            </w:r>
            <w:r w:rsidR="00C47E46" w:rsidRPr="00912554">
              <w:rPr>
                <w:rFonts w:ascii="微软雅黑" w:eastAsia="微软雅黑" w:hAnsi="微软雅黑" w:hint="eastAsia"/>
                <w:sz w:val="21"/>
                <w:szCs w:val="21"/>
                <w:lang w:val="en-US" w:eastAsia="zh-CN"/>
              </w:rPr>
              <w:t>供后续收货提交使用</w:t>
            </w:r>
            <w:r w:rsidRPr="00912554">
              <w:rPr>
                <w:rFonts w:ascii="微软雅黑" w:eastAsia="微软雅黑" w:hAnsi="微软雅黑" w:hint="eastAsia"/>
                <w:sz w:val="21"/>
                <w:szCs w:val="21"/>
                <w:lang w:val="en-US" w:eastAsia="zh-CN"/>
              </w:rPr>
              <w:t>。</w:t>
            </w:r>
          </w:p>
        </w:tc>
      </w:tr>
    </w:tbl>
    <w:p w14:paraId="1609204C" w14:textId="7728CA30" w:rsidR="00B175B2" w:rsidRPr="00912554" w:rsidRDefault="00B175B2" w:rsidP="00910347">
      <w:pPr>
        <w:rPr>
          <w:rFonts w:ascii="微软雅黑" w:eastAsia="微软雅黑" w:hAnsi="微软雅黑"/>
          <w:lang w:val="en-US" w:eastAsia="zh-CN"/>
        </w:rPr>
      </w:pPr>
    </w:p>
    <w:p w14:paraId="72E197AF" w14:textId="6B0EAB7B" w:rsidR="00B175B2" w:rsidRPr="00912554" w:rsidRDefault="00B175B2" w:rsidP="00910347">
      <w:pPr>
        <w:rPr>
          <w:rFonts w:ascii="微软雅黑" w:eastAsia="微软雅黑" w:hAnsi="微软雅黑"/>
          <w:lang w:val="en-US" w:eastAsia="zh-CN"/>
        </w:rPr>
      </w:pPr>
      <w:commentRangeStart w:id="1"/>
      <w:r w:rsidRPr="00912554">
        <w:rPr>
          <w:rFonts w:ascii="微软雅黑" w:eastAsia="微软雅黑" w:hAnsi="微软雅黑" w:hint="eastAsia"/>
          <w:lang w:val="en-US" w:eastAsia="zh-CN"/>
        </w:rPr>
        <w:t>手持</w:t>
      </w:r>
      <w:r w:rsidR="0066388B" w:rsidRPr="00912554">
        <w:rPr>
          <w:rFonts w:ascii="微软雅黑" w:eastAsia="微软雅黑" w:hAnsi="微软雅黑" w:hint="eastAsia"/>
          <w:lang w:val="en-US" w:eastAsia="zh-CN"/>
        </w:rPr>
        <w:t>按件</w:t>
      </w:r>
      <w:r w:rsidRPr="00912554">
        <w:rPr>
          <w:rFonts w:ascii="微软雅黑" w:eastAsia="微软雅黑" w:hAnsi="微软雅黑" w:hint="eastAsia"/>
          <w:lang w:val="en-US" w:eastAsia="zh-CN"/>
        </w:rPr>
        <w:t>收货信息提交</w:t>
      </w:r>
      <w:commentRangeEnd w:id="1"/>
      <w:r w:rsidR="00E11038" w:rsidRPr="00912554">
        <w:rPr>
          <w:rStyle w:val="af8"/>
          <w:rFonts w:ascii="微软雅黑" w:eastAsia="微软雅黑" w:hAnsi="微软雅黑"/>
        </w:rPr>
        <w:commentReference w:id="1"/>
      </w:r>
    </w:p>
    <w:tbl>
      <w:tblPr>
        <w:tblStyle w:val="af4"/>
        <w:tblW w:w="0" w:type="auto"/>
        <w:tblLook w:val="04A0" w:firstRow="1" w:lastRow="0" w:firstColumn="1" w:lastColumn="0" w:noHBand="0" w:noVBand="1"/>
      </w:tblPr>
      <w:tblGrid>
        <w:gridCol w:w="1637"/>
        <w:gridCol w:w="7323"/>
      </w:tblGrid>
      <w:tr w:rsidR="00CF09D9" w:rsidRPr="00912554" w14:paraId="42D539B6" w14:textId="77777777" w:rsidTr="000210F5">
        <w:tc>
          <w:tcPr>
            <w:tcW w:w="1637" w:type="dxa"/>
            <w:shd w:val="clear" w:color="auto" w:fill="D8D8D8" w:themeFill="background1" w:themeFillShade="D8"/>
          </w:tcPr>
          <w:p w14:paraId="440D5642" w14:textId="2461E938" w:rsidR="00CF09D9" w:rsidRPr="00912554" w:rsidRDefault="00CF09D9"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4EB2F7B2" w14:textId="56D85FDC" w:rsidR="00CF09D9" w:rsidRPr="00912554" w:rsidRDefault="00CF09D9">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w:t>
            </w:r>
            <w:r w:rsidR="00896AFC" w:rsidRPr="00912554">
              <w:rPr>
                <w:rFonts w:ascii="微软雅黑" w:eastAsia="微软雅黑" w:hAnsi="微软雅黑" w:hint="eastAsia"/>
                <w:sz w:val="21"/>
                <w:szCs w:val="21"/>
                <w:lang w:val="en-US" w:eastAsia="zh-CN"/>
              </w:rPr>
              <w:t>按件</w:t>
            </w:r>
            <w:r w:rsidRPr="00912554">
              <w:rPr>
                <w:rFonts w:ascii="微软雅黑" w:eastAsia="微软雅黑" w:hAnsi="微软雅黑" w:hint="eastAsia"/>
                <w:sz w:val="21"/>
                <w:szCs w:val="21"/>
                <w:lang w:val="en-US" w:eastAsia="zh-CN"/>
              </w:rPr>
              <w:t>收货提交</w:t>
            </w:r>
          </w:p>
        </w:tc>
      </w:tr>
      <w:tr w:rsidR="001B69C8" w:rsidRPr="00912554" w14:paraId="205DB671" w14:textId="77777777" w:rsidTr="000210F5">
        <w:tc>
          <w:tcPr>
            <w:tcW w:w="1637" w:type="dxa"/>
            <w:shd w:val="clear" w:color="auto" w:fill="D8D8D8" w:themeFill="background1" w:themeFillShade="D8"/>
          </w:tcPr>
          <w:p w14:paraId="6FC5029F"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7402896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有收货权限的用户</w:t>
            </w:r>
          </w:p>
        </w:tc>
      </w:tr>
      <w:tr w:rsidR="001B69C8" w:rsidRPr="00912554" w14:paraId="290CD452" w14:textId="77777777" w:rsidTr="000210F5">
        <w:tc>
          <w:tcPr>
            <w:tcW w:w="1637" w:type="dxa"/>
            <w:shd w:val="clear" w:color="auto" w:fill="D8D8D8" w:themeFill="background1" w:themeFillShade="D8"/>
          </w:tcPr>
          <w:p w14:paraId="462CE34B"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431890B5" w14:textId="48B66829" w:rsidR="001B69C8" w:rsidRPr="00912554" w:rsidRDefault="00CE5AFF" w:rsidP="0066297F">
            <w:pPr>
              <w:pStyle w:val="af9"/>
              <w:numPr>
                <w:ilvl w:val="0"/>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单据状态可收货状态</w:t>
            </w:r>
          </w:p>
          <w:p w14:paraId="20744F24" w14:textId="0826013A" w:rsidR="001B69C8" w:rsidRPr="00912554" w:rsidRDefault="00CE5AFF" w:rsidP="0066297F">
            <w:pPr>
              <w:pStyle w:val="af9"/>
              <w:numPr>
                <w:ilvl w:val="0"/>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单据明细还可以收货</w:t>
            </w:r>
          </w:p>
        </w:tc>
      </w:tr>
      <w:tr w:rsidR="001B69C8" w:rsidRPr="00912554" w14:paraId="125ECD40" w14:textId="77777777" w:rsidTr="000210F5">
        <w:tc>
          <w:tcPr>
            <w:tcW w:w="1637" w:type="dxa"/>
            <w:shd w:val="clear" w:color="auto" w:fill="D8D8D8" w:themeFill="background1" w:themeFillShade="D8"/>
          </w:tcPr>
          <w:p w14:paraId="6C3A2920"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010CD856" w14:textId="7D2DD45A" w:rsidR="001F348E" w:rsidRPr="00912554" w:rsidRDefault="001F348E"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判断采集的业务参数是否正确。如不能超收、库存需要存在</w:t>
            </w:r>
            <w:r w:rsidR="00C7236B" w:rsidRPr="00912554">
              <w:rPr>
                <w:rFonts w:ascii="微软雅黑" w:eastAsia="微软雅黑" w:hAnsi="微软雅黑" w:hint="eastAsia"/>
                <w:sz w:val="21"/>
                <w:szCs w:val="21"/>
                <w:lang w:val="en-US" w:eastAsia="zh-CN"/>
              </w:rPr>
              <w:t>、单据明细行是否可以收货</w:t>
            </w:r>
            <w:r w:rsidR="007209D2" w:rsidRPr="00912554">
              <w:rPr>
                <w:rFonts w:ascii="微软雅黑" w:eastAsia="微软雅黑" w:hAnsi="微软雅黑" w:hint="eastAsia"/>
                <w:sz w:val="21"/>
                <w:szCs w:val="21"/>
                <w:lang w:val="en-US" w:eastAsia="zh-CN"/>
              </w:rPr>
              <w:t>、单据状态等。</w:t>
            </w:r>
          </w:p>
          <w:p w14:paraId="51AA340E" w14:textId="77777777" w:rsidR="00C7236B" w:rsidRPr="00912554" w:rsidRDefault="00C3253E"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更新单据明细中的状态、实际收货数量</w:t>
            </w:r>
            <w:r w:rsidR="0059091D" w:rsidRPr="00912554">
              <w:rPr>
                <w:rFonts w:ascii="微软雅黑" w:eastAsia="微软雅黑" w:hAnsi="微软雅黑" w:hint="eastAsia"/>
                <w:sz w:val="21"/>
                <w:szCs w:val="21"/>
                <w:lang w:val="en-US" w:eastAsia="zh-CN"/>
              </w:rPr>
              <w:t>。</w:t>
            </w:r>
          </w:p>
          <w:p w14:paraId="0F2D6157" w14:textId="7577EBF2" w:rsidR="00DC327D" w:rsidRPr="00912554" w:rsidRDefault="00DC327D"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根据入库单编码、收货人信息获取收货记录头表信息</w:t>
            </w:r>
            <w:r w:rsidR="001211D3" w:rsidRPr="00912554">
              <w:rPr>
                <w:rFonts w:ascii="微软雅黑" w:eastAsia="微软雅黑" w:hAnsi="微软雅黑" w:hint="eastAsia"/>
                <w:sz w:val="21"/>
                <w:szCs w:val="21"/>
                <w:lang w:val="en-US" w:eastAsia="zh-CN"/>
              </w:rPr>
              <w:t>。</w:t>
            </w:r>
          </w:p>
          <w:p w14:paraId="130E0B6B" w14:textId="77777777" w:rsidR="00E028AA" w:rsidRPr="00912554" w:rsidRDefault="00E028AA"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生成清点记录，需要关联收货记录头表。</w:t>
            </w:r>
          </w:p>
          <w:p w14:paraId="130D2BC1" w14:textId="77777777" w:rsidR="00D21D49" w:rsidRPr="00912554" w:rsidRDefault="00D21D49"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形成库存数据。</w:t>
            </w:r>
          </w:p>
          <w:p w14:paraId="0E489A94" w14:textId="2FA4F8C3" w:rsidR="00D21D49" w:rsidRPr="00912554" w:rsidRDefault="00D21D49" w:rsidP="001F348E">
            <w:pPr>
              <w:pStyle w:val="af9"/>
              <w:numPr>
                <w:ilvl w:val="0"/>
                <w:numId w:val="2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更新入库单单据状态</w:t>
            </w:r>
            <w:r w:rsidR="00694AC8" w:rsidRPr="00912554">
              <w:rPr>
                <w:rFonts w:ascii="微软雅黑" w:eastAsia="微软雅黑" w:hAnsi="微软雅黑" w:hint="eastAsia"/>
                <w:sz w:val="21"/>
                <w:szCs w:val="21"/>
                <w:lang w:val="en-US" w:eastAsia="zh-CN"/>
              </w:rPr>
              <w:t>。</w:t>
            </w:r>
          </w:p>
        </w:tc>
      </w:tr>
      <w:tr w:rsidR="001B69C8" w:rsidRPr="00912554" w14:paraId="4350BB97" w14:textId="77777777" w:rsidTr="000210F5">
        <w:tc>
          <w:tcPr>
            <w:tcW w:w="1637" w:type="dxa"/>
            <w:shd w:val="clear" w:color="auto" w:fill="D8D8D8" w:themeFill="background1" w:themeFillShade="D8"/>
          </w:tcPr>
          <w:p w14:paraId="59F4CD8A"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1F7E174E" w14:textId="4C2A09A4" w:rsidR="001B69C8" w:rsidRPr="00912554" w:rsidRDefault="00F11982">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同一个入库单、同一个收货人收货的都放到同一个收货记录中。</w:t>
            </w:r>
            <w:r w:rsidR="00C814DC" w:rsidRPr="00912554">
              <w:rPr>
                <w:rFonts w:ascii="微软雅黑" w:eastAsia="微软雅黑" w:hAnsi="微软雅黑" w:hint="eastAsia"/>
                <w:sz w:val="21"/>
                <w:szCs w:val="21"/>
                <w:lang w:val="en-US" w:eastAsia="zh-CN"/>
              </w:rPr>
              <w:t>收货记录有可能不存在或收货记录已经关闭，此时需要生成一个新的收货记录</w:t>
            </w:r>
            <w:r w:rsidR="00374993" w:rsidRPr="00912554">
              <w:rPr>
                <w:rFonts w:ascii="微软雅黑" w:eastAsia="微软雅黑" w:hAnsi="微软雅黑" w:hint="eastAsia"/>
                <w:sz w:val="21"/>
                <w:szCs w:val="21"/>
                <w:lang w:val="en-US" w:eastAsia="zh-CN"/>
              </w:rPr>
              <w:t>。</w:t>
            </w:r>
          </w:p>
        </w:tc>
      </w:tr>
      <w:tr w:rsidR="001B69C8" w:rsidRPr="00912554" w14:paraId="3371FCF2" w14:textId="77777777" w:rsidTr="000210F5">
        <w:tc>
          <w:tcPr>
            <w:tcW w:w="1637" w:type="dxa"/>
            <w:shd w:val="clear" w:color="auto" w:fill="D8D8D8" w:themeFill="background1" w:themeFillShade="D8"/>
          </w:tcPr>
          <w:p w14:paraId="0B3968CD" w14:textId="77777777" w:rsidR="001B69C8" w:rsidRPr="00912554" w:rsidRDefault="00CE5AFF" w:rsidP="00A751BA">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347624E4" w14:textId="15CB1622" w:rsidR="001B69C8" w:rsidRPr="00912554" w:rsidRDefault="002137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通过界面中查询收货记录、库存、单据明细实际数量。</w:t>
            </w:r>
          </w:p>
        </w:tc>
      </w:tr>
    </w:tbl>
    <w:p w14:paraId="5387ABEE" w14:textId="4649FF84" w:rsidR="001B69C8" w:rsidRPr="00912554" w:rsidRDefault="001B69C8">
      <w:pPr>
        <w:rPr>
          <w:rFonts w:ascii="微软雅黑" w:eastAsia="微软雅黑" w:hAnsi="微软雅黑"/>
          <w:sz w:val="21"/>
          <w:szCs w:val="21"/>
          <w:lang w:val="en-US" w:eastAsia="zh-CN"/>
        </w:rPr>
      </w:pPr>
    </w:p>
    <w:p w14:paraId="1FDC3A61" w14:textId="6CD123A7" w:rsidR="005516AA" w:rsidRPr="00912554" w:rsidRDefault="00FD1162">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PC</w:t>
      </w:r>
      <w:r w:rsidR="005516AA" w:rsidRPr="00912554">
        <w:rPr>
          <w:rFonts w:ascii="微软雅黑" w:eastAsia="微软雅黑" w:hAnsi="微软雅黑" w:hint="eastAsia"/>
          <w:sz w:val="21"/>
          <w:szCs w:val="21"/>
          <w:lang w:val="en-US" w:eastAsia="zh-CN"/>
        </w:rPr>
        <w:t>撤销收货</w:t>
      </w:r>
    </w:p>
    <w:tbl>
      <w:tblPr>
        <w:tblStyle w:val="af4"/>
        <w:tblW w:w="0" w:type="auto"/>
        <w:tblLook w:val="04A0" w:firstRow="1" w:lastRow="0" w:firstColumn="1" w:lastColumn="0" w:noHBand="0" w:noVBand="1"/>
      </w:tblPr>
      <w:tblGrid>
        <w:gridCol w:w="1637"/>
        <w:gridCol w:w="7323"/>
      </w:tblGrid>
      <w:tr w:rsidR="0032610D" w:rsidRPr="00912554" w14:paraId="62CBD4D9" w14:textId="77777777" w:rsidTr="00F45FDC">
        <w:tc>
          <w:tcPr>
            <w:tcW w:w="1637" w:type="dxa"/>
            <w:shd w:val="clear" w:color="auto" w:fill="D8D8D8" w:themeFill="background1" w:themeFillShade="D8"/>
          </w:tcPr>
          <w:p w14:paraId="3D1F4D43"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74E3D0BD" w14:textId="50245FD8" w:rsidR="0032610D" w:rsidRPr="00912554" w:rsidRDefault="00EF24CC"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撤销收货</w:t>
            </w:r>
          </w:p>
        </w:tc>
      </w:tr>
      <w:tr w:rsidR="0032610D" w:rsidRPr="00912554" w14:paraId="7CCDBBFF" w14:textId="77777777" w:rsidTr="00F45FDC">
        <w:tc>
          <w:tcPr>
            <w:tcW w:w="1637" w:type="dxa"/>
            <w:shd w:val="clear" w:color="auto" w:fill="D8D8D8" w:themeFill="background1" w:themeFillShade="D8"/>
          </w:tcPr>
          <w:p w14:paraId="40B18224"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74DA7BD6" w14:textId="73CB5A3E" w:rsidR="0032610D" w:rsidRPr="00912554" w:rsidRDefault="0032610D"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w:t>
            </w:r>
            <w:r w:rsidR="00A8122A" w:rsidRPr="00912554">
              <w:rPr>
                <w:rFonts w:ascii="微软雅黑" w:eastAsia="微软雅黑" w:hAnsi="微软雅黑" w:hint="eastAsia"/>
                <w:sz w:val="21"/>
                <w:szCs w:val="21"/>
                <w:lang w:val="en-US" w:eastAsia="zh-CN"/>
              </w:rPr>
              <w:t>撤销</w:t>
            </w:r>
            <w:r w:rsidRPr="00912554">
              <w:rPr>
                <w:rFonts w:ascii="微软雅黑" w:eastAsia="微软雅黑" w:hAnsi="微软雅黑" w:hint="eastAsia"/>
                <w:sz w:val="21"/>
                <w:szCs w:val="21"/>
                <w:lang w:val="en-US" w:eastAsia="zh-CN"/>
              </w:rPr>
              <w:t>收货权限的用户</w:t>
            </w:r>
          </w:p>
        </w:tc>
      </w:tr>
      <w:tr w:rsidR="0032610D" w:rsidRPr="00912554" w14:paraId="504E45F4" w14:textId="77777777" w:rsidTr="00F45FDC">
        <w:tc>
          <w:tcPr>
            <w:tcW w:w="1637" w:type="dxa"/>
            <w:shd w:val="clear" w:color="auto" w:fill="D8D8D8" w:themeFill="background1" w:themeFillShade="D8"/>
          </w:tcPr>
          <w:p w14:paraId="7BB21E31"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7901ACC7" w14:textId="0EE51A23" w:rsidR="0032610D" w:rsidRPr="00912554" w:rsidRDefault="000E4BA6" w:rsidP="002137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尚未上架的清点记录</w:t>
            </w:r>
          </w:p>
        </w:tc>
      </w:tr>
      <w:tr w:rsidR="0032610D" w:rsidRPr="00912554" w14:paraId="1E5DA245" w14:textId="77777777" w:rsidTr="00F45FDC">
        <w:tc>
          <w:tcPr>
            <w:tcW w:w="1637" w:type="dxa"/>
            <w:shd w:val="clear" w:color="auto" w:fill="D8D8D8" w:themeFill="background1" w:themeFillShade="D8"/>
          </w:tcPr>
          <w:p w14:paraId="65DE7EA0"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lastRenderedPageBreak/>
              <w:t>步骤</w:t>
            </w:r>
          </w:p>
        </w:tc>
        <w:tc>
          <w:tcPr>
            <w:tcW w:w="7323" w:type="dxa"/>
          </w:tcPr>
          <w:p w14:paraId="17F7AE37" w14:textId="13E3297B" w:rsidR="0032610D" w:rsidRPr="00912554" w:rsidRDefault="0041460F"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新增撤销记录（撤销记录保存在清点记录中，数量采用负数表示）</w:t>
            </w:r>
          </w:p>
          <w:p w14:paraId="796D9BFD" w14:textId="77777777" w:rsidR="0041460F" w:rsidRPr="00912554" w:rsidRDefault="007878A3"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更新库存</w:t>
            </w:r>
          </w:p>
          <w:p w14:paraId="52D49B6F" w14:textId="5FA2BA04" w:rsidR="007878A3" w:rsidRPr="00912554" w:rsidRDefault="007878A3"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更新订单明细中实际数量</w:t>
            </w:r>
            <w:r w:rsidR="0026521B" w:rsidRPr="00912554">
              <w:rPr>
                <w:rFonts w:ascii="微软雅黑" w:eastAsia="微软雅黑" w:hAnsi="微软雅黑" w:hint="eastAsia"/>
                <w:sz w:val="21"/>
                <w:szCs w:val="21"/>
                <w:lang w:val="en-US" w:eastAsia="zh-CN"/>
              </w:rPr>
              <w:t>、状态</w:t>
            </w:r>
          </w:p>
          <w:p w14:paraId="6E50DDD9" w14:textId="77777777" w:rsidR="007878A3" w:rsidRPr="00912554" w:rsidRDefault="0026521B"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更新收货记录的状态</w:t>
            </w:r>
          </w:p>
          <w:p w14:paraId="3F2F8DBF" w14:textId="15777620" w:rsidR="0026521B" w:rsidRPr="00912554" w:rsidRDefault="0026521B" w:rsidP="0041460F">
            <w:pPr>
              <w:pStyle w:val="af9"/>
              <w:numPr>
                <w:ilvl w:val="0"/>
                <w:numId w:val="2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更新入库单据的状态</w:t>
            </w:r>
          </w:p>
        </w:tc>
      </w:tr>
      <w:tr w:rsidR="0032610D" w:rsidRPr="00912554" w14:paraId="008E4B8C" w14:textId="77777777" w:rsidTr="00F45FDC">
        <w:tc>
          <w:tcPr>
            <w:tcW w:w="1637" w:type="dxa"/>
            <w:shd w:val="clear" w:color="auto" w:fill="D8D8D8" w:themeFill="background1" w:themeFillShade="D8"/>
          </w:tcPr>
          <w:p w14:paraId="0926E84B"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34AA33B4" w14:textId="5A67BB73" w:rsidR="0032610D" w:rsidRPr="00912554" w:rsidRDefault="0032610D" w:rsidP="00F45FDC">
            <w:pPr>
              <w:rPr>
                <w:rFonts w:ascii="微软雅黑" w:eastAsia="微软雅黑" w:hAnsi="微软雅黑"/>
                <w:sz w:val="21"/>
                <w:szCs w:val="21"/>
                <w:lang w:val="en-US" w:eastAsia="zh-CN"/>
              </w:rPr>
            </w:pPr>
          </w:p>
        </w:tc>
      </w:tr>
      <w:tr w:rsidR="0032610D" w:rsidRPr="00912554" w14:paraId="2BA6BAA0" w14:textId="77777777" w:rsidTr="00F45FDC">
        <w:tc>
          <w:tcPr>
            <w:tcW w:w="1637" w:type="dxa"/>
            <w:shd w:val="clear" w:color="auto" w:fill="D8D8D8" w:themeFill="background1" w:themeFillShade="D8"/>
          </w:tcPr>
          <w:p w14:paraId="6DF4F473" w14:textId="77777777" w:rsidR="0032610D" w:rsidRPr="00912554" w:rsidRDefault="0032610D" w:rsidP="00F45FDC">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6952E1A1" w14:textId="76330616" w:rsidR="0032610D" w:rsidRPr="00912554" w:rsidRDefault="00D06454" w:rsidP="00F45FDC">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收货记录中可以查看到撤销记录、库存下架、订单明细数量更新</w:t>
            </w:r>
          </w:p>
        </w:tc>
      </w:tr>
    </w:tbl>
    <w:p w14:paraId="67D598D9" w14:textId="77777777" w:rsidR="000D2A42" w:rsidRPr="00912554" w:rsidRDefault="000D2A42">
      <w:pPr>
        <w:rPr>
          <w:rFonts w:ascii="微软雅黑" w:eastAsia="微软雅黑" w:hAnsi="微软雅黑"/>
          <w:sz w:val="21"/>
          <w:szCs w:val="21"/>
          <w:lang w:val="en-US" w:eastAsia="zh-CN"/>
        </w:rPr>
      </w:pPr>
    </w:p>
    <w:p w14:paraId="4A45341D" w14:textId="6C590706" w:rsidR="00FB2B57" w:rsidRPr="00912554" w:rsidRDefault="00CE5AFF" w:rsidP="00FB2B57">
      <w:pPr>
        <w:pStyle w:val="2"/>
        <w:rPr>
          <w:rFonts w:ascii="微软雅黑" w:eastAsia="微软雅黑" w:hAnsi="微软雅黑"/>
        </w:rPr>
      </w:pPr>
      <w:r w:rsidRPr="00912554">
        <w:rPr>
          <w:rFonts w:ascii="微软雅黑" w:eastAsia="微软雅黑" w:hAnsi="微软雅黑" w:hint="eastAsia"/>
        </w:rPr>
        <w:t>上架管理</w:t>
      </w:r>
    </w:p>
    <w:p w14:paraId="5B568C3F" w14:textId="2E6F5A4F" w:rsidR="00FB2B57" w:rsidRPr="00912554" w:rsidRDefault="0000323F" w:rsidP="0000323F">
      <w:pPr>
        <w:rPr>
          <w:rFonts w:ascii="微软雅黑" w:eastAsia="微软雅黑" w:hAnsi="微软雅黑"/>
          <w:lang w:val="en-US" w:eastAsia="zh-CN"/>
        </w:rPr>
      </w:pPr>
      <w:r w:rsidRPr="00912554">
        <w:rPr>
          <w:rFonts w:ascii="微软雅黑" w:eastAsia="微软雅黑" w:hAnsi="微软雅黑"/>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6170" cy="3255352"/>
                    </a:xfrm>
                    <a:prstGeom prst="rect">
                      <a:avLst/>
                    </a:prstGeom>
                  </pic:spPr>
                </pic:pic>
              </a:graphicData>
            </a:graphic>
          </wp:inline>
        </w:drawing>
      </w:r>
      <w:r w:rsidR="00FB2B57" w:rsidRPr="00912554">
        <w:rPr>
          <w:rFonts w:ascii="微软雅黑" w:eastAsia="微软雅黑" w:hAnsi="微软雅黑"/>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3148" cy="1687570"/>
                    </a:xfrm>
                    <a:prstGeom prst="rect">
                      <a:avLst/>
                    </a:prstGeom>
                  </pic:spPr>
                </pic:pic>
              </a:graphicData>
            </a:graphic>
          </wp:inline>
        </w:drawing>
      </w:r>
    </w:p>
    <w:p w14:paraId="00E84D1D" w14:textId="74DF545E" w:rsidR="00FB2B57" w:rsidRPr="00912554" w:rsidRDefault="00FB2B57" w:rsidP="0000323F">
      <w:pPr>
        <w:rPr>
          <w:rFonts w:ascii="微软雅黑" w:eastAsia="微软雅黑" w:hAnsi="微软雅黑"/>
          <w:lang w:val="en-US" w:eastAsia="zh-CN"/>
        </w:rPr>
      </w:pPr>
      <w:r w:rsidRPr="00912554">
        <w:rPr>
          <w:rFonts w:ascii="微软雅黑" w:eastAsia="微软雅黑" w:hAnsi="微软雅黑" w:hint="eastAsia"/>
          <w:lang w:val="en-US" w:eastAsia="zh-CN"/>
        </w:rPr>
        <w:t>上图为上架策略执行的业务流程和上架管理实体关系。</w:t>
      </w:r>
    </w:p>
    <w:p w14:paraId="36B48945" w14:textId="0666D619" w:rsidR="00831B3F" w:rsidRPr="00912554" w:rsidRDefault="00831B3F" w:rsidP="00357D71">
      <w:pPr>
        <w:ind w:firstLine="720"/>
        <w:rPr>
          <w:rFonts w:ascii="微软雅黑" w:eastAsia="微软雅黑" w:hAnsi="微软雅黑"/>
          <w:lang w:val="en-US" w:eastAsia="zh-CN"/>
        </w:rPr>
      </w:pPr>
      <w:r w:rsidRPr="00912554">
        <w:rPr>
          <w:rFonts w:ascii="微软雅黑" w:eastAsia="微软雅黑" w:hAnsi="微软雅黑"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912554">
        <w:rPr>
          <w:rFonts w:ascii="微软雅黑" w:eastAsia="微软雅黑" w:hAnsi="微软雅黑" w:hint="eastAsia"/>
          <w:lang w:val="en-US" w:eastAsia="zh-CN"/>
        </w:rPr>
        <w:t>上架策略运行日志可能不会关联到策略，因为有时候可能所有的上架策略</w:t>
      </w:r>
      <w:r w:rsidR="00E67549" w:rsidRPr="00912554">
        <w:rPr>
          <w:rFonts w:ascii="微软雅黑" w:eastAsia="微软雅黑" w:hAnsi="微软雅黑" w:hint="eastAsia"/>
          <w:lang w:val="en-US" w:eastAsia="zh-CN"/>
        </w:rPr>
        <w:t>的执行条件都不符本次上架请求。</w:t>
      </w:r>
    </w:p>
    <w:p w14:paraId="77F31526" w14:textId="77777777" w:rsidR="004F22B7" w:rsidRPr="00912554" w:rsidRDefault="004F22B7" w:rsidP="00F63F52">
      <w:pPr>
        <w:rPr>
          <w:rFonts w:ascii="微软雅黑" w:eastAsia="微软雅黑" w:hAnsi="微软雅黑"/>
          <w:sz w:val="21"/>
          <w:szCs w:val="21"/>
          <w:lang w:val="en-US" w:eastAsia="zh-CN"/>
        </w:rPr>
      </w:pPr>
    </w:p>
    <w:p w14:paraId="4B3C4C99" w14:textId="4D930FE9" w:rsidR="00F63F52" w:rsidRPr="00912554" w:rsidRDefault="00FB3111" w:rsidP="00F63F52">
      <w:pPr>
        <w:rPr>
          <w:rFonts w:ascii="微软雅黑" w:eastAsia="微软雅黑" w:hAnsi="微软雅黑"/>
          <w:sz w:val="21"/>
          <w:szCs w:val="21"/>
          <w:lang w:eastAsia="zh-CN"/>
        </w:rPr>
      </w:pPr>
      <w:r w:rsidRPr="00912554">
        <w:rPr>
          <w:rFonts w:ascii="微软雅黑" w:eastAsia="微软雅黑" w:hAnsi="微软雅黑" w:hint="eastAsia"/>
          <w:sz w:val="21"/>
          <w:szCs w:val="21"/>
          <w:lang w:eastAsia="zh-CN"/>
        </w:rPr>
        <w:t>上架策略</w:t>
      </w:r>
      <w:r w:rsidR="007D775A" w:rsidRPr="00912554">
        <w:rPr>
          <w:rFonts w:ascii="微软雅黑" w:eastAsia="微软雅黑" w:hAnsi="微软雅黑" w:hint="eastAsia"/>
          <w:sz w:val="21"/>
          <w:szCs w:val="21"/>
          <w:lang w:eastAsia="zh-CN"/>
        </w:rPr>
        <w:t>产品方案：</w:t>
      </w:r>
    </w:p>
    <w:p w14:paraId="6E6C4706" w14:textId="1C1FD133" w:rsidR="007D775A" w:rsidRPr="00912554" w:rsidRDefault="007D775A" w:rsidP="008E63A8">
      <w:pPr>
        <w:pStyle w:val="af9"/>
        <w:numPr>
          <w:ilvl w:val="0"/>
          <w:numId w:val="31"/>
        </w:numPr>
        <w:ind w:firstLineChars="0"/>
        <w:rPr>
          <w:rFonts w:ascii="微软雅黑" w:eastAsia="微软雅黑" w:hAnsi="微软雅黑"/>
          <w:sz w:val="21"/>
          <w:szCs w:val="21"/>
          <w:lang w:eastAsia="zh-CN"/>
        </w:rPr>
      </w:pPr>
      <w:r w:rsidRPr="00912554">
        <w:rPr>
          <w:rFonts w:ascii="微软雅黑" w:eastAsia="微软雅黑" w:hAnsi="微软雅黑" w:hint="eastAsia"/>
          <w:sz w:val="21"/>
          <w:szCs w:val="21"/>
          <w:lang w:eastAsia="zh-CN"/>
        </w:rPr>
        <w:t>上架策略具体在项目中实现。</w:t>
      </w:r>
    </w:p>
    <w:p w14:paraId="5BC5A6D2" w14:textId="38CFF74F" w:rsidR="003C0AF4" w:rsidRPr="00912554" w:rsidRDefault="007D775A" w:rsidP="008E63A8">
      <w:pPr>
        <w:pStyle w:val="af9"/>
        <w:numPr>
          <w:ilvl w:val="0"/>
          <w:numId w:val="31"/>
        </w:numPr>
        <w:ind w:firstLineChars="0"/>
        <w:rPr>
          <w:rFonts w:ascii="微软雅黑" w:eastAsia="微软雅黑" w:hAnsi="微软雅黑"/>
          <w:sz w:val="21"/>
          <w:szCs w:val="21"/>
          <w:lang w:eastAsia="zh-CN"/>
        </w:rPr>
      </w:pPr>
      <w:r w:rsidRPr="00912554">
        <w:rPr>
          <w:rFonts w:ascii="微软雅黑" w:eastAsia="微软雅黑" w:hAnsi="微软雅黑" w:hint="eastAsia"/>
          <w:sz w:val="21"/>
          <w:szCs w:val="21"/>
          <w:lang w:eastAsia="zh-CN"/>
        </w:rPr>
        <w:t>产品只提供能配置的页面</w:t>
      </w:r>
      <w:r w:rsidR="008E63A8" w:rsidRPr="00912554">
        <w:rPr>
          <w:rFonts w:ascii="微软雅黑" w:eastAsia="微软雅黑" w:hAnsi="微软雅黑" w:hint="eastAsia"/>
          <w:sz w:val="21"/>
          <w:szCs w:val="21"/>
          <w:lang w:eastAsia="zh-CN"/>
        </w:rPr>
        <w:t>，但不执行具体计算。</w:t>
      </w:r>
    </w:p>
    <w:p w14:paraId="1FCB6EC6" w14:textId="77777777" w:rsidR="001B69C8" w:rsidRPr="00912554" w:rsidRDefault="001B69C8">
      <w:pPr>
        <w:rPr>
          <w:rFonts w:ascii="微软雅黑" w:eastAsia="微软雅黑" w:hAnsi="微软雅黑"/>
          <w:sz w:val="21"/>
          <w:szCs w:val="21"/>
          <w:lang w:val="en-US" w:eastAsia="zh-CN"/>
        </w:rPr>
      </w:pPr>
    </w:p>
    <w:p w14:paraId="5A656045"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库存管理</w:t>
      </w:r>
    </w:p>
    <w:p w14:paraId="7E2B15B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838700" cy="1666875"/>
                    </a:xfrm>
                    <a:prstGeom prst="rect">
                      <a:avLst/>
                    </a:prstGeom>
                  </pic:spPr>
                </pic:pic>
              </a:graphicData>
            </a:graphic>
          </wp:inline>
        </w:drawing>
      </w:r>
    </w:p>
    <w:p w14:paraId="55EC5DA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功能说明和适用场景：</w:t>
      </w:r>
    </w:p>
    <w:p w14:paraId="67D2942E"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待上库存：库存在移动中，尚未到库位时使用，供自动化库使用。</w:t>
      </w:r>
    </w:p>
    <w:p w14:paraId="148B9CDA"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确认待上架库存：供自动化库使用，作为上架的中间状态。</w:t>
      </w:r>
    </w:p>
    <w:p w14:paraId="4B0D1F80"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新增库存：清点。只操作目标库存。</w:t>
      </w:r>
    </w:p>
    <w:p w14:paraId="517E5634"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移动库存：上架、拣货、库内移位、批属性变更等。同时操作原库存和目标库存。</w:t>
      </w:r>
    </w:p>
    <w:p w14:paraId="76BDE786"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扣除库存：从出库暂存区扣除库存的时候调用。只操作目标库存。</w:t>
      </w:r>
    </w:p>
    <w:p w14:paraId="6E67E953"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占用库存：自动分配、手动调整的时候调用</w:t>
      </w:r>
    </w:p>
    <w:p w14:paraId="236F19DA"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取消库存占用：取消分配、拣货成功时调用。</w:t>
      </w:r>
    </w:p>
    <w:p w14:paraId="783F8E0B" w14:textId="77777777" w:rsidR="001B69C8" w:rsidRPr="00912554" w:rsidRDefault="00CE5AFF">
      <w:pPr>
        <w:pStyle w:val="af9"/>
        <w:numPr>
          <w:ilvl w:val="0"/>
          <w:numId w:val="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库存合并：库存模块内部使用，在上架库存的时候都需要运行库存合并策略。</w:t>
      </w:r>
    </w:p>
    <w:p w14:paraId="393931A2" w14:textId="77777777" w:rsidR="001B69C8" w:rsidRPr="00912554" w:rsidRDefault="001B69C8">
      <w:pPr>
        <w:rPr>
          <w:rFonts w:ascii="微软雅黑" w:eastAsia="微软雅黑" w:hAnsi="微软雅黑"/>
          <w:sz w:val="21"/>
          <w:szCs w:val="21"/>
          <w:lang w:val="en-US" w:eastAsia="zh-CN"/>
        </w:rPr>
      </w:pPr>
    </w:p>
    <w:p w14:paraId="6231F49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托、箱与序列号和库存表的关系：</w:t>
      </w:r>
    </w:p>
    <w:p w14:paraId="3180E513"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托码、箱码保存在库存表中。</w:t>
      </w:r>
    </w:p>
    <w:p w14:paraId="38E0E7CA"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库存表中保存的pcs的量。</w:t>
      </w:r>
    </w:p>
    <w:p w14:paraId="2728FAB7"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序列号保存到关联表中，库存表中不需要保存序列号。</w:t>
      </w:r>
    </w:p>
    <w:p w14:paraId="6A26F926" w14:textId="77777777" w:rsidR="001B69C8" w:rsidRPr="00912554" w:rsidRDefault="00CE5AFF">
      <w:pPr>
        <w:pStyle w:val="af9"/>
        <w:numPr>
          <w:ilvl w:val="0"/>
          <w:numId w:val="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包装关系只在库存显示的时候需要用到。</w:t>
      </w:r>
    </w:p>
    <w:p w14:paraId="74310942" w14:textId="77777777" w:rsidR="001B69C8" w:rsidRPr="00912554" w:rsidRDefault="001B69C8">
      <w:pPr>
        <w:rPr>
          <w:rFonts w:ascii="微软雅黑" w:eastAsia="微软雅黑" w:hAnsi="微软雅黑"/>
          <w:sz w:val="21"/>
          <w:szCs w:val="21"/>
          <w:lang w:val="en-US" w:eastAsia="zh-CN"/>
        </w:rPr>
      </w:pPr>
    </w:p>
    <w:p w14:paraId="183D1CB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库存数量说明：</w:t>
      </w:r>
    </w:p>
    <w:p w14:paraId="7B8470EC"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上架数量：库存表中的字段，表示该库存新增的数量。该值只做加法。</w:t>
      </w:r>
    </w:p>
    <w:p w14:paraId="22ED0E04"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下架数量：库存表中的字段，表示该从该库存中移走的数量，该值只做加法。</w:t>
      </w:r>
    </w:p>
    <w:p w14:paraId="7B3F61BA"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待上数量：库存表中的字段，表示即将要上架到此的数量。执行确认待上库存之后扣除相应的数量。</w:t>
      </w:r>
    </w:p>
    <w:p w14:paraId="49951834"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占用数量：库存占用表中的字段，表示库存占用的数量。占用表中不需要占用到具体的库存，可以是按照相应的批属性进行模糊占用。</w:t>
      </w:r>
      <w:r w:rsidRPr="00912554">
        <w:rPr>
          <w:rFonts w:ascii="微软雅黑" w:eastAsia="微软雅黑" w:hAnsi="微软雅黑" w:hint="eastAsia"/>
          <w:b/>
          <w:bCs/>
          <w:color w:val="FF0000"/>
          <w:sz w:val="21"/>
          <w:szCs w:val="21"/>
          <w:lang w:val="en-US" w:eastAsia="zh-CN"/>
        </w:rPr>
        <w:t>支持多种类型的占用，如分配、冻结、静态盘点。</w:t>
      </w:r>
    </w:p>
    <w:p w14:paraId="77CE51A3"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实际库存量：计算的值。=</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上架数量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下架数量。</w:t>
      </w:r>
    </w:p>
    <w:p w14:paraId="411ED6BF"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可用库存：计算的值。=</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上架数量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下架数量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占用数量。</w:t>
      </w:r>
    </w:p>
    <w:p w14:paraId="57213307" w14:textId="77777777" w:rsidR="001B69C8" w:rsidRPr="00912554" w:rsidRDefault="00CE5AFF">
      <w:pPr>
        <w:pStyle w:val="af9"/>
        <w:numPr>
          <w:ilvl w:val="0"/>
          <w:numId w:val="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理论库存：计算的值。=</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上架数量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 xml:space="preserve">待上数量 </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下架数量</w:t>
      </w:r>
    </w:p>
    <w:p w14:paraId="2FAF84FC" w14:textId="77777777" w:rsidR="001B69C8" w:rsidRPr="00912554" w:rsidRDefault="001B69C8">
      <w:pPr>
        <w:rPr>
          <w:rFonts w:ascii="微软雅黑" w:eastAsia="微软雅黑" w:hAnsi="微软雅黑"/>
          <w:sz w:val="21"/>
          <w:szCs w:val="21"/>
          <w:lang w:val="en-US" w:eastAsia="zh-CN"/>
        </w:rPr>
      </w:pPr>
    </w:p>
    <w:p w14:paraId="7B8D918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库存合并规则：</w:t>
      </w:r>
    </w:p>
    <w:p w14:paraId="01151462" w14:textId="77777777" w:rsidR="001B69C8" w:rsidRPr="00912554" w:rsidRDefault="00CE5AFF">
      <w:pPr>
        <w:ind w:firstLine="576"/>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待上库存、新增库存和移动库存都会触发库存合并，具体的库存合并策略支持自定义。</w:t>
      </w:r>
      <w:r w:rsidRPr="00912554">
        <w:rPr>
          <w:rFonts w:ascii="微软雅黑" w:eastAsia="微软雅黑" w:hAnsi="微软雅黑" w:hint="eastAsia"/>
          <w:b/>
          <w:bCs/>
          <w:sz w:val="21"/>
          <w:szCs w:val="21"/>
          <w:lang w:val="en-US" w:eastAsia="zh-CN"/>
        </w:rPr>
        <w:t>产品中需要提供库存合并的接口和默认实现</w:t>
      </w:r>
      <w:r w:rsidRPr="00912554">
        <w:rPr>
          <w:rFonts w:ascii="微软雅黑" w:eastAsia="微软雅黑" w:hAnsi="微软雅黑" w:hint="eastAsia"/>
          <w:sz w:val="21"/>
          <w:szCs w:val="21"/>
          <w:lang w:val="en-US" w:eastAsia="zh-CN"/>
        </w:rPr>
        <w:t>。</w:t>
      </w:r>
    </w:p>
    <w:p w14:paraId="20BB9E63" w14:textId="48B4DFC6" w:rsidR="001B69C8" w:rsidRPr="00912554" w:rsidRDefault="00CE5AFF">
      <w:pPr>
        <w:ind w:firstLine="576"/>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默认库存合并规则：</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、库位、公司、货主、库存组织、库房、所有批属性都相同的才需要合并库存。</w:t>
      </w:r>
    </w:p>
    <w:p w14:paraId="58B80AF0" w14:textId="77777777" w:rsidR="001B69C8" w:rsidRPr="00912554" w:rsidRDefault="001B69C8">
      <w:pPr>
        <w:rPr>
          <w:rFonts w:ascii="微软雅黑" w:eastAsia="微软雅黑" w:hAnsi="微软雅黑"/>
          <w:sz w:val="21"/>
          <w:szCs w:val="21"/>
          <w:lang w:val="en-US" w:eastAsia="zh-CN"/>
        </w:rPr>
      </w:pPr>
    </w:p>
    <w:p w14:paraId="27888FC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库存模块业务实体关系：</w:t>
      </w:r>
    </w:p>
    <w:p w14:paraId="3D0003A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114300" distR="114300" wp14:anchorId="2C7CF17E" wp14:editId="504935BB">
            <wp:extent cx="5286375" cy="857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4"/>
                    <a:stretch>
                      <a:fillRect/>
                    </a:stretch>
                  </pic:blipFill>
                  <pic:spPr>
                    <a:xfrm>
                      <a:off x="0" y="0"/>
                      <a:ext cx="5286375" cy="857250"/>
                    </a:xfrm>
                    <a:prstGeom prst="rect">
                      <a:avLst/>
                    </a:prstGeom>
                    <a:noFill/>
                    <a:ln>
                      <a:noFill/>
                    </a:ln>
                  </pic:spPr>
                </pic:pic>
              </a:graphicData>
            </a:graphic>
          </wp:inline>
        </w:drawing>
      </w:r>
    </w:p>
    <w:p w14:paraId="44991960" w14:textId="77777777" w:rsidR="001B69C8" w:rsidRPr="00912554" w:rsidRDefault="001B69C8">
      <w:pPr>
        <w:rPr>
          <w:rFonts w:ascii="微软雅黑" w:eastAsia="微软雅黑" w:hAnsi="微软雅黑"/>
          <w:sz w:val="21"/>
          <w:szCs w:val="21"/>
          <w:lang w:val="en-US" w:eastAsia="zh-CN"/>
        </w:rPr>
      </w:pPr>
    </w:p>
    <w:p w14:paraId="406F4D72"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批属性管理</w:t>
      </w:r>
    </w:p>
    <w:p w14:paraId="08FAD287"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整个系统只存在一套批属性，不支持多套批属性。</w:t>
      </w:r>
      <w:r w:rsidRPr="00912554">
        <w:rPr>
          <w:rFonts w:ascii="微软雅黑" w:eastAsia="微软雅黑" w:hAnsi="微软雅黑" w:hint="eastAsia"/>
          <w:b/>
          <w:bCs/>
          <w:sz w:val="21"/>
          <w:szCs w:val="21"/>
          <w:lang w:val="en-US" w:eastAsia="zh-CN"/>
        </w:rPr>
        <w:t>批属性不需要和库房或货主进行强制关联</w:t>
      </w:r>
      <w:r w:rsidRPr="00912554">
        <w:rPr>
          <w:rFonts w:ascii="微软雅黑" w:eastAsia="微软雅黑" w:hAnsi="微软雅黑" w:hint="eastAsia"/>
          <w:sz w:val="21"/>
          <w:szCs w:val="21"/>
          <w:lang w:val="en-US" w:eastAsia="zh-CN"/>
        </w:rPr>
        <w:t>。批属性验证功能不再使用。</w:t>
      </w:r>
    </w:p>
    <w:p w14:paraId="4207F09E" w14:textId="77777777" w:rsidR="001B69C8" w:rsidRPr="00912554" w:rsidRDefault="001B69C8">
      <w:pPr>
        <w:ind w:firstLine="240"/>
        <w:rPr>
          <w:rFonts w:ascii="微软雅黑" w:eastAsia="微软雅黑" w:hAnsi="微软雅黑"/>
          <w:sz w:val="21"/>
          <w:szCs w:val="21"/>
          <w:lang w:val="en-US" w:eastAsia="zh-CN"/>
        </w:rPr>
      </w:pPr>
    </w:p>
    <w:p w14:paraId="45A6B211"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批属性的功能：</w:t>
      </w:r>
    </w:p>
    <w:p w14:paraId="270A19C2" w14:textId="77777777" w:rsidR="001B69C8" w:rsidRPr="00912554" w:rsidRDefault="00CE5AFF">
      <w:pPr>
        <w:pStyle w:val="af9"/>
        <w:numPr>
          <w:ilvl w:val="0"/>
          <w:numId w:val="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不需要设置系统启用的批属性个数。</w:t>
      </w:r>
    </w:p>
    <w:p w14:paraId="498AEA50" w14:textId="77777777" w:rsidR="001B69C8" w:rsidRPr="00912554" w:rsidRDefault="00CE5AFF">
      <w:pPr>
        <w:pStyle w:val="af9"/>
        <w:numPr>
          <w:ilvl w:val="0"/>
          <w:numId w:val="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批属性的属性有：描述（作为PC显示的列名）、短描述（可作为PDA显示的名称）、是否启用、是否可见。</w:t>
      </w:r>
    </w:p>
    <w:p w14:paraId="714BD9CC" w14:textId="77777777" w:rsidR="001B69C8" w:rsidRPr="00912554" w:rsidRDefault="001B69C8">
      <w:pPr>
        <w:rPr>
          <w:rFonts w:ascii="微软雅黑" w:eastAsia="微软雅黑" w:hAnsi="微软雅黑"/>
          <w:sz w:val="21"/>
          <w:szCs w:val="21"/>
          <w:lang w:val="en-US" w:eastAsia="zh-CN"/>
        </w:rPr>
      </w:pPr>
    </w:p>
    <w:p w14:paraId="05EF660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批属性的作用：</w:t>
      </w:r>
    </w:p>
    <w:p w14:paraId="4C2A5C15"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形成库存的时候，可以从明细表中获取值。</w:t>
      </w:r>
    </w:p>
    <w:p w14:paraId="101B724A"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形成库存的时候，支持通过人工获取。</w:t>
      </w:r>
    </w:p>
    <w:p w14:paraId="07FC4080"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库存显示的列名支持通过批属性的设置来获取并显示。</w:t>
      </w:r>
    </w:p>
    <w:p w14:paraId="73432A24"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上架策略中支持按批属性来设置混放。</w:t>
      </w:r>
    </w:p>
    <w:p w14:paraId="72B49765" w14:textId="77777777" w:rsidR="001B69C8" w:rsidRPr="00912554" w:rsidRDefault="00CE5AFF" w:rsidP="0066297F">
      <w:pPr>
        <w:pStyle w:val="af9"/>
        <w:numPr>
          <w:ilvl w:val="2"/>
          <w:numId w:val="2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分配策略中支持按批属性进行排序设置。</w:t>
      </w:r>
    </w:p>
    <w:p w14:paraId="1520E253" w14:textId="77777777" w:rsidR="001B69C8" w:rsidRPr="00912554" w:rsidRDefault="001B69C8">
      <w:pPr>
        <w:ind w:left="283"/>
        <w:rPr>
          <w:rFonts w:ascii="微软雅黑" w:eastAsia="微软雅黑" w:hAnsi="微软雅黑"/>
          <w:sz w:val="21"/>
          <w:szCs w:val="21"/>
          <w:lang w:val="en-US" w:eastAsia="zh-CN"/>
        </w:rPr>
      </w:pPr>
    </w:p>
    <w:p w14:paraId="29973B88" w14:textId="77777777" w:rsidR="001B69C8" w:rsidRPr="00912554" w:rsidRDefault="00CE5AFF">
      <w:pPr>
        <w:ind w:firstLine="24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涉及的功能</w:t>
      </w:r>
    </w:p>
    <w:tbl>
      <w:tblPr>
        <w:tblStyle w:val="af4"/>
        <w:tblW w:w="0" w:type="auto"/>
        <w:tblLook w:val="04A0" w:firstRow="1" w:lastRow="0" w:firstColumn="1" w:lastColumn="0" w:noHBand="0" w:noVBand="1"/>
      </w:tblPr>
      <w:tblGrid>
        <w:gridCol w:w="2986"/>
        <w:gridCol w:w="2987"/>
        <w:gridCol w:w="2987"/>
      </w:tblGrid>
      <w:tr w:rsidR="001B69C8" w:rsidRPr="00912554" w14:paraId="51A1D7CE" w14:textId="77777777">
        <w:tc>
          <w:tcPr>
            <w:tcW w:w="2986" w:type="dxa"/>
            <w:shd w:val="clear" w:color="auto" w:fill="D9D9D9" w:themeFill="background1" w:themeFillShade="D9"/>
          </w:tcPr>
          <w:p w14:paraId="29D39EC8"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一级菜单</w:t>
            </w:r>
          </w:p>
        </w:tc>
        <w:tc>
          <w:tcPr>
            <w:tcW w:w="2987" w:type="dxa"/>
            <w:shd w:val="clear" w:color="auto" w:fill="D9D9D9" w:themeFill="background1" w:themeFillShade="D9"/>
          </w:tcPr>
          <w:p w14:paraId="367F3859"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二级菜单</w:t>
            </w:r>
          </w:p>
        </w:tc>
        <w:tc>
          <w:tcPr>
            <w:tcW w:w="2987" w:type="dxa"/>
            <w:shd w:val="clear" w:color="auto" w:fill="D9D9D9" w:themeFill="background1" w:themeFillShade="D9"/>
          </w:tcPr>
          <w:p w14:paraId="49A17211"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说明</w:t>
            </w:r>
          </w:p>
        </w:tc>
      </w:tr>
      <w:tr w:rsidR="001B69C8" w:rsidRPr="00912554" w14:paraId="73F83C56" w14:textId="77777777">
        <w:tc>
          <w:tcPr>
            <w:tcW w:w="2986" w:type="dxa"/>
          </w:tcPr>
          <w:p w14:paraId="48E0EDA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系统管理</w:t>
            </w:r>
          </w:p>
        </w:tc>
        <w:tc>
          <w:tcPr>
            <w:tcW w:w="2987" w:type="dxa"/>
          </w:tcPr>
          <w:p w14:paraId="780AD8A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批属性管理</w:t>
            </w:r>
          </w:p>
        </w:tc>
        <w:tc>
          <w:tcPr>
            <w:tcW w:w="2987" w:type="dxa"/>
          </w:tcPr>
          <w:p w14:paraId="532600C4" w14:textId="77777777" w:rsidR="001B69C8" w:rsidRPr="00912554" w:rsidRDefault="001B69C8">
            <w:pPr>
              <w:rPr>
                <w:rFonts w:ascii="微软雅黑" w:eastAsia="微软雅黑" w:hAnsi="微软雅黑"/>
                <w:sz w:val="21"/>
                <w:szCs w:val="21"/>
                <w:lang w:val="en-US" w:eastAsia="zh-CN"/>
              </w:rPr>
            </w:pPr>
          </w:p>
        </w:tc>
      </w:tr>
      <w:tr w:rsidR="001B69C8" w:rsidRPr="00912554" w14:paraId="5C0025B2" w14:textId="77777777">
        <w:tc>
          <w:tcPr>
            <w:tcW w:w="2986" w:type="dxa"/>
          </w:tcPr>
          <w:p w14:paraId="152FA6F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库内管理</w:t>
            </w:r>
          </w:p>
        </w:tc>
        <w:tc>
          <w:tcPr>
            <w:tcW w:w="2987" w:type="dxa"/>
          </w:tcPr>
          <w:p w14:paraId="6025A8D9"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批属性变更</w:t>
            </w:r>
          </w:p>
        </w:tc>
        <w:tc>
          <w:tcPr>
            <w:tcW w:w="2987" w:type="dxa"/>
          </w:tcPr>
          <w:p w14:paraId="1FCB797B" w14:textId="77777777" w:rsidR="001B69C8" w:rsidRPr="00912554" w:rsidRDefault="001B69C8">
            <w:pPr>
              <w:rPr>
                <w:rFonts w:ascii="微软雅黑" w:eastAsia="微软雅黑" w:hAnsi="微软雅黑"/>
                <w:sz w:val="21"/>
                <w:szCs w:val="21"/>
                <w:lang w:val="en-US" w:eastAsia="zh-CN"/>
              </w:rPr>
            </w:pPr>
          </w:p>
        </w:tc>
      </w:tr>
    </w:tbl>
    <w:p w14:paraId="0CB2F87B" w14:textId="77777777" w:rsidR="001B69C8" w:rsidRPr="00912554" w:rsidRDefault="001B69C8">
      <w:pPr>
        <w:rPr>
          <w:rFonts w:ascii="微软雅黑" w:eastAsia="微软雅黑" w:hAnsi="微软雅黑"/>
          <w:sz w:val="21"/>
          <w:szCs w:val="21"/>
          <w:lang w:val="en-US" w:eastAsia="zh-CN"/>
        </w:rPr>
      </w:pPr>
    </w:p>
    <w:p w14:paraId="48F33FDB"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出库单管理</w:t>
      </w:r>
    </w:p>
    <w:p w14:paraId="05F46870" w14:textId="77777777" w:rsidR="00BD6C51" w:rsidRPr="00912554" w:rsidRDefault="00BD6C51" w:rsidP="00BD6C51">
      <w:pPr>
        <w:rPr>
          <w:rStyle w:val="af5"/>
          <w:rFonts w:ascii="微软雅黑" w:eastAsia="微软雅黑" w:hAnsi="微软雅黑"/>
          <w:i/>
          <w:iCs/>
        </w:rPr>
      </w:pPr>
      <w:r w:rsidRPr="00912554">
        <w:rPr>
          <w:rStyle w:val="af5"/>
          <w:rFonts w:ascii="微软雅黑" w:eastAsia="微软雅黑" w:hAnsi="微软雅黑"/>
          <w:i/>
          <w:iCs/>
        </w:rPr>
        <w:t>销售订单</w:t>
      </w:r>
    </w:p>
    <w:p w14:paraId="0C573A20" w14:textId="77777777" w:rsidR="00BD6C51" w:rsidRPr="00912554" w:rsidRDefault="00BD6C51" w:rsidP="00BD6C51">
      <w:pPr>
        <w:pStyle w:val="af9"/>
        <w:numPr>
          <w:ilvl w:val="2"/>
          <w:numId w:val="3"/>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只能由外部系统同步过来，本系统不支持创建【销售订单】。</w:t>
      </w:r>
    </w:p>
    <w:p w14:paraId="095DA243" w14:textId="77777777" w:rsidR="00BD6C51" w:rsidRPr="00912554" w:rsidRDefault="00BD6C51" w:rsidP="00BD6C51">
      <w:pPr>
        <w:pStyle w:val="af9"/>
        <w:numPr>
          <w:ilvl w:val="2"/>
          <w:numId w:val="3"/>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可以根据该订单创建【发货单】</w:t>
      </w:r>
    </w:p>
    <w:p w14:paraId="6826A680" w14:textId="77777777" w:rsidR="00BD6C51" w:rsidRPr="00912554" w:rsidRDefault="00BD6C51" w:rsidP="00BD6C51">
      <w:pPr>
        <w:rPr>
          <w:rFonts w:ascii="微软雅黑" w:eastAsia="微软雅黑" w:hAnsi="微软雅黑"/>
          <w:lang w:val="en-US" w:eastAsia="zh-CN"/>
        </w:rPr>
      </w:pPr>
    </w:p>
    <w:p w14:paraId="2DCE6540" w14:textId="77777777" w:rsidR="00BD6C51" w:rsidRPr="00912554" w:rsidRDefault="00BD6C51" w:rsidP="00BD6C51">
      <w:pPr>
        <w:rPr>
          <w:rFonts w:ascii="微软雅黑" w:eastAsia="微软雅黑" w:hAnsi="微软雅黑"/>
          <w:i/>
          <w:iCs/>
          <w:lang w:val="en-US" w:eastAsia="zh-CN"/>
        </w:rPr>
      </w:pPr>
      <w:r w:rsidRPr="00912554">
        <w:rPr>
          <w:rStyle w:val="af5"/>
          <w:rFonts w:ascii="微软雅黑" w:eastAsia="微软雅黑" w:hAnsi="微软雅黑"/>
          <w:i/>
          <w:iCs/>
        </w:rPr>
        <w:t>发货单</w:t>
      </w:r>
    </w:p>
    <w:p w14:paraId="620F1F8A" w14:textId="77777777" w:rsidR="00BD6C51" w:rsidRPr="00912554" w:rsidRDefault="00BD6C51" w:rsidP="00BD6C51">
      <w:pPr>
        <w:pStyle w:val="af9"/>
        <w:numPr>
          <w:ilvl w:val="2"/>
          <w:numId w:val="36"/>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根据【销售订单】创建发货单，不允许合并该单据创建。</w:t>
      </w:r>
    </w:p>
    <w:p w14:paraId="7939E26C" w14:textId="77777777" w:rsidR="00BD6C51" w:rsidRPr="00912554" w:rsidRDefault="00BD6C51" w:rsidP="00BD6C51">
      <w:pPr>
        <w:pStyle w:val="af9"/>
        <w:numPr>
          <w:ilvl w:val="2"/>
          <w:numId w:val="36"/>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允许外部系统的单据（如：领料单）直接作为发货单使用的。这种场景下，一般存在一个【上游编码】。</w:t>
      </w:r>
    </w:p>
    <w:p w14:paraId="3CB03BA7" w14:textId="77777777" w:rsidR="00BD6C51" w:rsidRPr="00912554" w:rsidRDefault="00BD6C51" w:rsidP="00BD6C51">
      <w:pPr>
        <w:pStyle w:val="af9"/>
        <w:numPr>
          <w:ilvl w:val="2"/>
          <w:numId w:val="36"/>
        </w:numPr>
        <w:ind w:firstLineChars="0"/>
        <w:rPr>
          <w:rFonts w:ascii="微软雅黑" w:eastAsia="微软雅黑" w:hAnsi="微软雅黑"/>
          <w:lang w:val="en-US" w:eastAsia="zh-CN"/>
        </w:rPr>
      </w:pPr>
      <w:r w:rsidRPr="00912554">
        <w:rPr>
          <w:rFonts w:ascii="微软雅黑" w:eastAsia="微软雅黑" w:hAnsi="微软雅黑" w:hint="eastAsia"/>
          <w:lang w:val="en-US" w:eastAsia="zh-CN"/>
        </w:rPr>
        <w:t>操作员手动新增一个发货单</w:t>
      </w:r>
    </w:p>
    <w:tbl>
      <w:tblPr>
        <w:tblStyle w:val="af4"/>
        <w:tblW w:w="0" w:type="auto"/>
        <w:tblLook w:val="04A0" w:firstRow="1" w:lastRow="0" w:firstColumn="1" w:lastColumn="0" w:noHBand="0" w:noVBand="1"/>
      </w:tblPr>
      <w:tblGrid>
        <w:gridCol w:w="1914"/>
        <w:gridCol w:w="6413"/>
      </w:tblGrid>
      <w:tr w:rsidR="00BD6C51" w:rsidRPr="00912554" w14:paraId="15BAEF5F" w14:textId="77777777" w:rsidTr="00675DF7">
        <w:tc>
          <w:tcPr>
            <w:tcW w:w="1914" w:type="dxa"/>
            <w:shd w:val="clear" w:color="auto" w:fill="D9D9D9" w:themeFill="background1" w:themeFillShade="D9"/>
          </w:tcPr>
          <w:p w14:paraId="4FED373B"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w:t>
            </w:r>
          </w:p>
        </w:tc>
        <w:tc>
          <w:tcPr>
            <w:tcW w:w="6413" w:type="dxa"/>
            <w:shd w:val="clear" w:color="auto" w:fill="D9D9D9" w:themeFill="background1" w:themeFillShade="D9"/>
          </w:tcPr>
          <w:p w14:paraId="5A6CA9CC"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功能描述</w:t>
            </w:r>
          </w:p>
        </w:tc>
      </w:tr>
      <w:tr w:rsidR="00BD6C51" w:rsidRPr="00912554" w14:paraId="0D615AAC" w14:textId="77777777" w:rsidTr="00675DF7">
        <w:tc>
          <w:tcPr>
            <w:tcW w:w="1914" w:type="dxa"/>
          </w:tcPr>
          <w:p w14:paraId="3F7DD771"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列表</w:t>
            </w:r>
          </w:p>
        </w:tc>
        <w:tc>
          <w:tcPr>
            <w:tcW w:w="6413" w:type="dxa"/>
          </w:tcPr>
          <w:p w14:paraId="59BEF246"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分页显示，支持搜索</w:t>
            </w:r>
          </w:p>
        </w:tc>
      </w:tr>
      <w:tr w:rsidR="00BD6C51" w:rsidRPr="00912554" w14:paraId="79FE9EAF" w14:textId="77777777" w:rsidTr="00675DF7">
        <w:tc>
          <w:tcPr>
            <w:tcW w:w="1914" w:type="dxa"/>
          </w:tcPr>
          <w:p w14:paraId="6AE039E5"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创建</w:t>
            </w:r>
          </w:p>
        </w:tc>
        <w:tc>
          <w:tcPr>
            <w:tcW w:w="6413" w:type="dxa"/>
          </w:tcPr>
          <w:p w14:paraId="3719F5F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手工创建或者根据【销售订单】创建。</w:t>
            </w:r>
          </w:p>
        </w:tc>
      </w:tr>
      <w:tr w:rsidR="00BD6C51" w:rsidRPr="00912554" w14:paraId="60B3AC16" w14:textId="77777777" w:rsidTr="00675DF7">
        <w:tc>
          <w:tcPr>
            <w:tcW w:w="1914" w:type="dxa"/>
          </w:tcPr>
          <w:p w14:paraId="381A8D1F"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编辑</w:t>
            </w:r>
          </w:p>
        </w:tc>
        <w:tc>
          <w:tcPr>
            <w:tcW w:w="6413" w:type="dxa"/>
          </w:tcPr>
          <w:p w14:paraId="6DA4A75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r w:rsidRPr="00912554">
              <w:rPr>
                <w:rFonts w:ascii="微软雅黑" w:eastAsia="微软雅黑" w:hAnsi="微软雅黑" w:hint="eastAsia"/>
                <w:b/>
                <w:bCs/>
                <w:sz w:val="21"/>
                <w:szCs w:val="21"/>
                <w:lang w:val="en-US" w:eastAsia="zh-CN"/>
              </w:rPr>
              <w:t>要形成单据修改的历史记录</w:t>
            </w:r>
            <w:r w:rsidRPr="00912554">
              <w:rPr>
                <w:rFonts w:ascii="微软雅黑" w:eastAsia="微软雅黑" w:hAnsi="微软雅黑" w:hint="eastAsia"/>
                <w:sz w:val="21"/>
                <w:szCs w:val="21"/>
                <w:lang w:val="en-US" w:eastAsia="zh-CN"/>
              </w:rPr>
              <w:t>。</w:t>
            </w:r>
          </w:p>
        </w:tc>
      </w:tr>
      <w:tr w:rsidR="00BD6C51" w:rsidRPr="00912554" w14:paraId="79F1730C" w14:textId="77777777" w:rsidTr="00675DF7">
        <w:tc>
          <w:tcPr>
            <w:tcW w:w="1914" w:type="dxa"/>
          </w:tcPr>
          <w:p w14:paraId="67DDA3ED"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取消</w:t>
            </w:r>
          </w:p>
        </w:tc>
        <w:tc>
          <w:tcPr>
            <w:tcW w:w="6413" w:type="dxa"/>
          </w:tcPr>
          <w:p w14:paraId="3CE6B66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p>
        </w:tc>
      </w:tr>
      <w:tr w:rsidR="00BD6C51" w:rsidRPr="00912554" w14:paraId="47588494" w14:textId="77777777" w:rsidTr="00675DF7">
        <w:tc>
          <w:tcPr>
            <w:tcW w:w="1914" w:type="dxa"/>
          </w:tcPr>
          <w:p w14:paraId="3ED79270"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关闭</w:t>
            </w:r>
          </w:p>
        </w:tc>
        <w:tc>
          <w:tcPr>
            <w:tcW w:w="6413" w:type="dxa"/>
          </w:tcPr>
          <w:p w14:paraId="6F19AEE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前置条件：状态为：【处理中】。</w:t>
            </w:r>
          </w:p>
        </w:tc>
      </w:tr>
      <w:tr w:rsidR="00BD6C51" w:rsidRPr="00912554" w14:paraId="55BC3980" w14:textId="77777777" w:rsidTr="00675DF7">
        <w:tc>
          <w:tcPr>
            <w:tcW w:w="1914" w:type="dxa"/>
          </w:tcPr>
          <w:p w14:paraId="29E2EA86"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打印</w:t>
            </w:r>
          </w:p>
        </w:tc>
        <w:tc>
          <w:tcPr>
            <w:tcW w:w="6413" w:type="dxa"/>
          </w:tcPr>
          <w:p w14:paraId="014BD87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支持批量打印。</w:t>
            </w:r>
          </w:p>
        </w:tc>
      </w:tr>
      <w:tr w:rsidR="00BD6C51" w:rsidRPr="00912554" w14:paraId="3A42ED0C" w14:textId="77777777" w:rsidTr="00675DF7">
        <w:tc>
          <w:tcPr>
            <w:tcW w:w="1914" w:type="dxa"/>
          </w:tcPr>
          <w:p w14:paraId="30F6CF66"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变更历史</w:t>
            </w:r>
          </w:p>
        </w:tc>
        <w:tc>
          <w:tcPr>
            <w:tcW w:w="6413" w:type="dxa"/>
          </w:tcPr>
          <w:p w14:paraId="077F509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从创建、编辑、操作等都应形成历史记录。</w:t>
            </w:r>
          </w:p>
        </w:tc>
      </w:tr>
    </w:tbl>
    <w:p w14:paraId="348CB070" w14:textId="77777777" w:rsidR="00BD6C51" w:rsidRPr="00912554" w:rsidRDefault="00BD6C51" w:rsidP="00BD6C51">
      <w:pPr>
        <w:rPr>
          <w:rFonts w:ascii="微软雅黑" w:eastAsia="微软雅黑" w:hAnsi="微软雅黑"/>
          <w:sz w:val="21"/>
          <w:szCs w:val="21"/>
          <w:lang w:eastAsia="zh-CN"/>
        </w:rPr>
      </w:pPr>
    </w:p>
    <w:p w14:paraId="145992AE"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发货单状态：</w:t>
      </w:r>
    </w:p>
    <w:p w14:paraId="4B5CD675"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noProof/>
          <w:sz w:val="21"/>
          <w:szCs w:val="21"/>
          <w:lang w:val="en-US" w:eastAsia="zh-CN"/>
        </w:rPr>
        <w:drawing>
          <wp:inline distT="0" distB="0" distL="0" distR="0" wp14:anchorId="2E1F3970" wp14:editId="7EEB55BA">
            <wp:extent cx="5695950" cy="31153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5">
                      <a:extLst>
                        <a:ext uri="{28A0092B-C50C-407E-A947-70E740481C1C}">
                          <a14:useLocalDpi xmlns:a14="http://schemas.microsoft.com/office/drawing/2010/main" val="0"/>
                        </a:ext>
                      </a:extLst>
                    </a:blip>
                    <a:stretch>
                      <a:fillRect/>
                    </a:stretch>
                  </pic:blipFill>
                  <pic:spPr>
                    <a:xfrm>
                      <a:off x="0" y="0"/>
                      <a:ext cx="5695950" cy="3115310"/>
                    </a:xfrm>
                    <a:prstGeom prst="rect">
                      <a:avLst/>
                    </a:prstGeom>
                  </pic:spPr>
                </pic:pic>
              </a:graphicData>
            </a:graphic>
          </wp:inline>
        </w:drawing>
      </w:r>
    </w:p>
    <w:p w14:paraId="439C17A7" w14:textId="77777777" w:rsidR="00BD6C51" w:rsidRPr="00912554" w:rsidRDefault="00BD6C51" w:rsidP="00BD6C51">
      <w:pPr>
        <w:rPr>
          <w:rFonts w:ascii="微软雅黑" w:eastAsia="微软雅黑" w:hAnsi="微软雅黑"/>
          <w:sz w:val="21"/>
          <w:szCs w:val="21"/>
          <w:lang w:val="en-US" w:eastAsia="zh-CN"/>
        </w:rPr>
      </w:pPr>
    </w:p>
    <w:p w14:paraId="564430A4"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表结构重点字段描述：</w:t>
      </w:r>
    </w:p>
    <w:p w14:paraId="110AEEA7" w14:textId="77777777" w:rsidR="00BD6C51" w:rsidRPr="00912554" w:rsidRDefault="00BD6C51" w:rsidP="00BD6C51">
      <w:pPr>
        <w:rPr>
          <w:rFonts w:ascii="微软雅黑" w:eastAsia="微软雅黑" w:hAnsi="微软雅黑"/>
          <w:sz w:val="21"/>
          <w:szCs w:val="21"/>
          <w:lang w:val="en-US" w:eastAsia="zh-CN"/>
        </w:rPr>
      </w:pPr>
    </w:p>
    <w:p w14:paraId="6B7245CC"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发货单头表</w:t>
      </w:r>
    </w:p>
    <w:tbl>
      <w:tblPr>
        <w:tblStyle w:val="af4"/>
        <w:tblW w:w="0" w:type="auto"/>
        <w:tblLook w:val="04A0" w:firstRow="1" w:lastRow="0" w:firstColumn="1" w:lastColumn="0" w:noHBand="0" w:noVBand="1"/>
      </w:tblPr>
      <w:tblGrid>
        <w:gridCol w:w="2987"/>
        <w:gridCol w:w="2987"/>
      </w:tblGrid>
      <w:tr w:rsidR="00BD6C51" w:rsidRPr="00912554" w14:paraId="48AD7ECB" w14:textId="77777777" w:rsidTr="00675DF7">
        <w:tc>
          <w:tcPr>
            <w:tcW w:w="2987" w:type="dxa"/>
          </w:tcPr>
          <w:p w14:paraId="19EC87B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字段描述</w:t>
            </w:r>
          </w:p>
        </w:tc>
        <w:tc>
          <w:tcPr>
            <w:tcW w:w="2987" w:type="dxa"/>
          </w:tcPr>
          <w:p w14:paraId="2220356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是否必填</w:t>
            </w:r>
          </w:p>
        </w:tc>
      </w:tr>
      <w:tr w:rsidR="00BD6C51" w:rsidRPr="00912554" w14:paraId="695E8FDD" w14:textId="77777777" w:rsidTr="00675DF7">
        <w:tc>
          <w:tcPr>
            <w:tcW w:w="2987" w:type="dxa"/>
          </w:tcPr>
          <w:p w14:paraId="42E60B6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单据编码</w:t>
            </w:r>
          </w:p>
        </w:tc>
        <w:tc>
          <w:tcPr>
            <w:tcW w:w="2987" w:type="dxa"/>
          </w:tcPr>
          <w:p w14:paraId="0E518B6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21FE5123" w14:textId="77777777" w:rsidTr="00675DF7">
        <w:tc>
          <w:tcPr>
            <w:tcW w:w="2987" w:type="dxa"/>
          </w:tcPr>
          <w:p w14:paraId="6BC2051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单据类型</w:t>
            </w:r>
          </w:p>
        </w:tc>
        <w:tc>
          <w:tcPr>
            <w:tcW w:w="2987" w:type="dxa"/>
          </w:tcPr>
          <w:p w14:paraId="0D4B6F6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1E37225F" w14:textId="77777777" w:rsidTr="00675DF7">
        <w:tc>
          <w:tcPr>
            <w:tcW w:w="2987" w:type="dxa"/>
          </w:tcPr>
          <w:p w14:paraId="347B697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备注</w:t>
            </w:r>
          </w:p>
        </w:tc>
        <w:tc>
          <w:tcPr>
            <w:tcW w:w="2987" w:type="dxa"/>
          </w:tcPr>
          <w:p w14:paraId="7D897AC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4D0FB355" w14:textId="77777777" w:rsidTr="00675DF7">
        <w:tc>
          <w:tcPr>
            <w:tcW w:w="2987" w:type="dxa"/>
          </w:tcPr>
          <w:p w14:paraId="442E4B7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状态</w:t>
            </w:r>
          </w:p>
        </w:tc>
        <w:tc>
          <w:tcPr>
            <w:tcW w:w="2987" w:type="dxa"/>
          </w:tcPr>
          <w:p w14:paraId="3F12BDF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r w:rsidRPr="00912554">
              <w:rPr>
                <w:rFonts w:ascii="微软雅黑" w:eastAsia="微软雅黑" w:hAnsi="微软雅黑" w:hint="eastAsia"/>
                <w:lang w:val="en-US" w:eastAsia="zh-CN"/>
              </w:rPr>
              <w:t>参考上述“发货单状态”</w:t>
            </w:r>
            <w:r w:rsidRPr="00912554">
              <w:rPr>
                <w:rFonts w:ascii="微软雅黑" w:eastAsia="微软雅黑" w:hAnsi="微软雅黑"/>
                <w:sz w:val="21"/>
                <w:szCs w:val="21"/>
                <w:lang w:val="en-US" w:eastAsia="zh-CN"/>
              </w:rPr>
              <w:t>)</w:t>
            </w:r>
          </w:p>
        </w:tc>
      </w:tr>
      <w:tr w:rsidR="00BD6C51" w:rsidRPr="00912554" w14:paraId="297F7A6F" w14:textId="77777777" w:rsidTr="00675DF7">
        <w:tc>
          <w:tcPr>
            <w:tcW w:w="2987" w:type="dxa"/>
          </w:tcPr>
          <w:p w14:paraId="6E5F9998"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上游单据编码</w:t>
            </w:r>
          </w:p>
        </w:tc>
        <w:tc>
          <w:tcPr>
            <w:tcW w:w="2987" w:type="dxa"/>
          </w:tcPr>
          <w:p w14:paraId="649454A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241808B3" w14:textId="77777777" w:rsidTr="00675DF7">
        <w:tc>
          <w:tcPr>
            <w:tcW w:w="2987" w:type="dxa"/>
          </w:tcPr>
          <w:p w14:paraId="1A88B4E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上游单据创建时间</w:t>
            </w:r>
          </w:p>
        </w:tc>
        <w:tc>
          <w:tcPr>
            <w:tcW w:w="2987" w:type="dxa"/>
          </w:tcPr>
          <w:p w14:paraId="09913E8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6157966A" w14:textId="77777777" w:rsidTr="00675DF7">
        <w:tc>
          <w:tcPr>
            <w:tcW w:w="2987" w:type="dxa"/>
          </w:tcPr>
          <w:p w14:paraId="49127E1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上游单据更新时间</w:t>
            </w:r>
          </w:p>
        </w:tc>
        <w:tc>
          <w:tcPr>
            <w:tcW w:w="2987" w:type="dxa"/>
          </w:tcPr>
          <w:p w14:paraId="657C01A2"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3C575B0C" w14:textId="77777777" w:rsidTr="00675DF7">
        <w:tc>
          <w:tcPr>
            <w:tcW w:w="2987" w:type="dxa"/>
          </w:tcPr>
          <w:p w14:paraId="7832564B"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上游单据创建部门</w:t>
            </w:r>
          </w:p>
        </w:tc>
        <w:tc>
          <w:tcPr>
            <w:tcW w:w="2987" w:type="dxa"/>
          </w:tcPr>
          <w:p w14:paraId="3E2569C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bl>
    <w:p w14:paraId="7E4CA2D6" w14:textId="77777777" w:rsidR="00BD6C51" w:rsidRPr="00912554" w:rsidRDefault="00BD6C51" w:rsidP="00BD6C51">
      <w:pPr>
        <w:rPr>
          <w:rFonts w:ascii="微软雅黑" w:eastAsia="微软雅黑" w:hAnsi="微软雅黑"/>
          <w:sz w:val="21"/>
          <w:szCs w:val="21"/>
          <w:lang w:val="en-US" w:eastAsia="zh-CN"/>
        </w:rPr>
      </w:pPr>
    </w:p>
    <w:p w14:paraId="5D0FF6E2" w14:textId="77777777" w:rsidR="00BD6C51" w:rsidRPr="00912554" w:rsidRDefault="00BD6C51" w:rsidP="00BD6C51">
      <w:pPr>
        <w:rPr>
          <w:rFonts w:ascii="微软雅黑" w:eastAsia="微软雅黑" w:hAnsi="微软雅黑"/>
          <w:lang w:val="en-US" w:eastAsia="zh-CN"/>
        </w:rPr>
      </w:pPr>
      <w:r w:rsidRPr="00912554">
        <w:rPr>
          <w:rFonts w:ascii="微软雅黑" w:eastAsia="微软雅黑" w:hAnsi="微软雅黑" w:hint="eastAsia"/>
          <w:lang w:val="en-US" w:eastAsia="zh-CN"/>
        </w:rPr>
        <w:lastRenderedPageBreak/>
        <w:t>发货单明细</w:t>
      </w:r>
    </w:p>
    <w:tbl>
      <w:tblPr>
        <w:tblStyle w:val="af4"/>
        <w:tblW w:w="0" w:type="auto"/>
        <w:tblLook w:val="04A0" w:firstRow="1" w:lastRow="0" w:firstColumn="1" w:lastColumn="0" w:noHBand="0" w:noVBand="1"/>
      </w:tblPr>
      <w:tblGrid>
        <w:gridCol w:w="2987"/>
        <w:gridCol w:w="2987"/>
      </w:tblGrid>
      <w:tr w:rsidR="00BD6C51" w:rsidRPr="00912554" w14:paraId="38140ED2" w14:textId="77777777" w:rsidTr="00675DF7">
        <w:tc>
          <w:tcPr>
            <w:tcW w:w="2987" w:type="dxa"/>
          </w:tcPr>
          <w:p w14:paraId="487F21C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字段描述</w:t>
            </w:r>
          </w:p>
        </w:tc>
        <w:tc>
          <w:tcPr>
            <w:tcW w:w="2987" w:type="dxa"/>
          </w:tcPr>
          <w:p w14:paraId="503FBBC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是否必填</w:t>
            </w:r>
          </w:p>
        </w:tc>
      </w:tr>
      <w:tr w:rsidR="00BD6C51" w:rsidRPr="00912554" w14:paraId="190B8C6A" w14:textId="77777777" w:rsidTr="00675DF7">
        <w:tc>
          <w:tcPr>
            <w:tcW w:w="2987" w:type="dxa"/>
          </w:tcPr>
          <w:p w14:paraId="7489715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行号</w:t>
            </w:r>
          </w:p>
        </w:tc>
        <w:tc>
          <w:tcPr>
            <w:tcW w:w="2987" w:type="dxa"/>
          </w:tcPr>
          <w:p w14:paraId="57CE1BC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是(s</w:t>
            </w:r>
            <w:r w:rsidRPr="00912554">
              <w:rPr>
                <w:rFonts w:ascii="微软雅黑" w:eastAsia="微软雅黑" w:hAnsi="微软雅黑"/>
                <w:sz w:val="21"/>
                <w:szCs w:val="21"/>
                <w:lang w:val="en-US" w:eastAsia="zh-CN"/>
              </w:rPr>
              <w:t>tring</w:t>
            </w:r>
            <w:r w:rsidRPr="00912554">
              <w:rPr>
                <w:rFonts w:ascii="微软雅黑" w:eastAsia="微软雅黑" w:hAnsi="微软雅黑" w:hint="eastAsia"/>
                <w:lang w:val="en-US" w:eastAsia="zh-CN"/>
              </w:rPr>
              <w:t>类型</w:t>
            </w:r>
            <w:r w:rsidRPr="00912554">
              <w:rPr>
                <w:rFonts w:ascii="微软雅黑" w:eastAsia="微软雅黑" w:hAnsi="微软雅黑"/>
                <w:sz w:val="21"/>
                <w:szCs w:val="21"/>
                <w:lang w:val="en-US" w:eastAsia="zh-CN"/>
              </w:rPr>
              <w:t>)</w:t>
            </w:r>
          </w:p>
        </w:tc>
      </w:tr>
      <w:tr w:rsidR="00BD6C51" w:rsidRPr="00912554" w14:paraId="1CE60D54" w14:textId="77777777" w:rsidTr="00675DF7">
        <w:tc>
          <w:tcPr>
            <w:tcW w:w="2987" w:type="dxa"/>
          </w:tcPr>
          <w:p w14:paraId="6B16750E" w14:textId="49375CC8" w:rsidR="00BD6C51" w:rsidRPr="00912554" w:rsidRDefault="008F3851" w:rsidP="00675DF7">
            <w:pPr>
              <w:rPr>
                <w:rFonts w:ascii="微软雅黑" w:eastAsia="微软雅黑" w:hAnsi="微软雅黑"/>
                <w:sz w:val="21"/>
                <w:szCs w:val="21"/>
                <w:lang w:val="en-US" w:eastAsia="zh-CN"/>
              </w:rPr>
            </w:pPr>
            <w:r>
              <w:rPr>
                <w:rFonts w:ascii="微软雅黑" w:eastAsia="微软雅黑" w:hAnsi="微软雅黑" w:hint="eastAsia"/>
                <w:lang w:val="en-US" w:eastAsia="zh-CN"/>
              </w:rPr>
              <w:t>物品</w:t>
            </w:r>
            <w:r w:rsidR="00BD6C51" w:rsidRPr="00912554">
              <w:rPr>
                <w:rFonts w:ascii="微软雅黑" w:eastAsia="微软雅黑" w:hAnsi="微软雅黑" w:hint="eastAsia"/>
                <w:lang w:val="en-US" w:eastAsia="zh-CN"/>
              </w:rPr>
              <w:t>编码</w:t>
            </w:r>
          </w:p>
        </w:tc>
        <w:tc>
          <w:tcPr>
            <w:tcW w:w="2987" w:type="dxa"/>
          </w:tcPr>
          <w:p w14:paraId="57957CE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0DCD92AC" w14:textId="77777777" w:rsidTr="00675DF7">
        <w:tc>
          <w:tcPr>
            <w:tcW w:w="2987" w:type="dxa"/>
          </w:tcPr>
          <w:p w14:paraId="409A0DB5" w14:textId="53EFC34D" w:rsidR="00BD6C51" w:rsidRPr="00912554" w:rsidRDefault="008F3851" w:rsidP="00675DF7">
            <w:pPr>
              <w:rPr>
                <w:rFonts w:ascii="微软雅黑" w:eastAsia="微软雅黑" w:hAnsi="微软雅黑"/>
                <w:sz w:val="21"/>
                <w:szCs w:val="21"/>
                <w:lang w:val="en-US" w:eastAsia="zh-CN"/>
              </w:rPr>
            </w:pPr>
            <w:r>
              <w:rPr>
                <w:rFonts w:ascii="微软雅黑" w:eastAsia="微软雅黑" w:hAnsi="微软雅黑" w:hint="eastAsia"/>
                <w:lang w:val="en-US" w:eastAsia="zh-CN"/>
              </w:rPr>
              <w:t>物品</w:t>
            </w:r>
            <w:r w:rsidR="00BD6C51" w:rsidRPr="00912554">
              <w:rPr>
                <w:rFonts w:ascii="微软雅黑" w:eastAsia="微软雅黑" w:hAnsi="微软雅黑" w:hint="eastAsia"/>
                <w:lang w:val="en-US" w:eastAsia="zh-CN"/>
              </w:rPr>
              <w:t>名称</w:t>
            </w:r>
          </w:p>
        </w:tc>
        <w:tc>
          <w:tcPr>
            <w:tcW w:w="2987" w:type="dxa"/>
          </w:tcPr>
          <w:p w14:paraId="710CA973"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3DE6A1C6" w14:textId="77777777" w:rsidTr="00675DF7">
        <w:tc>
          <w:tcPr>
            <w:tcW w:w="2987" w:type="dxa"/>
          </w:tcPr>
          <w:p w14:paraId="2280878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状态</w:t>
            </w:r>
          </w:p>
        </w:tc>
        <w:tc>
          <w:tcPr>
            <w:tcW w:w="2987" w:type="dxa"/>
          </w:tcPr>
          <w:p w14:paraId="37DD3FD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r w:rsidRPr="00912554">
              <w:rPr>
                <w:rFonts w:ascii="微软雅黑" w:eastAsia="微软雅黑" w:hAnsi="微软雅黑" w:hint="eastAsia"/>
                <w:lang w:val="en-US" w:eastAsia="zh-CN"/>
              </w:rPr>
              <w:t>参考上述“发货单状态”</w:t>
            </w:r>
            <w:r w:rsidRPr="00912554">
              <w:rPr>
                <w:rFonts w:ascii="微软雅黑" w:eastAsia="微软雅黑" w:hAnsi="微软雅黑"/>
                <w:sz w:val="21"/>
                <w:szCs w:val="21"/>
                <w:lang w:val="en-US" w:eastAsia="zh-CN"/>
              </w:rPr>
              <w:t>)</w:t>
            </w:r>
          </w:p>
        </w:tc>
      </w:tr>
      <w:tr w:rsidR="00BD6C51" w:rsidRPr="00912554" w14:paraId="699F5341" w14:textId="77777777" w:rsidTr="00675DF7">
        <w:tc>
          <w:tcPr>
            <w:tcW w:w="2987" w:type="dxa"/>
          </w:tcPr>
          <w:p w14:paraId="53D90923"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计量单位</w:t>
            </w:r>
          </w:p>
        </w:tc>
        <w:tc>
          <w:tcPr>
            <w:tcW w:w="2987" w:type="dxa"/>
          </w:tcPr>
          <w:p w14:paraId="4840663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4C26686E" w14:textId="77777777" w:rsidTr="00675DF7">
        <w:tc>
          <w:tcPr>
            <w:tcW w:w="2987" w:type="dxa"/>
          </w:tcPr>
          <w:p w14:paraId="2049D2A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计划量</w:t>
            </w:r>
          </w:p>
        </w:tc>
        <w:tc>
          <w:tcPr>
            <w:tcW w:w="2987" w:type="dxa"/>
          </w:tcPr>
          <w:p w14:paraId="4B2456E5"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2C310736" w14:textId="77777777" w:rsidTr="00675DF7">
        <w:tc>
          <w:tcPr>
            <w:tcW w:w="2987" w:type="dxa"/>
          </w:tcPr>
          <w:p w14:paraId="78812A9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lang w:val="en-US" w:eastAsia="zh-CN"/>
              </w:rPr>
              <w:t>实际量</w:t>
            </w:r>
          </w:p>
        </w:tc>
        <w:tc>
          <w:tcPr>
            <w:tcW w:w="2987" w:type="dxa"/>
          </w:tcPr>
          <w:p w14:paraId="0E4C9D08"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是</w:t>
            </w:r>
          </w:p>
        </w:tc>
      </w:tr>
      <w:tr w:rsidR="00BD6C51" w:rsidRPr="00912554" w14:paraId="6CB81911" w14:textId="77777777" w:rsidTr="00675DF7">
        <w:tc>
          <w:tcPr>
            <w:tcW w:w="2987" w:type="dxa"/>
          </w:tcPr>
          <w:p w14:paraId="6FEE6B25"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批属性字段(</w:t>
            </w:r>
            <w:r w:rsidRPr="00912554">
              <w:rPr>
                <w:rFonts w:ascii="微软雅黑" w:eastAsia="微软雅黑" w:hAnsi="微软雅黑"/>
                <w:lang w:val="en-US" w:eastAsia="zh-CN"/>
              </w:rPr>
              <w:t>1-30)</w:t>
            </w:r>
          </w:p>
        </w:tc>
        <w:tc>
          <w:tcPr>
            <w:tcW w:w="2987" w:type="dxa"/>
          </w:tcPr>
          <w:p w14:paraId="2891640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r w:rsidR="00BD6C51" w:rsidRPr="00912554" w14:paraId="1C1CC9F4" w14:textId="77777777" w:rsidTr="00675DF7">
        <w:tc>
          <w:tcPr>
            <w:tcW w:w="2987" w:type="dxa"/>
          </w:tcPr>
          <w:p w14:paraId="6DA692EA"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仓库组织</w:t>
            </w:r>
          </w:p>
        </w:tc>
        <w:tc>
          <w:tcPr>
            <w:tcW w:w="2987" w:type="dxa"/>
          </w:tcPr>
          <w:p w14:paraId="2A5F1106"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r w:rsidRPr="00912554">
              <w:rPr>
                <w:rFonts w:ascii="微软雅黑" w:eastAsia="微软雅黑" w:hAnsi="微软雅黑" w:hint="eastAsia"/>
                <w:lang w:val="en-US" w:eastAsia="zh-CN"/>
              </w:rPr>
              <w:t>权限字段，为空的时候所有人可见</w:t>
            </w:r>
            <w:r w:rsidRPr="00912554">
              <w:rPr>
                <w:rFonts w:ascii="微软雅黑" w:eastAsia="微软雅黑" w:hAnsi="微软雅黑"/>
                <w:sz w:val="21"/>
                <w:szCs w:val="21"/>
                <w:lang w:val="en-US" w:eastAsia="zh-CN"/>
              </w:rPr>
              <w:t>)</w:t>
            </w:r>
          </w:p>
        </w:tc>
      </w:tr>
      <w:tr w:rsidR="00BD6C51" w:rsidRPr="00912554" w14:paraId="0B8625CE" w14:textId="77777777" w:rsidTr="00675DF7">
        <w:tc>
          <w:tcPr>
            <w:tcW w:w="2987" w:type="dxa"/>
          </w:tcPr>
          <w:p w14:paraId="177C6704"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库房</w:t>
            </w:r>
          </w:p>
        </w:tc>
        <w:tc>
          <w:tcPr>
            <w:tcW w:w="2987" w:type="dxa"/>
          </w:tcPr>
          <w:p w14:paraId="1A88C1F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r w:rsidRPr="00912554">
              <w:rPr>
                <w:rFonts w:ascii="微软雅黑" w:eastAsia="微软雅黑" w:hAnsi="微软雅黑" w:hint="eastAsia"/>
                <w:lang w:val="en-US" w:eastAsia="zh-CN"/>
              </w:rPr>
              <w:t>权限字段，为空的时候所有人可见</w:t>
            </w:r>
            <w:r w:rsidRPr="00912554">
              <w:rPr>
                <w:rFonts w:ascii="微软雅黑" w:eastAsia="微软雅黑" w:hAnsi="微软雅黑"/>
                <w:sz w:val="21"/>
                <w:szCs w:val="21"/>
                <w:lang w:val="en-US" w:eastAsia="zh-CN"/>
              </w:rPr>
              <w:t>)</w:t>
            </w:r>
          </w:p>
        </w:tc>
      </w:tr>
      <w:tr w:rsidR="00BD6C51" w:rsidRPr="00912554" w14:paraId="08E3F574" w14:textId="77777777" w:rsidTr="00675DF7">
        <w:tc>
          <w:tcPr>
            <w:tcW w:w="2987" w:type="dxa"/>
          </w:tcPr>
          <w:p w14:paraId="34651A17" w14:textId="77777777" w:rsidR="00BD6C51" w:rsidRPr="00912554" w:rsidRDefault="00BD6C51" w:rsidP="00675DF7">
            <w:pPr>
              <w:rPr>
                <w:rFonts w:ascii="微软雅黑" w:eastAsia="微软雅黑" w:hAnsi="微软雅黑"/>
                <w:lang w:val="en-US" w:eastAsia="zh-CN"/>
              </w:rPr>
            </w:pPr>
            <w:r w:rsidRPr="00912554">
              <w:rPr>
                <w:rFonts w:ascii="微软雅黑" w:eastAsia="微软雅黑" w:hAnsi="微软雅黑" w:hint="eastAsia"/>
                <w:lang w:val="en-US" w:eastAsia="zh-CN"/>
              </w:rPr>
              <w:t>备注</w:t>
            </w:r>
          </w:p>
        </w:tc>
        <w:tc>
          <w:tcPr>
            <w:tcW w:w="2987" w:type="dxa"/>
          </w:tcPr>
          <w:p w14:paraId="25A6BE6C"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否</w:t>
            </w:r>
          </w:p>
        </w:tc>
      </w:tr>
    </w:tbl>
    <w:p w14:paraId="2C4C09CE" w14:textId="77777777" w:rsidR="00BD6C51" w:rsidRPr="00912554" w:rsidRDefault="00BD6C51" w:rsidP="00BD6C51">
      <w:pPr>
        <w:rPr>
          <w:rFonts w:ascii="微软雅黑" w:eastAsia="微软雅黑" w:hAnsi="微软雅黑"/>
          <w:sz w:val="21"/>
          <w:szCs w:val="21"/>
          <w:lang w:val="en-US" w:eastAsia="zh-CN"/>
        </w:rPr>
      </w:pPr>
    </w:p>
    <w:p w14:paraId="7C20F32F" w14:textId="77777777" w:rsidR="00BD6C51" w:rsidRPr="00912554" w:rsidRDefault="00BD6C51" w:rsidP="00BD6C51">
      <w:pPr>
        <w:rPr>
          <w:rFonts w:ascii="微软雅黑" w:eastAsia="微软雅黑" w:hAnsi="微软雅黑"/>
          <w:sz w:val="21"/>
          <w:szCs w:val="21"/>
          <w:lang w:val="en-US" w:eastAsia="zh-CN"/>
        </w:rPr>
      </w:pPr>
    </w:p>
    <w:p w14:paraId="171E39A1" w14:textId="77777777"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分配管理</w:t>
      </w:r>
    </w:p>
    <w:p w14:paraId="7D958A29"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产品目前的方案</w:t>
      </w:r>
    </w:p>
    <w:p w14:paraId="6CE23B55" w14:textId="77777777" w:rsidR="00BD6C51" w:rsidRPr="00912554" w:rsidRDefault="00BD6C51" w:rsidP="00BD6C51">
      <w:pPr>
        <w:pStyle w:val="af9"/>
        <w:numPr>
          <w:ilvl w:val="0"/>
          <w:numId w:val="3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界面采用现有界面，不做修改，但后台不实现功能，具体由项目中实现。</w:t>
      </w:r>
    </w:p>
    <w:p w14:paraId="3E0B1035" w14:textId="77777777" w:rsidR="00BD6C51" w:rsidRPr="00912554" w:rsidRDefault="00BD6C51" w:rsidP="00BD6C51">
      <w:pPr>
        <w:pStyle w:val="af9"/>
        <w:numPr>
          <w:ilvl w:val="0"/>
          <w:numId w:val="3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产品中提供库存占用和取消占用的方法。</w:t>
      </w:r>
    </w:p>
    <w:p w14:paraId="4979A37C" w14:textId="77777777" w:rsidR="00BD6C51" w:rsidRPr="00912554" w:rsidRDefault="00BD6C51" w:rsidP="00BD6C51">
      <w:pPr>
        <w:rPr>
          <w:rFonts w:ascii="微软雅黑" w:eastAsia="微软雅黑" w:hAnsi="微软雅黑"/>
          <w:sz w:val="21"/>
          <w:szCs w:val="21"/>
          <w:lang w:val="en-US" w:eastAsia="zh-CN"/>
        </w:rPr>
      </w:pPr>
    </w:p>
    <w:p w14:paraId="5A81AAE8" w14:textId="77777777" w:rsidR="00BD6C51" w:rsidRPr="00912554" w:rsidRDefault="00BD6C51" w:rsidP="00BD6C51">
      <w:pPr>
        <w:rPr>
          <w:rFonts w:ascii="微软雅黑" w:eastAsia="微软雅黑" w:hAnsi="微软雅黑"/>
          <w:sz w:val="21"/>
          <w:szCs w:val="21"/>
          <w:lang w:val="en-US" w:eastAsia="zh-CN"/>
        </w:rPr>
      </w:pPr>
    </w:p>
    <w:p w14:paraId="3B865E79" w14:textId="77777777" w:rsidR="00BD6C51" w:rsidRPr="00912554" w:rsidRDefault="00BD6C51" w:rsidP="00BD6C51">
      <w:pPr>
        <w:rPr>
          <w:rFonts w:ascii="微软雅黑" w:eastAsia="微软雅黑" w:hAnsi="微软雅黑"/>
          <w:sz w:val="21"/>
          <w:szCs w:val="21"/>
          <w:lang w:val="en-US" w:eastAsia="zh-CN"/>
        </w:rPr>
      </w:pPr>
    </w:p>
    <w:p w14:paraId="2CE319C8" w14:textId="506C9DD5"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拣货管理</w:t>
      </w:r>
    </w:p>
    <w:p w14:paraId="1F60CE9F"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根据发货单进行拣货处理，拣货前必须先分配。</w:t>
      </w:r>
      <w:r w:rsidRPr="00912554">
        <w:rPr>
          <w:rFonts w:ascii="微软雅黑" w:eastAsia="微软雅黑" w:hAnsi="微软雅黑"/>
          <w:sz w:val="21"/>
          <w:szCs w:val="21"/>
          <w:lang w:val="en-US" w:eastAsia="zh-CN"/>
        </w:rPr>
        <w:t xml:space="preserve"> </w:t>
      </w:r>
    </w:p>
    <w:p w14:paraId="5FE36FBE"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不允许合并发货单拣货。</w:t>
      </w:r>
    </w:p>
    <w:p w14:paraId="3342BEE4" w14:textId="77777777" w:rsidR="00BD6C51" w:rsidRPr="00912554" w:rsidRDefault="00BD6C51" w:rsidP="00BD6C51">
      <w:pPr>
        <w:rPr>
          <w:rFonts w:ascii="微软雅黑" w:eastAsia="微软雅黑" w:hAnsi="微软雅黑"/>
          <w:sz w:val="21"/>
          <w:szCs w:val="21"/>
          <w:lang w:val="en-US" w:eastAsia="zh-CN"/>
        </w:rPr>
      </w:pPr>
    </w:p>
    <w:p w14:paraId="22A1F5C4" w14:textId="77777777" w:rsidR="00BD6C51" w:rsidRPr="00912554" w:rsidRDefault="00BD6C51" w:rsidP="00BD6C51">
      <w:pPr>
        <w:rPr>
          <w:rFonts w:ascii="微软雅黑" w:eastAsia="微软雅黑" w:hAnsi="微软雅黑"/>
          <w:b/>
          <w:bCs/>
          <w:i/>
          <w:iCs/>
          <w:sz w:val="21"/>
          <w:szCs w:val="21"/>
          <w:lang w:val="en-US" w:eastAsia="zh-CN"/>
        </w:rPr>
      </w:pPr>
      <w:r w:rsidRPr="00912554">
        <w:rPr>
          <w:rFonts w:ascii="微软雅黑" w:eastAsia="微软雅黑" w:hAnsi="微软雅黑" w:hint="eastAsia"/>
          <w:b/>
          <w:bCs/>
          <w:i/>
          <w:iCs/>
          <w:sz w:val="21"/>
          <w:szCs w:val="21"/>
          <w:lang w:val="en-US" w:eastAsia="zh-CN"/>
        </w:rPr>
        <w:t>计划拣货</w:t>
      </w:r>
    </w:p>
    <w:p w14:paraId="3A5E17E0" w14:textId="77777777" w:rsidR="00BD6C51" w:rsidRPr="00912554" w:rsidRDefault="00BD6C51" w:rsidP="00BD6C51">
      <w:pPr>
        <w:rPr>
          <w:rFonts w:ascii="微软雅黑" w:eastAsia="微软雅黑" w:hAnsi="微软雅黑"/>
          <w:sz w:val="21"/>
          <w:szCs w:val="21"/>
          <w:lang w:val="en-US" w:eastAsia="zh-CN"/>
        </w:rPr>
      </w:pPr>
    </w:p>
    <w:p w14:paraId="46C6C4A4"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手持拣货：</w:t>
      </w:r>
    </w:p>
    <w:tbl>
      <w:tblPr>
        <w:tblStyle w:val="af4"/>
        <w:tblW w:w="0" w:type="auto"/>
        <w:tblLook w:val="04A0" w:firstRow="1" w:lastRow="0" w:firstColumn="1" w:lastColumn="0" w:noHBand="0" w:noVBand="1"/>
      </w:tblPr>
      <w:tblGrid>
        <w:gridCol w:w="1637"/>
        <w:gridCol w:w="7323"/>
      </w:tblGrid>
      <w:tr w:rsidR="00BD6C51" w:rsidRPr="00912554" w14:paraId="30FC7E6B" w14:textId="77777777" w:rsidTr="00675DF7">
        <w:tc>
          <w:tcPr>
            <w:tcW w:w="1637" w:type="dxa"/>
            <w:shd w:val="clear" w:color="auto" w:fill="D8D8D8" w:themeFill="background1" w:themeFillShade="D8"/>
          </w:tcPr>
          <w:p w14:paraId="5272A05E"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127F195B"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手持拣货</w:t>
            </w:r>
          </w:p>
        </w:tc>
      </w:tr>
      <w:tr w:rsidR="00BD6C51" w:rsidRPr="00912554" w14:paraId="4C28505F" w14:textId="77777777" w:rsidTr="00675DF7">
        <w:tc>
          <w:tcPr>
            <w:tcW w:w="1637" w:type="dxa"/>
            <w:shd w:val="clear" w:color="auto" w:fill="D8D8D8" w:themeFill="background1" w:themeFillShade="D8"/>
          </w:tcPr>
          <w:p w14:paraId="618A97D9"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1CF05CE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有拣货权限的用户</w:t>
            </w:r>
          </w:p>
        </w:tc>
      </w:tr>
      <w:tr w:rsidR="00BD6C51" w:rsidRPr="00912554" w14:paraId="3E72FF8C" w14:textId="77777777" w:rsidTr="00675DF7">
        <w:tc>
          <w:tcPr>
            <w:tcW w:w="1637" w:type="dxa"/>
            <w:shd w:val="clear" w:color="auto" w:fill="D8D8D8" w:themeFill="background1" w:themeFillShade="D8"/>
          </w:tcPr>
          <w:p w14:paraId="41A03988"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3ACBFB43" w14:textId="77777777" w:rsidR="00BD6C51" w:rsidRPr="00912554" w:rsidRDefault="00BD6C51" w:rsidP="00675DF7">
            <w:pPr>
              <w:pStyle w:val="af9"/>
              <w:numPr>
                <w:ilvl w:val="0"/>
                <w:numId w:val="3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已分配，并且生成了相关拣货任务</w:t>
            </w:r>
          </w:p>
        </w:tc>
      </w:tr>
      <w:tr w:rsidR="00BD6C51" w:rsidRPr="00912554" w14:paraId="1F40F854" w14:textId="77777777" w:rsidTr="00675DF7">
        <w:tc>
          <w:tcPr>
            <w:tcW w:w="1637" w:type="dxa"/>
            <w:shd w:val="clear" w:color="auto" w:fill="D8D8D8" w:themeFill="background1" w:themeFillShade="D8"/>
          </w:tcPr>
          <w:p w14:paraId="5CC27F44"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2C9932A4" w14:textId="78501679"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条码</w:t>
            </w:r>
          </w:p>
          <w:p w14:paraId="0C387661"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扫描货位</w:t>
            </w:r>
          </w:p>
          <w:p w14:paraId="6D220E93"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拣货量，默认当前明细行剩余量</w:t>
            </w:r>
            <w:r w:rsidRPr="00912554">
              <w:rPr>
                <w:rFonts w:ascii="微软雅黑" w:eastAsia="微软雅黑" w:hAnsi="微软雅黑"/>
                <w:sz w:val="21"/>
                <w:szCs w:val="21"/>
                <w:lang w:val="en-US" w:eastAsia="zh-CN"/>
              </w:rPr>
              <w:t xml:space="preserve"> </w:t>
            </w:r>
          </w:p>
          <w:p w14:paraId="4E96051A"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扫描序列号（可选）</w:t>
            </w:r>
          </w:p>
          <w:p w14:paraId="6C4E9F45" w14:textId="77777777" w:rsidR="00BD6C51" w:rsidRPr="00912554" w:rsidRDefault="00BD6C51" w:rsidP="00675DF7">
            <w:pPr>
              <w:pStyle w:val="af9"/>
              <w:numPr>
                <w:ilvl w:val="0"/>
                <w:numId w:val="38"/>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提交</w:t>
            </w:r>
          </w:p>
        </w:tc>
      </w:tr>
      <w:tr w:rsidR="00BD6C51" w:rsidRPr="00912554" w14:paraId="057428D5" w14:textId="77777777" w:rsidTr="00675DF7">
        <w:tc>
          <w:tcPr>
            <w:tcW w:w="1637" w:type="dxa"/>
            <w:shd w:val="clear" w:color="auto" w:fill="D8D8D8" w:themeFill="background1" w:themeFillShade="D8"/>
          </w:tcPr>
          <w:p w14:paraId="1A83757A"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403E7D52" w14:textId="15935663" w:rsidR="00BD6C51" w:rsidRPr="00912554" w:rsidRDefault="00BD6C51" w:rsidP="00675DF7">
            <w:pPr>
              <w:pStyle w:val="af9"/>
              <w:numPr>
                <w:ilvl w:val="1"/>
                <w:numId w:val="3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校验扫描的</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是否存在于订单内</w:t>
            </w:r>
          </w:p>
          <w:p w14:paraId="385A8EE0" w14:textId="6B5EEEB2"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校验该货位是否存在该</w:t>
            </w:r>
            <w:r w:rsidR="008F3851">
              <w:rPr>
                <w:rFonts w:ascii="微软雅黑" w:eastAsia="微软雅黑" w:hAnsi="微软雅黑" w:hint="eastAsia"/>
                <w:sz w:val="21"/>
                <w:szCs w:val="21"/>
                <w:lang w:val="en-US" w:eastAsia="zh-CN"/>
              </w:rPr>
              <w:t>物品</w:t>
            </w:r>
          </w:p>
          <w:p w14:paraId="05280A4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如果用户输入的拣货量大于剩余量，提示用户不能超发</w:t>
            </w:r>
          </w:p>
          <w:p w14:paraId="6C1F3D00"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4</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如果存在序列号，校验序列号是否存在</w:t>
            </w:r>
          </w:p>
        </w:tc>
      </w:tr>
      <w:tr w:rsidR="00BD6C51" w:rsidRPr="00912554" w14:paraId="638DEC62" w14:textId="77777777" w:rsidTr="00675DF7">
        <w:tc>
          <w:tcPr>
            <w:tcW w:w="1637" w:type="dxa"/>
            <w:shd w:val="clear" w:color="auto" w:fill="D8D8D8" w:themeFill="background1" w:themeFillShade="D8"/>
          </w:tcPr>
          <w:p w14:paraId="544F225C"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7AE5F8FD" w14:textId="4E42344B"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当前</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的库存正常下架成功，并更新拣货数量和状态</w:t>
            </w:r>
          </w:p>
        </w:tc>
      </w:tr>
    </w:tbl>
    <w:p w14:paraId="56B249C9" w14:textId="77777777" w:rsidR="00BD6C51" w:rsidRPr="00912554" w:rsidRDefault="00BD6C51" w:rsidP="00BD6C51">
      <w:pPr>
        <w:rPr>
          <w:rFonts w:ascii="微软雅黑" w:eastAsia="微软雅黑" w:hAnsi="微软雅黑"/>
          <w:sz w:val="21"/>
          <w:szCs w:val="21"/>
          <w:lang w:val="en-US" w:eastAsia="zh-CN"/>
        </w:rPr>
      </w:pPr>
    </w:p>
    <w:p w14:paraId="10C58A3A" w14:textId="77777777" w:rsidR="00BD6C51" w:rsidRPr="00912554" w:rsidRDefault="00BD6C51" w:rsidP="00BD6C51">
      <w:pPr>
        <w:rPr>
          <w:rFonts w:ascii="微软雅黑" w:eastAsia="微软雅黑" w:hAnsi="微软雅黑"/>
          <w:sz w:val="21"/>
          <w:szCs w:val="21"/>
          <w:lang w:val="en-US" w:eastAsia="zh-CN"/>
        </w:rPr>
      </w:pPr>
    </w:p>
    <w:p w14:paraId="05547D42" w14:textId="77777777" w:rsidR="00BD6C51" w:rsidRPr="00912554" w:rsidRDefault="00BD6C51" w:rsidP="00BD6C51">
      <w:pPr>
        <w:rPr>
          <w:rFonts w:ascii="微软雅黑" w:eastAsia="微软雅黑" w:hAnsi="微软雅黑"/>
          <w:sz w:val="21"/>
          <w:szCs w:val="21"/>
          <w:lang w:val="en-US" w:eastAsia="zh-CN"/>
        </w:rPr>
      </w:pPr>
    </w:p>
    <w:p w14:paraId="15560A92" w14:textId="35933C4E"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装车发运管理</w:t>
      </w:r>
    </w:p>
    <w:p w14:paraId="20E0425B" w14:textId="77777777" w:rsidR="00BD6C51" w:rsidRPr="00912554" w:rsidRDefault="00BD6C51" w:rsidP="00BD6C51">
      <w:pPr>
        <w:rPr>
          <w:rFonts w:ascii="微软雅黑" w:eastAsia="微软雅黑" w:hAnsi="微软雅黑"/>
          <w:lang w:val="en-US" w:eastAsia="zh-CN"/>
        </w:rPr>
      </w:pPr>
    </w:p>
    <w:p w14:paraId="565E6331" w14:textId="77777777" w:rsidR="00BD6C51" w:rsidRPr="00912554" w:rsidRDefault="00BD6C51" w:rsidP="00BD6C51">
      <w:pPr>
        <w:rPr>
          <w:rFonts w:ascii="微软雅黑" w:eastAsia="微软雅黑" w:hAnsi="微软雅黑"/>
          <w:b/>
          <w:bCs/>
          <w:i/>
          <w:iCs/>
          <w:sz w:val="21"/>
          <w:szCs w:val="21"/>
          <w:lang w:val="en-US" w:eastAsia="zh-CN"/>
        </w:rPr>
      </w:pPr>
      <w:r w:rsidRPr="00912554">
        <w:rPr>
          <w:rFonts w:ascii="微软雅黑" w:eastAsia="微软雅黑" w:hAnsi="微软雅黑" w:hint="eastAsia"/>
          <w:b/>
          <w:bCs/>
          <w:i/>
          <w:iCs/>
          <w:sz w:val="21"/>
          <w:szCs w:val="21"/>
          <w:lang w:val="en-US" w:eastAsia="zh-CN"/>
        </w:rPr>
        <w:t>登记</w:t>
      </w:r>
    </w:p>
    <w:p w14:paraId="7E10293C"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开始装车前，由操作员在P</w:t>
      </w:r>
      <w:r w:rsidRPr="00912554">
        <w:rPr>
          <w:rFonts w:ascii="微软雅黑" w:eastAsia="微软雅黑" w:hAnsi="微软雅黑"/>
          <w:sz w:val="21"/>
          <w:szCs w:val="21"/>
          <w:lang w:val="en-US" w:eastAsia="zh-CN"/>
        </w:rPr>
        <w:t>C</w:t>
      </w:r>
      <w:r w:rsidRPr="00912554">
        <w:rPr>
          <w:rFonts w:ascii="微软雅黑" w:eastAsia="微软雅黑" w:hAnsi="微软雅黑"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912554" w14:paraId="35D2682B" w14:textId="77777777" w:rsidTr="00675DF7">
        <w:tc>
          <w:tcPr>
            <w:tcW w:w="1914" w:type="dxa"/>
            <w:shd w:val="clear" w:color="auto" w:fill="D9D9D9" w:themeFill="background1" w:themeFillShade="D9"/>
          </w:tcPr>
          <w:p w14:paraId="4D0AEC37"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912554" w:rsidRDefault="00BD6C51" w:rsidP="00675DF7">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功能描述</w:t>
            </w:r>
          </w:p>
        </w:tc>
      </w:tr>
      <w:tr w:rsidR="00BD6C51" w:rsidRPr="00912554" w14:paraId="4F87F03C" w14:textId="77777777" w:rsidTr="00675DF7">
        <w:tc>
          <w:tcPr>
            <w:tcW w:w="1914" w:type="dxa"/>
          </w:tcPr>
          <w:p w14:paraId="63F30752"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列表</w:t>
            </w:r>
          </w:p>
        </w:tc>
        <w:tc>
          <w:tcPr>
            <w:tcW w:w="6413" w:type="dxa"/>
          </w:tcPr>
          <w:p w14:paraId="7D6CBC7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分页显示，支持搜索</w:t>
            </w:r>
          </w:p>
        </w:tc>
      </w:tr>
      <w:tr w:rsidR="00BD6C51" w:rsidRPr="00912554" w14:paraId="3573B44C" w14:textId="77777777" w:rsidTr="00675DF7">
        <w:tc>
          <w:tcPr>
            <w:tcW w:w="1914" w:type="dxa"/>
          </w:tcPr>
          <w:p w14:paraId="2D180C22"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登记</w:t>
            </w:r>
          </w:p>
        </w:tc>
        <w:tc>
          <w:tcPr>
            <w:tcW w:w="6413" w:type="dxa"/>
          </w:tcPr>
          <w:p w14:paraId="0E964221" w14:textId="2537658E"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收集车，发运人，</w:t>
            </w:r>
            <w:r w:rsidR="008F3851">
              <w:rPr>
                <w:rFonts w:ascii="微软雅黑" w:eastAsia="微软雅黑" w:hAnsi="微软雅黑" w:hint="eastAsia"/>
                <w:sz w:val="21"/>
                <w:szCs w:val="21"/>
                <w:lang w:val="en-US" w:eastAsia="zh-CN"/>
              </w:rPr>
              <w:t>物品</w:t>
            </w:r>
            <w:r w:rsidRPr="00912554">
              <w:rPr>
                <w:rFonts w:ascii="微软雅黑" w:eastAsia="微软雅黑" w:hAnsi="微软雅黑" w:hint="eastAsia"/>
                <w:sz w:val="21"/>
                <w:szCs w:val="21"/>
                <w:lang w:val="en-US" w:eastAsia="zh-CN"/>
              </w:rPr>
              <w:t>信息</w:t>
            </w:r>
          </w:p>
        </w:tc>
      </w:tr>
      <w:tr w:rsidR="00BD6C51" w:rsidRPr="00912554" w14:paraId="4DF8694B" w14:textId="77777777" w:rsidTr="00675DF7">
        <w:tc>
          <w:tcPr>
            <w:tcW w:w="1914" w:type="dxa"/>
          </w:tcPr>
          <w:p w14:paraId="32D885F3"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编辑</w:t>
            </w:r>
          </w:p>
        </w:tc>
        <w:tc>
          <w:tcPr>
            <w:tcW w:w="6413" w:type="dxa"/>
          </w:tcPr>
          <w:p w14:paraId="379799EA"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r w:rsidRPr="00912554">
              <w:rPr>
                <w:rFonts w:ascii="微软雅黑" w:eastAsia="微软雅黑" w:hAnsi="微软雅黑" w:hint="eastAsia"/>
                <w:b/>
                <w:bCs/>
                <w:sz w:val="21"/>
                <w:szCs w:val="21"/>
                <w:lang w:val="en-US" w:eastAsia="zh-CN"/>
              </w:rPr>
              <w:t>要形成单据修改的历史记录</w:t>
            </w:r>
            <w:r w:rsidRPr="00912554">
              <w:rPr>
                <w:rFonts w:ascii="微软雅黑" w:eastAsia="微软雅黑" w:hAnsi="微软雅黑" w:hint="eastAsia"/>
                <w:sz w:val="21"/>
                <w:szCs w:val="21"/>
                <w:lang w:val="en-US" w:eastAsia="zh-CN"/>
              </w:rPr>
              <w:t>。</w:t>
            </w:r>
          </w:p>
        </w:tc>
      </w:tr>
      <w:tr w:rsidR="00BD6C51" w:rsidRPr="00912554" w14:paraId="2B09F5CF" w14:textId="77777777" w:rsidTr="00675DF7">
        <w:tc>
          <w:tcPr>
            <w:tcW w:w="1914" w:type="dxa"/>
          </w:tcPr>
          <w:p w14:paraId="4DEC406E"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取消</w:t>
            </w:r>
          </w:p>
        </w:tc>
        <w:tc>
          <w:tcPr>
            <w:tcW w:w="6413" w:type="dxa"/>
          </w:tcPr>
          <w:p w14:paraId="7B70A229"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前置条件：状态为：【新建】。</w:t>
            </w:r>
          </w:p>
        </w:tc>
      </w:tr>
      <w:tr w:rsidR="00BD6C51" w:rsidRPr="00912554" w14:paraId="3F954FD6" w14:textId="77777777" w:rsidTr="00675DF7">
        <w:tc>
          <w:tcPr>
            <w:tcW w:w="1914" w:type="dxa"/>
          </w:tcPr>
          <w:p w14:paraId="3827C3DE"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关闭</w:t>
            </w:r>
          </w:p>
        </w:tc>
        <w:tc>
          <w:tcPr>
            <w:tcW w:w="6413" w:type="dxa"/>
          </w:tcPr>
          <w:p w14:paraId="6891E1E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前置条件：状态为：【处理中】。</w:t>
            </w:r>
          </w:p>
        </w:tc>
      </w:tr>
      <w:tr w:rsidR="00BD6C51" w:rsidRPr="00912554" w14:paraId="1D677171" w14:textId="77777777" w:rsidTr="00675DF7">
        <w:tc>
          <w:tcPr>
            <w:tcW w:w="1914" w:type="dxa"/>
          </w:tcPr>
          <w:p w14:paraId="5E249F8E"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完成</w:t>
            </w:r>
          </w:p>
        </w:tc>
        <w:tc>
          <w:tcPr>
            <w:tcW w:w="6413" w:type="dxa"/>
          </w:tcPr>
          <w:p w14:paraId="3E09EA1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前置条件：状态为：【处理中】</w:t>
            </w:r>
          </w:p>
        </w:tc>
      </w:tr>
      <w:tr w:rsidR="00BD6C51" w:rsidRPr="00912554" w14:paraId="352F96BB" w14:textId="77777777" w:rsidTr="00675DF7">
        <w:tc>
          <w:tcPr>
            <w:tcW w:w="1914" w:type="dxa"/>
          </w:tcPr>
          <w:p w14:paraId="2477CF26"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打印</w:t>
            </w:r>
          </w:p>
        </w:tc>
        <w:tc>
          <w:tcPr>
            <w:tcW w:w="6413" w:type="dxa"/>
          </w:tcPr>
          <w:p w14:paraId="2352A924"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支持批量打印。</w:t>
            </w:r>
          </w:p>
        </w:tc>
      </w:tr>
      <w:tr w:rsidR="00BD6C51" w:rsidRPr="00912554" w14:paraId="7264E393" w14:textId="77777777" w:rsidTr="00675DF7">
        <w:tc>
          <w:tcPr>
            <w:tcW w:w="1914" w:type="dxa"/>
          </w:tcPr>
          <w:p w14:paraId="7DB656CD" w14:textId="77777777" w:rsidR="00BD6C51" w:rsidRPr="00912554" w:rsidRDefault="00BD6C51" w:rsidP="00675DF7">
            <w:pPr>
              <w:jc w:val="cente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变更历史</w:t>
            </w:r>
          </w:p>
        </w:tc>
        <w:tc>
          <w:tcPr>
            <w:tcW w:w="6413" w:type="dxa"/>
          </w:tcPr>
          <w:p w14:paraId="572CF2A1"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从创建、编辑、操作等都应形成历史记录。</w:t>
            </w:r>
          </w:p>
        </w:tc>
      </w:tr>
    </w:tbl>
    <w:p w14:paraId="237B7D7C" w14:textId="77777777" w:rsidR="00BD6C51" w:rsidRPr="00912554" w:rsidRDefault="00BD6C51" w:rsidP="00BD6C51">
      <w:pPr>
        <w:rPr>
          <w:rFonts w:ascii="微软雅黑" w:eastAsia="微软雅黑" w:hAnsi="微软雅黑"/>
          <w:sz w:val="21"/>
          <w:szCs w:val="21"/>
          <w:lang w:eastAsia="zh-CN"/>
        </w:rPr>
      </w:pPr>
    </w:p>
    <w:p w14:paraId="5389B3EB"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发运状态：</w:t>
      </w:r>
    </w:p>
    <w:p w14:paraId="64C82F36"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912554" w:rsidRDefault="00BD6C51" w:rsidP="00BD6C51">
      <w:pPr>
        <w:rPr>
          <w:rFonts w:ascii="微软雅黑" w:eastAsia="微软雅黑" w:hAnsi="微软雅黑"/>
          <w:sz w:val="21"/>
          <w:szCs w:val="21"/>
          <w:lang w:val="en-US" w:eastAsia="zh-CN"/>
        </w:rPr>
      </w:pPr>
    </w:p>
    <w:p w14:paraId="0D8A69B6" w14:textId="77777777" w:rsidR="00BD6C51" w:rsidRPr="00912554" w:rsidRDefault="00BD6C51" w:rsidP="00BD6C51">
      <w:pPr>
        <w:rPr>
          <w:rFonts w:ascii="微软雅黑" w:eastAsia="微软雅黑" w:hAnsi="微软雅黑"/>
          <w:b/>
          <w:bCs/>
          <w:i/>
          <w:iCs/>
          <w:sz w:val="21"/>
          <w:szCs w:val="21"/>
          <w:lang w:val="en-US" w:eastAsia="zh-CN"/>
        </w:rPr>
      </w:pPr>
      <w:r w:rsidRPr="00912554">
        <w:rPr>
          <w:rFonts w:ascii="微软雅黑" w:eastAsia="微软雅黑" w:hAnsi="微软雅黑" w:hint="eastAsia"/>
          <w:b/>
          <w:bCs/>
          <w:i/>
          <w:iCs/>
          <w:sz w:val="21"/>
          <w:szCs w:val="21"/>
          <w:lang w:val="en-US" w:eastAsia="zh-CN"/>
        </w:rPr>
        <w:t>发运</w:t>
      </w:r>
    </w:p>
    <w:p w14:paraId="120612E8"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由操作员在手持或者P</w:t>
      </w:r>
      <w:r w:rsidRPr="00912554">
        <w:rPr>
          <w:rFonts w:ascii="微软雅黑" w:eastAsia="微软雅黑" w:hAnsi="微软雅黑"/>
          <w:sz w:val="21"/>
          <w:szCs w:val="21"/>
          <w:lang w:val="en-US" w:eastAsia="zh-CN"/>
        </w:rPr>
        <w:t>C</w:t>
      </w:r>
      <w:r w:rsidRPr="00912554">
        <w:rPr>
          <w:rFonts w:ascii="微软雅黑" w:eastAsia="微软雅黑" w:hAnsi="微软雅黑" w:hint="eastAsia"/>
          <w:sz w:val="21"/>
          <w:szCs w:val="21"/>
          <w:lang w:val="en-US" w:eastAsia="zh-CN"/>
        </w:rPr>
        <w:t>上，针对某个发运单进行完成确认操作</w:t>
      </w:r>
    </w:p>
    <w:p w14:paraId="0E101312" w14:textId="1F57C849"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移位管理</w:t>
      </w:r>
    </w:p>
    <w:p w14:paraId="19B84347"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允许将某一个库存移动到其他多个库位上。</w:t>
      </w:r>
    </w:p>
    <w:p w14:paraId="4CF9B4F0" w14:textId="77777777" w:rsidR="00BD6C51" w:rsidRPr="00912554" w:rsidRDefault="00BD6C51" w:rsidP="00BD6C51">
      <w:pPr>
        <w:rPr>
          <w:rFonts w:ascii="微软雅黑" w:eastAsia="微软雅黑" w:hAnsi="微软雅黑"/>
          <w:sz w:val="21"/>
          <w:szCs w:val="21"/>
          <w:lang w:val="en-US" w:eastAsia="zh-CN"/>
        </w:rPr>
      </w:pPr>
    </w:p>
    <w:p w14:paraId="229F333B"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912554" w14:paraId="1E5437DF" w14:textId="77777777" w:rsidTr="00675DF7">
        <w:tc>
          <w:tcPr>
            <w:tcW w:w="1637" w:type="dxa"/>
            <w:shd w:val="clear" w:color="auto" w:fill="D8D8D8" w:themeFill="background1" w:themeFillShade="D8"/>
          </w:tcPr>
          <w:p w14:paraId="507D2251"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用例名称</w:t>
            </w:r>
          </w:p>
        </w:tc>
        <w:tc>
          <w:tcPr>
            <w:tcW w:w="7323" w:type="dxa"/>
          </w:tcPr>
          <w:p w14:paraId="6B9A6CFE"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库存移位</w:t>
            </w:r>
          </w:p>
        </w:tc>
      </w:tr>
      <w:tr w:rsidR="00BD6C51" w:rsidRPr="00912554" w14:paraId="7F25E238" w14:textId="77777777" w:rsidTr="00675DF7">
        <w:tc>
          <w:tcPr>
            <w:tcW w:w="1637" w:type="dxa"/>
            <w:shd w:val="clear" w:color="auto" w:fill="D8D8D8" w:themeFill="background1" w:themeFillShade="D8"/>
          </w:tcPr>
          <w:p w14:paraId="1FF0398F"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5DDCEABB"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有库存移位权限的用户</w:t>
            </w:r>
          </w:p>
        </w:tc>
      </w:tr>
      <w:tr w:rsidR="00BD6C51" w:rsidRPr="00912554" w14:paraId="5C4935C2" w14:textId="77777777" w:rsidTr="00675DF7">
        <w:tc>
          <w:tcPr>
            <w:tcW w:w="1637" w:type="dxa"/>
            <w:shd w:val="clear" w:color="auto" w:fill="D8D8D8" w:themeFill="background1" w:themeFillShade="D8"/>
          </w:tcPr>
          <w:p w14:paraId="6B6479D3"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08A27AAF" w14:textId="77777777" w:rsidR="00BD6C51" w:rsidRPr="00912554" w:rsidRDefault="00BD6C51" w:rsidP="00675DF7">
            <w:pPr>
              <w:pStyle w:val="af9"/>
              <w:numPr>
                <w:ilvl w:val="0"/>
                <w:numId w:val="3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非出库暂存区的库存</w:t>
            </w:r>
          </w:p>
        </w:tc>
      </w:tr>
      <w:tr w:rsidR="00BD6C51" w:rsidRPr="00912554" w14:paraId="1C0CE189" w14:textId="77777777" w:rsidTr="00675DF7">
        <w:tc>
          <w:tcPr>
            <w:tcW w:w="1637" w:type="dxa"/>
            <w:shd w:val="clear" w:color="auto" w:fill="D8D8D8" w:themeFill="background1" w:themeFillShade="D8"/>
          </w:tcPr>
          <w:p w14:paraId="7FA0376D"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407B5CA4" w14:textId="77777777" w:rsidR="00BD6C51" w:rsidRPr="00912554" w:rsidRDefault="00BD6C51" w:rsidP="00675DF7">
            <w:pPr>
              <w:pStyle w:val="af9"/>
              <w:numPr>
                <w:ilvl w:val="0"/>
                <w:numId w:val="4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选中一个库存行</w:t>
            </w:r>
          </w:p>
          <w:p w14:paraId="579DC5C9" w14:textId="77777777" w:rsidR="00BD6C51" w:rsidRPr="00912554" w:rsidRDefault="00BD6C51" w:rsidP="00675DF7">
            <w:pPr>
              <w:pStyle w:val="af9"/>
              <w:numPr>
                <w:ilvl w:val="0"/>
                <w:numId w:val="4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输入一组其他库位和转移数量，支持多个组</w:t>
            </w:r>
          </w:p>
          <w:p w14:paraId="5AB9916D" w14:textId="77777777" w:rsidR="00BD6C51" w:rsidRPr="00912554" w:rsidRDefault="00BD6C51" w:rsidP="00675DF7">
            <w:pPr>
              <w:pStyle w:val="af9"/>
              <w:numPr>
                <w:ilvl w:val="0"/>
                <w:numId w:val="4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提交</w:t>
            </w:r>
          </w:p>
        </w:tc>
      </w:tr>
      <w:tr w:rsidR="00BD6C51" w:rsidRPr="00912554" w14:paraId="3C3E8B3A" w14:textId="77777777" w:rsidTr="00675DF7">
        <w:tc>
          <w:tcPr>
            <w:tcW w:w="1637" w:type="dxa"/>
            <w:shd w:val="clear" w:color="auto" w:fill="D8D8D8" w:themeFill="background1" w:themeFillShade="D8"/>
          </w:tcPr>
          <w:p w14:paraId="3534FD91"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4CF07160" w14:textId="77777777" w:rsidR="00BD6C51" w:rsidRPr="00912554" w:rsidRDefault="00BD6C51" w:rsidP="00675DF7">
            <w:pPr>
              <w:pStyle w:val="af9"/>
              <w:numPr>
                <w:ilvl w:val="1"/>
                <w:numId w:val="39"/>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校验可用库存数大于0</w:t>
            </w:r>
          </w:p>
          <w:p w14:paraId="3F3A5793"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总的转移数量不能大于库存可用数量</w:t>
            </w:r>
          </w:p>
        </w:tc>
      </w:tr>
      <w:tr w:rsidR="00BD6C51" w:rsidRPr="00912554" w14:paraId="372EC15D" w14:textId="77777777" w:rsidTr="00675DF7">
        <w:tc>
          <w:tcPr>
            <w:tcW w:w="1637" w:type="dxa"/>
            <w:shd w:val="clear" w:color="auto" w:fill="D8D8D8" w:themeFill="background1" w:themeFillShade="D8"/>
          </w:tcPr>
          <w:p w14:paraId="46700E54"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53E299A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该库存成功移动到其他库位上</w:t>
            </w:r>
          </w:p>
        </w:tc>
      </w:tr>
    </w:tbl>
    <w:p w14:paraId="17BCF11E" w14:textId="77777777" w:rsidR="00BD6C51" w:rsidRPr="00912554" w:rsidRDefault="00BD6C51" w:rsidP="00BD6C51">
      <w:pPr>
        <w:rPr>
          <w:rFonts w:ascii="微软雅黑" w:eastAsia="微软雅黑" w:hAnsi="微软雅黑"/>
          <w:sz w:val="21"/>
          <w:szCs w:val="21"/>
          <w:lang w:val="en-US" w:eastAsia="zh-CN"/>
        </w:rPr>
      </w:pPr>
    </w:p>
    <w:p w14:paraId="467AC7B1" w14:textId="12F285B3" w:rsidR="00BD6C51" w:rsidRPr="00912554" w:rsidRDefault="00BD6C51" w:rsidP="00BD6C51">
      <w:pPr>
        <w:pStyle w:val="2"/>
        <w:rPr>
          <w:rFonts w:ascii="微软雅黑" w:eastAsia="微软雅黑" w:hAnsi="微软雅黑"/>
        </w:rPr>
      </w:pPr>
      <w:r w:rsidRPr="00912554">
        <w:rPr>
          <w:rFonts w:ascii="微软雅黑" w:eastAsia="微软雅黑" w:hAnsi="微软雅黑" w:hint="eastAsia"/>
        </w:rPr>
        <w:t>冻结/解冻管理</w:t>
      </w:r>
    </w:p>
    <w:p w14:paraId="6F4BA930"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允许将多个库存进行冻结或者解冻</w:t>
      </w:r>
    </w:p>
    <w:p w14:paraId="44A6991D" w14:textId="77777777" w:rsidR="00BD6C51" w:rsidRPr="00912554" w:rsidRDefault="00BD6C51" w:rsidP="00BD6C51">
      <w:pPr>
        <w:rPr>
          <w:rFonts w:ascii="微软雅黑" w:eastAsia="微软雅黑" w:hAnsi="微软雅黑"/>
          <w:sz w:val="21"/>
          <w:szCs w:val="21"/>
          <w:lang w:val="en-US" w:eastAsia="zh-CN"/>
        </w:rPr>
      </w:pPr>
    </w:p>
    <w:p w14:paraId="464CBEFB" w14:textId="77777777" w:rsidR="00BD6C51" w:rsidRPr="00912554" w:rsidRDefault="00BD6C51" w:rsidP="00BD6C51">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912554" w14:paraId="142D09C5" w14:textId="77777777" w:rsidTr="00675DF7">
        <w:tc>
          <w:tcPr>
            <w:tcW w:w="1637" w:type="dxa"/>
            <w:shd w:val="clear" w:color="auto" w:fill="D8D8D8" w:themeFill="background1" w:themeFillShade="D8"/>
          </w:tcPr>
          <w:p w14:paraId="09478E09"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lastRenderedPageBreak/>
              <w:t>用例名称</w:t>
            </w:r>
          </w:p>
        </w:tc>
        <w:tc>
          <w:tcPr>
            <w:tcW w:w="7323" w:type="dxa"/>
          </w:tcPr>
          <w:p w14:paraId="1920A37F"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库存冻结/解冻</w:t>
            </w:r>
          </w:p>
        </w:tc>
      </w:tr>
      <w:tr w:rsidR="00BD6C51" w:rsidRPr="00912554" w14:paraId="271C6F53" w14:textId="77777777" w:rsidTr="00675DF7">
        <w:tc>
          <w:tcPr>
            <w:tcW w:w="1637" w:type="dxa"/>
            <w:shd w:val="clear" w:color="auto" w:fill="D8D8D8" w:themeFill="background1" w:themeFillShade="D8"/>
          </w:tcPr>
          <w:p w14:paraId="1EDC7ABF"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参与者</w:t>
            </w:r>
          </w:p>
        </w:tc>
        <w:tc>
          <w:tcPr>
            <w:tcW w:w="7323" w:type="dxa"/>
          </w:tcPr>
          <w:p w14:paraId="0B5DC35D"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有库存冻结权限的用户</w:t>
            </w:r>
          </w:p>
        </w:tc>
      </w:tr>
      <w:tr w:rsidR="00BD6C51" w:rsidRPr="00912554" w14:paraId="60F3394E" w14:textId="77777777" w:rsidTr="00675DF7">
        <w:tc>
          <w:tcPr>
            <w:tcW w:w="1637" w:type="dxa"/>
            <w:shd w:val="clear" w:color="auto" w:fill="D8D8D8" w:themeFill="background1" w:themeFillShade="D8"/>
          </w:tcPr>
          <w:p w14:paraId="08E780E6"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前置条件</w:t>
            </w:r>
          </w:p>
        </w:tc>
        <w:tc>
          <w:tcPr>
            <w:tcW w:w="7323" w:type="dxa"/>
          </w:tcPr>
          <w:p w14:paraId="34489E72" w14:textId="77777777" w:rsidR="00BD6C51" w:rsidRPr="00912554" w:rsidRDefault="00BD6C51" w:rsidP="00675DF7">
            <w:pPr>
              <w:pStyle w:val="af9"/>
              <w:numPr>
                <w:ilvl w:val="0"/>
                <w:numId w:val="4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非出库暂存区的库存</w:t>
            </w:r>
          </w:p>
        </w:tc>
      </w:tr>
      <w:tr w:rsidR="00BD6C51" w:rsidRPr="00912554" w14:paraId="476C2214" w14:textId="77777777" w:rsidTr="00675DF7">
        <w:tc>
          <w:tcPr>
            <w:tcW w:w="1637" w:type="dxa"/>
            <w:shd w:val="clear" w:color="auto" w:fill="D8D8D8" w:themeFill="background1" w:themeFillShade="D8"/>
          </w:tcPr>
          <w:p w14:paraId="6DEA4085"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步骤</w:t>
            </w:r>
          </w:p>
        </w:tc>
        <w:tc>
          <w:tcPr>
            <w:tcW w:w="7323" w:type="dxa"/>
          </w:tcPr>
          <w:p w14:paraId="4EBA30B1" w14:textId="77777777" w:rsidR="00BD6C51" w:rsidRPr="00912554" w:rsidRDefault="00BD6C51" w:rsidP="00675DF7">
            <w:pPr>
              <w:pStyle w:val="af9"/>
              <w:numPr>
                <w:ilvl w:val="0"/>
                <w:numId w:val="4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选中一个或多个库存行</w:t>
            </w:r>
          </w:p>
          <w:p w14:paraId="57EAD23D" w14:textId="77777777" w:rsidR="00BD6C51" w:rsidRPr="00912554" w:rsidRDefault="00BD6C51" w:rsidP="00675DF7">
            <w:pPr>
              <w:pStyle w:val="af9"/>
              <w:numPr>
                <w:ilvl w:val="0"/>
                <w:numId w:val="4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输入转移数量</w:t>
            </w:r>
          </w:p>
          <w:p w14:paraId="66904320" w14:textId="77777777" w:rsidR="00BD6C51" w:rsidRPr="00912554" w:rsidRDefault="00BD6C51" w:rsidP="00675DF7">
            <w:pPr>
              <w:pStyle w:val="af9"/>
              <w:numPr>
                <w:ilvl w:val="0"/>
                <w:numId w:val="4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提交</w:t>
            </w:r>
          </w:p>
        </w:tc>
      </w:tr>
      <w:tr w:rsidR="00BD6C51" w:rsidRPr="00912554" w14:paraId="53D7A016" w14:textId="77777777" w:rsidTr="00675DF7">
        <w:tc>
          <w:tcPr>
            <w:tcW w:w="1637" w:type="dxa"/>
            <w:shd w:val="clear" w:color="auto" w:fill="D8D8D8" w:themeFill="background1" w:themeFillShade="D8"/>
          </w:tcPr>
          <w:p w14:paraId="1A6431FC"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扩展步骤</w:t>
            </w:r>
          </w:p>
        </w:tc>
        <w:tc>
          <w:tcPr>
            <w:tcW w:w="7323" w:type="dxa"/>
          </w:tcPr>
          <w:p w14:paraId="10DE466C" w14:textId="77777777" w:rsidR="00BD6C51" w:rsidRPr="00912554" w:rsidRDefault="00BD6C51" w:rsidP="00675DF7">
            <w:pPr>
              <w:pStyle w:val="af9"/>
              <w:numPr>
                <w:ilvl w:val="1"/>
                <w:numId w:val="41"/>
              </w:numPr>
              <w:tabs>
                <w:tab w:val="clear" w:pos="0"/>
                <w:tab w:val="clear" w:pos="284"/>
                <w:tab w:val="clear" w:pos="567"/>
                <w:tab w:val="clear" w:pos="851"/>
                <w:tab w:val="clear" w:pos="1134"/>
                <w:tab w:val="clear" w:pos="1418"/>
                <w:tab w:val="clear" w:pos="1701"/>
                <w:tab w:val="clear" w:pos="2268"/>
              </w:tabs>
              <w:spacing w:line="240" w:lineRule="auto"/>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校验可用库存数大于0</w:t>
            </w:r>
          </w:p>
          <w:p w14:paraId="3A4067B7"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.1 </w:t>
            </w:r>
            <w:r w:rsidRPr="00912554">
              <w:rPr>
                <w:rFonts w:ascii="微软雅黑" w:eastAsia="微软雅黑" w:hAnsi="微软雅黑" w:hint="eastAsia"/>
                <w:sz w:val="21"/>
                <w:szCs w:val="21"/>
                <w:lang w:val="en-US" w:eastAsia="zh-CN"/>
              </w:rPr>
              <w:t>每个库存行的转移数量不能大于库存可用数量</w:t>
            </w:r>
          </w:p>
        </w:tc>
      </w:tr>
      <w:tr w:rsidR="00BD6C51" w:rsidRPr="00912554" w14:paraId="03F1B392" w14:textId="77777777" w:rsidTr="00675DF7">
        <w:tc>
          <w:tcPr>
            <w:tcW w:w="1637" w:type="dxa"/>
            <w:shd w:val="clear" w:color="auto" w:fill="D8D8D8" w:themeFill="background1" w:themeFillShade="D8"/>
          </w:tcPr>
          <w:p w14:paraId="12254635" w14:textId="77777777" w:rsidR="00BD6C51" w:rsidRPr="00912554" w:rsidRDefault="00BD6C51" w:rsidP="00675DF7">
            <w:pPr>
              <w:jc w:val="right"/>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预期结果</w:t>
            </w:r>
          </w:p>
        </w:tc>
        <w:tc>
          <w:tcPr>
            <w:tcW w:w="7323" w:type="dxa"/>
          </w:tcPr>
          <w:p w14:paraId="3B032D68" w14:textId="77777777" w:rsidR="00BD6C51" w:rsidRPr="00912554" w:rsidRDefault="00BD6C51" w:rsidP="00675DF7">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该库存成功被冻结</w:t>
            </w:r>
          </w:p>
        </w:tc>
      </w:tr>
    </w:tbl>
    <w:p w14:paraId="6A8291C6" w14:textId="77777777" w:rsidR="00BD6C51" w:rsidRPr="00912554" w:rsidRDefault="00BD6C51" w:rsidP="00BD6C51">
      <w:pPr>
        <w:rPr>
          <w:rFonts w:ascii="微软雅黑" w:eastAsia="微软雅黑" w:hAnsi="微软雅黑"/>
          <w:sz w:val="21"/>
          <w:szCs w:val="21"/>
          <w:lang w:val="en-US" w:eastAsia="zh-CN"/>
        </w:rPr>
      </w:pPr>
    </w:p>
    <w:p w14:paraId="675F7C72" w14:textId="77777777" w:rsidR="001B69C8" w:rsidRPr="00912554" w:rsidRDefault="001B69C8">
      <w:pPr>
        <w:rPr>
          <w:rFonts w:ascii="微软雅黑" w:eastAsia="微软雅黑" w:hAnsi="微软雅黑"/>
          <w:sz w:val="21"/>
          <w:szCs w:val="21"/>
          <w:lang w:val="en-US" w:eastAsia="zh-CN"/>
        </w:rPr>
      </w:pPr>
    </w:p>
    <w:p w14:paraId="553617BA"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任务管理</w:t>
      </w:r>
    </w:p>
    <w:p w14:paraId="17390D25" w14:textId="77777777" w:rsidR="001B69C8" w:rsidRPr="00912554" w:rsidRDefault="001B69C8">
      <w:pPr>
        <w:rPr>
          <w:rFonts w:ascii="微软雅黑" w:eastAsia="微软雅黑" w:hAnsi="微软雅黑"/>
          <w:sz w:val="21"/>
          <w:szCs w:val="21"/>
          <w:lang w:val="en-US" w:eastAsia="zh-CN"/>
        </w:rPr>
      </w:pPr>
    </w:p>
    <w:p w14:paraId="02B9FE5D" w14:textId="77777777" w:rsidR="001B69C8" w:rsidRPr="00912554" w:rsidRDefault="001B69C8">
      <w:pPr>
        <w:rPr>
          <w:rFonts w:ascii="微软雅黑" w:eastAsia="微软雅黑" w:hAnsi="微软雅黑"/>
          <w:sz w:val="21"/>
          <w:szCs w:val="21"/>
          <w:lang w:val="en-US" w:eastAsia="zh-CN"/>
        </w:rPr>
      </w:pPr>
    </w:p>
    <w:p w14:paraId="345FF8EC"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借出归还管理</w:t>
      </w:r>
    </w:p>
    <w:p w14:paraId="60DD45FC" w14:textId="77777777" w:rsidR="001B69C8" w:rsidRPr="00912554" w:rsidRDefault="001B69C8">
      <w:pPr>
        <w:rPr>
          <w:rFonts w:ascii="微软雅黑" w:eastAsia="微软雅黑" w:hAnsi="微软雅黑"/>
          <w:sz w:val="21"/>
          <w:szCs w:val="21"/>
          <w:lang w:val="en-US" w:eastAsia="zh-CN"/>
        </w:rPr>
      </w:pPr>
    </w:p>
    <w:p w14:paraId="23D2B3A2" w14:textId="77777777" w:rsidR="001B69C8" w:rsidRPr="00912554" w:rsidRDefault="001B69C8">
      <w:pPr>
        <w:rPr>
          <w:rFonts w:ascii="微软雅黑" w:eastAsia="微软雅黑" w:hAnsi="微软雅黑"/>
          <w:sz w:val="21"/>
          <w:szCs w:val="21"/>
          <w:lang w:val="en-US" w:eastAsia="zh-CN"/>
        </w:rPr>
      </w:pPr>
    </w:p>
    <w:p w14:paraId="65421495"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调拨单管理</w:t>
      </w:r>
    </w:p>
    <w:p w14:paraId="331C83F4" w14:textId="77777777" w:rsidR="001B69C8" w:rsidRPr="00912554" w:rsidRDefault="001B69C8">
      <w:pPr>
        <w:rPr>
          <w:rFonts w:ascii="微软雅黑" w:eastAsia="微软雅黑" w:hAnsi="微软雅黑"/>
          <w:sz w:val="21"/>
          <w:szCs w:val="21"/>
          <w:lang w:val="en-US" w:eastAsia="zh-CN"/>
        </w:rPr>
      </w:pPr>
    </w:p>
    <w:p w14:paraId="67FEE9BA" w14:textId="77777777" w:rsidR="001B69C8" w:rsidRPr="00912554" w:rsidRDefault="001B69C8">
      <w:pPr>
        <w:rPr>
          <w:rFonts w:ascii="微软雅黑" w:eastAsia="微软雅黑" w:hAnsi="微软雅黑"/>
          <w:sz w:val="21"/>
          <w:szCs w:val="21"/>
          <w:lang w:val="en-US" w:eastAsia="zh-CN"/>
        </w:rPr>
      </w:pPr>
    </w:p>
    <w:p w14:paraId="3959665A"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盘点管理</w:t>
      </w:r>
    </w:p>
    <w:p w14:paraId="35B8661C" w14:textId="77777777" w:rsidR="001B69C8" w:rsidRPr="00912554" w:rsidRDefault="001B69C8">
      <w:pPr>
        <w:rPr>
          <w:rFonts w:ascii="微软雅黑" w:eastAsia="微软雅黑" w:hAnsi="微软雅黑"/>
          <w:sz w:val="21"/>
          <w:szCs w:val="21"/>
          <w:lang w:val="en-US" w:eastAsia="zh-CN"/>
        </w:rPr>
      </w:pPr>
    </w:p>
    <w:p w14:paraId="7E320AB9" w14:textId="77777777" w:rsidR="001B69C8" w:rsidRPr="00912554" w:rsidRDefault="001B69C8">
      <w:pPr>
        <w:rPr>
          <w:rFonts w:ascii="微软雅黑" w:eastAsia="微软雅黑" w:hAnsi="微软雅黑"/>
          <w:sz w:val="21"/>
          <w:szCs w:val="21"/>
          <w:lang w:val="en-US" w:eastAsia="zh-CN"/>
        </w:rPr>
      </w:pPr>
    </w:p>
    <w:p w14:paraId="60D25124"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补货</w:t>
      </w:r>
    </w:p>
    <w:p w14:paraId="7F7FCEAE" w14:textId="77777777" w:rsidR="001B69C8" w:rsidRPr="00912554" w:rsidRDefault="001B69C8">
      <w:pPr>
        <w:rPr>
          <w:rFonts w:ascii="微软雅黑" w:eastAsia="微软雅黑" w:hAnsi="微软雅黑"/>
          <w:sz w:val="21"/>
          <w:szCs w:val="21"/>
          <w:lang w:val="en-US" w:eastAsia="zh-CN"/>
        </w:rPr>
      </w:pPr>
    </w:p>
    <w:p w14:paraId="6528EC09" w14:textId="77777777" w:rsidR="001B69C8" w:rsidRPr="00912554" w:rsidRDefault="001B69C8">
      <w:pPr>
        <w:rPr>
          <w:rFonts w:ascii="微软雅黑" w:eastAsia="微软雅黑" w:hAnsi="微软雅黑"/>
          <w:sz w:val="21"/>
          <w:szCs w:val="21"/>
          <w:lang w:val="en-US" w:eastAsia="zh-CN"/>
        </w:rPr>
      </w:pPr>
    </w:p>
    <w:p w14:paraId="6DF3F4CD"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lastRenderedPageBreak/>
        <w:t>权限设计</w:t>
      </w:r>
    </w:p>
    <w:p w14:paraId="43034D04" w14:textId="77777777" w:rsidR="001B69C8" w:rsidRPr="00912554" w:rsidRDefault="00CE5AFF">
      <w:pPr>
        <w:ind w:firstLine="225"/>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912554">
        <w:rPr>
          <w:rFonts w:ascii="微软雅黑" w:eastAsia="微软雅黑" w:hAnsi="微软雅黑" w:hint="eastAsia"/>
          <w:b/>
          <w:bCs/>
          <w:sz w:val="21"/>
          <w:szCs w:val="21"/>
          <w:lang w:val="en-US" w:eastAsia="zh-CN"/>
        </w:rPr>
        <w:t>本次不涉及接口权限。</w:t>
      </w:r>
    </w:p>
    <w:p w14:paraId="70AE65B2" w14:textId="77777777" w:rsidR="001B69C8" w:rsidRPr="00912554" w:rsidRDefault="001B69C8">
      <w:pPr>
        <w:ind w:firstLine="225"/>
        <w:rPr>
          <w:rFonts w:ascii="微软雅黑" w:eastAsia="微软雅黑" w:hAnsi="微软雅黑"/>
          <w:sz w:val="21"/>
          <w:szCs w:val="21"/>
          <w:lang w:val="en-US" w:eastAsia="zh-CN"/>
        </w:rPr>
      </w:pPr>
    </w:p>
    <w:p w14:paraId="6D80564C" w14:textId="77777777" w:rsidR="001B69C8" w:rsidRPr="00912554" w:rsidRDefault="00CE5AFF">
      <w:pPr>
        <w:ind w:firstLineChars="100" w:firstLine="21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912554" w:rsidRDefault="001B69C8">
      <w:pPr>
        <w:rPr>
          <w:rFonts w:ascii="微软雅黑" w:eastAsia="微软雅黑" w:hAnsi="微软雅黑"/>
          <w:sz w:val="21"/>
          <w:szCs w:val="21"/>
          <w:lang w:val="en-US" w:eastAsia="zh-CN"/>
        </w:rPr>
      </w:pPr>
    </w:p>
    <w:p w14:paraId="71CB1F09"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数据库设计要求：</w:t>
      </w:r>
    </w:p>
    <w:p w14:paraId="18729030"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所有的单据头表中需要有公司，该字段必填</w:t>
      </w:r>
    </w:p>
    <w:p w14:paraId="7E1234E9"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库存表中新增公司、库存组织、库房三个字段，其中公司字段为必填。</w:t>
      </w:r>
    </w:p>
    <w:p w14:paraId="4FC6DAC0" w14:textId="77777777" w:rsidR="001B69C8" w:rsidRPr="00912554" w:rsidRDefault="00CE5AFF">
      <w:pPr>
        <w:pStyle w:val="af9"/>
        <w:numPr>
          <w:ilvl w:val="0"/>
          <w:numId w:val="10"/>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所有的记录表中新增公司、库存组织、库房三个字段，其中公司字段为必填。</w:t>
      </w:r>
    </w:p>
    <w:p w14:paraId="1AC2D3EA" w14:textId="77777777" w:rsidR="001B69C8" w:rsidRPr="00912554" w:rsidRDefault="001B69C8">
      <w:pPr>
        <w:rPr>
          <w:rFonts w:ascii="微软雅黑" w:eastAsia="微软雅黑" w:hAnsi="微软雅黑"/>
          <w:sz w:val="21"/>
          <w:szCs w:val="21"/>
          <w:lang w:val="en-US" w:eastAsia="zh-CN"/>
        </w:rPr>
      </w:pPr>
    </w:p>
    <w:p w14:paraId="3F487B8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权限关系业务图：</w:t>
      </w:r>
    </w:p>
    <w:p w14:paraId="5AB76A0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912554" w:rsidRDefault="001B69C8">
      <w:pPr>
        <w:rPr>
          <w:rFonts w:ascii="微软雅黑" w:eastAsia="微软雅黑" w:hAnsi="微软雅黑"/>
          <w:sz w:val="21"/>
          <w:szCs w:val="21"/>
          <w:lang w:val="en-US" w:eastAsia="zh-CN"/>
        </w:rPr>
      </w:pPr>
    </w:p>
    <w:p w14:paraId="4F8F406A"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权限模块关联的功能：</w:t>
      </w:r>
    </w:p>
    <w:tbl>
      <w:tblPr>
        <w:tblStyle w:val="af4"/>
        <w:tblW w:w="0" w:type="auto"/>
        <w:tblLook w:val="04A0" w:firstRow="1" w:lastRow="0" w:firstColumn="1" w:lastColumn="0" w:noHBand="0" w:noVBand="1"/>
      </w:tblPr>
      <w:tblGrid>
        <w:gridCol w:w="2986"/>
        <w:gridCol w:w="2987"/>
        <w:gridCol w:w="2987"/>
      </w:tblGrid>
      <w:tr w:rsidR="001B69C8" w:rsidRPr="00912554" w14:paraId="3D26D01F" w14:textId="77777777">
        <w:tc>
          <w:tcPr>
            <w:tcW w:w="2986" w:type="dxa"/>
            <w:shd w:val="clear" w:color="auto" w:fill="D9D9D9" w:themeFill="background1" w:themeFillShade="D9"/>
          </w:tcPr>
          <w:p w14:paraId="45A6FBE6"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912554" w:rsidRDefault="00CE5AFF">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说明</w:t>
            </w:r>
          </w:p>
        </w:tc>
      </w:tr>
      <w:tr w:rsidR="001B69C8" w:rsidRPr="00912554" w14:paraId="43A44A2B" w14:textId="77777777">
        <w:tc>
          <w:tcPr>
            <w:tcW w:w="2986" w:type="dxa"/>
          </w:tcPr>
          <w:p w14:paraId="150B162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系统管理</w:t>
            </w:r>
          </w:p>
        </w:tc>
        <w:tc>
          <w:tcPr>
            <w:tcW w:w="2987" w:type="dxa"/>
          </w:tcPr>
          <w:p w14:paraId="655D5DF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PC菜单管理</w:t>
            </w:r>
          </w:p>
        </w:tc>
        <w:tc>
          <w:tcPr>
            <w:tcW w:w="2987" w:type="dxa"/>
          </w:tcPr>
          <w:p w14:paraId="49EA7C03" w14:textId="77777777" w:rsidR="001B69C8" w:rsidRPr="00912554" w:rsidRDefault="001B69C8">
            <w:pPr>
              <w:rPr>
                <w:rFonts w:ascii="微软雅黑" w:eastAsia="微软雅黑" w:hAnsi="微软雅黑"/>
                <w:sz w:val="21"/>
                <w:szCs w:val="21"/>
                <w:lang w:val="en-US" w:eastAsia="zh-CN"/>
              </w:rPr>
            </w:pPr>
          </w:p>
        </w:tc>
      </w:tr>
      <w:tr w:rsidR="001B69C8" w:rsidRPr="00912554" w14:paraId="4442EF63" w14:textId="77777777">
        <w:tc>
          <w:tcPr>
            <w:tcW w:w="2986" w:type="dxa"/>
          </w:tcPr>
          <w:p w14:paraId="10BE2D9D" w14:textId="77777777" w:rsidR="001B69C8" w:rsidRPr="00912554" w:rsidRDefault="001B69C8">
            <w:pPr>
              <w:rPr>
                <w:rFonts w:ascii="微软雅黑" w:eastAsia="微软雅黑" w:hAnsi="微软雅黑"/>
                <w:sz w:val="21"/>
                <w:szCs w:val="21"/>
                <w:lang w:val="en-US" w:eastAsia="zh-CN"/>
              </w:rPr>
            </w:pPr>
          </w:p>
        </w:tc>
        <w:tc>
          <w:tcPr>
            <w:tcW w:w="2987" w:type="dxa"/>
          </w:tcPr>
          <w:p w14:paraId="6AE8994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PDA菜单管理</w:t>
            </w:r>
          </w:p>
        </w:tc>
        <w:tc>
          <w:tcPr>
            <w:tcW w:w="2987" w:type="dxa"/>
          </w:tcPr>
          <w:p w14:paraId="784D304D" w14:textId="77777777" w:rsidR="001B69C8" w:rsidRPr="00912554" w:rsidRDefault="001B69C8">
            <w:pPr>
              <w:rPr>
                <w:rFonts w:ascii="微软雅黑" w:eastAsia="微软雅黑" w:hAnsi="微软雅黑"/>
                <w:sz w:val="21"/>
                <w:szCs w:val="21"/>
                <w:lang w:val="en-US" w:eastAsia="zh-CN"/>
              </w:rPr>
            </w:pPr>
          </w:p>
        </w:tc>
      </w:tr>
      <w:tr w:rsidR="001B69C8" w:rsidRPr="00912554" w14:paraId="2A9DD381" w14:textId="77777777">
        <w:tc>
          <w:tcPr>
            <w:tcW w:w="2986" w:type="dxa"/>
          </w:tcPr>
          <w:p w14:paraId="56E674B7" w14:textId="77777777" w:rsidR="001B69C8" w:rsidRPr="00912554" w:rsidRDefault="001B69C8">
            <w:pPr>
              <w:rPr>
                <w:rFonts w:ascii="微软雅黑" w:eastAsia="微软雅黑" w:hAnsi="微软雅黑"/>
                <w:sz w:val="21"/>
                <w:szCs w:val="21"/>
                <w:lang w:val="en-US" w:eastAsia="zh-CN"/>
              </w:rPr>
            </w:pPr>
          </w:p>
        </w:tc>
        <w:tc>
          <w:tcPr>
            <w:tcW w:w="2987" w:type="dxa"/>
          </w:tcPr>
          <w:p w14:paraId="621882D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仓库组织管理</w:t>
            </w:r>
          </w:p>
        </w:tc>
        <w:tc>
          <w:tcPr>
            <w:tcW w:w="2987" w:type="dxa"/>
          </w:tcPr>
          <w:p w14:paraId="615F932B" w14:textId="77777777" w:rsidR="001B69C8" w:rsidRPr="00912554" w:rsidRDefault="001B69C8">
            <w:pPr>
              <w:rPr>
                <w:rFonts w:ascii="微软雅黑" w:eastAsia="微软雅黑" w:hAnsi="微软雅黑"/>
                <w:sz w:val="21"/>
                <w:szCs w:val="21"/>
                <w:lang w:val="en-US" w:eastAsia="zh-CN"/>
              </w:rPr>
            </w:pPr>
          </w:p>
        </w:tc>
      </w:tr>
      <w:tr w:rsidR="001B69C8" w:rsidRPr="00912554" w14:paraId="62B37CC2" w14:textId="77777777">
        <w:tc>
          <w:tcPr>
            <w:tcW w:w="2986" w:type="dxa"/>
          </w:tcPr>
          <w:p w14:paraId="03C7D18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库房信息</w:t>
            </w:r>
          </w:p>
        </w:tc>
        <w:tc>
          <w:tcPr>
            <w:tcW w:w="2987" w:type="dxa"/>
          </w:tcPr>
          <w:p w14:paraId="23BD334F"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仓库管理</w:t>
            </w:r>
          </w:p>
        </w:tc>
        <w:tc>
          <w:tcPr>
            <w:tcW w:w="2987" w:type="dxa"/>
          </w:tcPr>
          <w:p w14:paraId="2C66115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该页面只需要查看功能即可</w:t>
            </w:r>
          </w:p>
        </w:tc>
      </w:tr>
      <w:tr w:rsidR="001B69C8" w:rsidRPr="00912554" w14:paraId="16D96D7B" w14:textId="77777777">
        <w:tc>
          <w:tcPr>
            <w:tcW w:w="2986" w:type="dxa"/>
          </w:tcPr>
          <w:p w14:paraId="1AC615F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用户权限</w:t>
            </w:r>
          </w:p>
        </w:tc>
        <w:tc>
          <w:tcPr>
            <w:tcW w:w="2987" w:type="dxa"/>
          </w:tcPr>
          <w:p w14:paraId="3C4659E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用户管理</w:t>
            </w:r>
          </w:p>
        </w:tc>
        <w:tc>
          <w:tcPr>
            <w:tcW w:w="2987" w:type="dxa"/>
          </w:tcPr>
          <w:p w14:paraId="71F31E2C"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新增用户类型（库房、组织）。如果是库房用户支持选择所属库房、仓库用户支持选择所属仓库组织</w:t>
            </w:r>
          </w:p>
        </w:tc>
      </w:tr>
      <w:tr w:rsidR="001B69C8" w:rsidRPr="00912554" w14:paraId="618E0899" w14:textId="77777777">
        <w:tc>
          <w:tcPr>
            <w:tcW w:w="2986" w:type="dxa"/>
          </w:tcPr>
          <w:p w14:paraId="2E49C5F3" w14:textId="77777777" w:rsidR="001B69C8" w:rsidRPr="00912554" w:rsidRDefault="001B69C8">
            <w:pPr>
              <w:rPr>
                <w:rFonts w:ascii="微软雅黑" w:eastAsia="微软雅黑" w:hAnsi="微软雅黑"/>
                <w:sz w:val="21"/>
                <w:szCs w:val="21"/>
                <w:lang w:val="en-US" w:eastAsia="zh-CN"/>
              </w:rPr>
            </w:pPr>
          </w:p>
        </w:tc>
        <w:tc>
          <w:tcPr>
            <w:tcW w:w="2987" w:type="dxa"/>
          </w:tcPr>
          <w:p w14:paraId="5F3BD2F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角色管理</w:t>
            </w:r>
          </w:p>
        </w:tc>
        <w:tc>
          <w:tcPr>
            <w:tcW w:w="2987" w:type="dxa"/>
          </w:tcPr>
          <w:p w14:paraId="15185553" w14:textId="77777777" w:rsidR="001B69C8" w:rsidRPr="00912554" w:rsidRDefault="001B69C8">
            <w:pPr>
              <w:rPr>
                <w:rFonts w:ascii="微软雅黑" w:eastAsia="微软雅黑" w:hAnsi="微软雅黑"/>
                <w:sz w:val="21"/>
                <w:szCs w:val="21"/>
                <w:lang w:val="en-US" w:eastAsia="zh-CN"/>
              </w:rPr>
            </w:pPr>
          </w:p>
        </w:tc>
      </w:tr>
    </w:tbl>
    <w:p w14:paraId="20ECBF4F" w14:textId="77777777" w:rsidR="001B69C8" w:rsidRPr="00912554" w:rsidRDefault="001B69C8">
      <w:pPr>
        <w:rPr>
          <w:rFonts w:ascii="微软雅黑" w:eastAsia="微软雅黑" w:hAnsi="微软雅黑"/>
          <w:sz w:val="21"/>
          <w:szCs w:val="21"/>
          <w:lang w:val="en-US" w:eastAsia="zh-CN"/>
        </w:rPr>
      </w:pPr>
    </w:p>
    <w:p w14:paraId="3573F87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该方案设计的优缺点说明</w:t>
      </w:r>
    </w:p>
    <w:p w14:paraId="3D10B57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优点： 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数据权限中没有级联，有利于查询效率。</w:t>
      </w:r>
    </w:p>
    <w:p w14:paraId="450F73B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不需要频繁的配置。</w:t>
      </w:r>
    </w:p>
    <w:p w14:paraId="7CD6541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缺点：1.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无法和ERP系统中组织架构对应。</w:t>
      </w:r>
    </w:p>
    <w:p w14:paraId="45651428" w14:textId="4906CF9B" w:rsidR="001B69C8" w:rsidRDefault="001B69C8">
      <w:pPr>
        <w:rPr>
          <w:rFonts w:ascii="微软雅黑" w:eastAsia="微软雅黑" w:hAnsi="微软雅黑"/>
          <w:sz w:val="21"/>
          <w:szCs w:val="21"/>
          <w:lang w:val="en-US" w:eastAsia="zh-CN"/>
        </w:rPr>
      </w:pPr>
    </w:p>
    <w:p w14:paraId="25573C0F" w14:textId="029738E9" w:rsidR="00FC7B41" w:rsidRDefault="006C0A14" w:rsidP="003D01F3">
      <w:pPr>
        <w:pStyle w:val="2"/>
      </w:pPr>
      <w:r>
        <w:rPr>
          <w:rFonts w:hint="eastAsia"/>
        </w:rPr>
        <w:t>供应商管理</w:t>
      </w:r>
    </w:p>
    <w:p w14:paraId="7E6F0387" w14:textId="31D0CE1B" w:rsidR="006C0A14" w:rsidRDefault="008339A0" w:rsidP="003D01F3">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：供应商列表查找</w:t>
      </w:r>
    </w:p>
    <w:p w14:paraId="327FAE50" w14:textId="3EA9DC45" w:rsidR="008339A0" w:rsidRDefault="00884A0D">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常用查找条件：供应商名称</w:t>
      </w:r>
      <w:r w:rsidR="00A231AD">
        <w:rPr>
          <w:rFonts w:ascii="微软雅黑" w:eastAsia="微软雅黑" w:hAnsi="微软雅黑" w:hint="eastAsia"/>
          <w:sz w:val="21"/>
          <w:szCs w:val="21"/>
          <w:lang w:val="en-US" w:eastAsia="zh-CN"/>
        </w:rPr>
        <w:t>（支持按名称和简称查找）</w:t>
      </w:r>
      <w:r>
        <w:rPr>
          <w:rFonts w:ascii="微软雅黑" w:eastAsia="微软雅黑" w:hAnsi="微软雅黑" w:hint="eastAsia"/>
          <w:sz w:val="21"/>
          <w:szCs w:val="21"/>
          <w:lang w:val="en-US" w:eastAsia="zh-CN"/>
        </w:rPr>
        <w:t>、供应商编码</w:t>
      </w:r>
    </w:p>
    <w:p w14:paraId="4B505D44" w14:textId="095FCF5A" w:rsidR="0012399D" w:rsidRDefault="0012399D">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非常用查找条件：</w:t>
      </w:r>
      <w:r w:rsidR="00BC7AD8">
        <w:rPr>
          <w:rFonts w:ascii="微软雅黑" w:eastAsia="微软雅黑" w:hAnsi="微软雅黑" w:hint="eastAsia"/>
          <w:sz w:val="21"/>
          <w:szCs w:val="21"/>
          <w:lang w:val="en-US" w:eastAsia="zh-CN"/>
        </w:rPr>
        <w:t>创建时间（日期范围）、更新时间（日期范围）</w:t>
      </w:r>
    </w:p>
    <w:p w14:paraId="3BA2765A" w14:textId="0DBE36D0" w:rsidR="00374364" w:rsidRDefault="00920988">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默认排序条件：创建时间倒序</w:t>
      </w:r>
    </w:p>
    <w:p w14:paraId="554972D9" w14:textId="5A79F965" w:rsidR="00C2498B" w:rsidRDefault="00C2498B">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显示的列有：供应商编码、供应商名称、供应商简称、</w:t>
      </w:r>
      <w:r w:rsidR="00F47FA3">
        <w:rPr>
          <w:rFonts w:ascii="微软雅黑" w:eastAsia="微软雅黑" w:hAnsi="微软雅黑" w:hint="eastAsia"/>
          <w:sz w:val="21"/>
          <w:szCs w:val="21"/>
          <w:lang w:val="en-US" w:eastAsia="zh-CN"/>
        </w:rPr>
        <w:t>货主、</w:t>
      </w:r>
      <w:r w:rsidR="00B81D8A">
        <w:rPr>
          <w:rFonts w:ascii="微软雅黑" w:eastAsia="微软雅黑" w:hAnsi="微软雅黑" w:hint="eastAsia"/>
          <w:sz w:val="21"/>
          <w:szCs w:val="21"/>
          <w:lang w:val="en-US" w:eastAsia="zh-CN"/>
        </w:rPr>
        <w:t>启用、</w:t>
      </w:r>
      <w:r w:rsidR="00E85155">
        <w:rPr>
          <w:rFonts w:ascii="微软雅黑" w:eastAsia="微软雅黑" w:hAnsi="微软雅黑" w:hint="eastAsia"/>
          <w:sz w:val="21"/>
          <w:szCs w:val="21"/>
          <w:lang w:val="en-US" w:eastAsia="zh-CN"/>
        </w:rPr>
        <w:t>备注、</w:t>
      </w:r>
      <w:r>
        <w:rPr>
          <w:rFonts w:ascii="微软雅黑" w:eastAsia="微软雅黑" w:hAnsi="微软雅黑" w:hint="eastAsia"/>
          <w:sz w:val="21"/>
          <w:szCs w:val="21"/>
          <w:lang w:val="en-US" w:eastAsia="zh-CN"/>
        </w:rPr>
        <w:t>创建时间、创建人、更新时间、更新人。</w:t>
      </w:r>
    </w:p>
    <w:p w14:paraId="15CC2B7A" w14:textId="77777777" w:rsidR="00522CB9" w:rsidRDefault="00522CB9">
      <w:pPr>
        <w:rPr>
          <w:rFonts w:ascii="微软雅黑" w:eastAsia="微软雅黑" w:hAnsi="微软雅黑"/>
          <w:sz w:val="21"/>
          <w:szCs w:val="21"/>
          <w:lang w:val="en-US" w:eastAsia="zh-CN"/>
        </w:rPr>
      </w:pPr>
    </w:p>
    <w:p w14:paraId="5B8CCFAC" w14:textId="31E8567A" w:rsidR="008339A0" w:rsidRDefault="008339A0" w:rsidP="003D01F3">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：新增供应商</w:t>
      </w:r>
    </w:p>
    <w:p w14:paraId="394A5645" w14:textId="7442FE62" w:rsidR="008339A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采集的信息有：供应商编码、供应商名称、供应商</w:t>
      </w:r>
      <w:r w:rsidR="00D56EDC">
        <w:rPr>
          <w:rFonts w:ascii="微软雅黑" w:eastAsia="微软雅黑" w:hAnsi="微软雅黑" w:hint="eastAsia"/>
          <w:sz w:val="21"/>
          <w:szCs w:val="21"/>
          <w:lang w:val="en-US" w:eastAsia="zh-CN"/>
        </w:rPr>
        <w:t>简称、是否启用（默认勾选启用）、货主编码（采用下拉框，默认选中第一个）</w:t>
      </w:r>
      <w:r w:rsidR="00D10BA2">
        <w:rPr>
          <w:rFonts w:ascii="微软雅黑" w:eastAsia="微软雅黑" w:hAnsi="微软雅黑" w:hint="eastAsia"/>
          <w:sz w:val="21"/>
          <w:szCs w:val="21"/>
          <w:lang w:val="en-US" w:eastAsia="zh-CN"/>
        </w:rPr>
        <w:t>、备注。</w:t>
      </w:r>
    </w:p>
    <w:p w14:paraId="4925DD14" w14:textId="616FAB4E" w:rsidR="00174634" w:rsidRDefault="00174634">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功能描述：</w:t>
      </w:r>
    </w:p>
    <w:p w14:paraId="140BC307" w14:textId="1BAB6D0A" w:rsidR="00174634" w:rsidRPr="00ED5A25" w:rsidRDefault="00174634" w:rsidP="00ED5A25">
      <w:pPr>
        <w:rPr>
          <w:rFonts w:ascii="微软雅黑" w:eastAsia="微软雅黑" w:hAnsi="微软雅黑"/>
          <w:sz w:val="21"/>
          <w:szCs w:val="21"/>
          <w:lang w:val="en-US" w:eastAsia="zh-CN"/>
        </w:rPr>
      </w:pPr>
      <w:r w:rsidRPr="00ED5A25">
        <w:rPr>
          <w:rFonts w:ascii="微软雅黑" w:eastAsia="微软雅黑" w:hAnsi="微软雅黑" w:hint="eastAsia"/>
          <w:sz w:val="21"/>
          <w:szCs w:val="21"/>
          <w:lang w:val="en-US" w:eastAsia="zh-CN"/>
        </w:rPr>
        <w:t>创建的时候供应商编码必须唯一</w:t>
      </w:r>
      <w:r w:rsidR="0089785F" w:rsidRPr="00ED5A25">
        <w:rPr>
          <w:rFonts w:ascii="微软雅黑" w:eastAsia="微软雅黑" w:hAnsi="微软雅黑" w:hint="eastAsia"/>
          <w:sz w:val="21"/>
          <w:szCs w:val="21"/>
          <w:lang w:val="en-US" w:eastAsia="zh-CN"/>
        </w:rPr>
        <w:t>。</w:t>
      </w:r>
    </w:p>
    <w:p w14:paraId="7E21C582" w14:textId="77777777" w:rsidR="00621493" w:rsidRDefault="00621493">
      <w:pPr>
        <w:rPr>
          <w:rFonts w:ascii="微软雅黑" w:eastAsia="微软雅黑" w:hAnsi="微软雅黑"/>
          <w:sz w:val="21"/>
          <w:szCs w:val="21"/>
          <w:lang w:val="en-US" w:eastAsia="zh-CN"/>
        </w:rPr>
      </w:pPr>
    </w:p>
    <w:p w14:paraId="6980B87F" w14:textId="4F12627F" w:rsidR="008339A0" w:rsidRDefault="008339A0" w:rsidP="003D01F3">
      <w:pPr>
        <w:pStyle w:val="3"/>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：删除供应商</w:t>
      </w:r>
    </w:p>
    <w:p w14:paraId="777C7A95" w14:textId="5250FB16" w:rsidR="0015061B" w:rsidRDefault="00222D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供应商的删除采用软删除。</w:t>
      </w:r>
    </w:p>
    <w:p w14:paraId="3A65A69B" w14:textId="77777777" w:rsidR="00621493" w:rsidRDefault="00621493">
      <w:pPr>
        <w:rPr>
          <w:rFonts w:ascii="微软雅黑" w:eastAsia="微软雅黑" w:hAnsi="微软雅黑"/>
          <w:sz w:val="21"/>
          <w:szCs w:val="21"/>
          <w:lang w:val="en-US" w:eastAsia="zh-CN"/>
        </w:rPr>
      </w:pPr>
    </w:p>
    <w:p w14:paraId="2F8D17CF" w14:textId="7FB6482A" w:rsidR="003D01F3" w:rsidRDefault="003D01F3" w:rsidP="00FD40C2">
      <w:pPr>
        <w:pStyle w:val="3"/>
        <w:rPr>
          <w:lang w:val="en-US" w:eastAsia="zh-CN"/>
        </w:rPr>
      </w:pPr>
      <w:r>
        <w:rPr>
          <w:rFonts w:ascii="宋体" w:eastAsia="宋体" w:hAnsi="宋体" w:cs="宋体" w:hint="eastAsia"/>
          <w:lang w:val="en-US" w:eastAsia="zh-CN"/>
        </w:rPr>
        <w:t>供应商表</w:t>
      </w:r>
      <w:r w:rsidR="00EA7413">
        <w:rPr>
          <w:rFonts w:ascii="宋体" w:eastAsia="宋体" w:hAnsi="宋体" w:cs="宋体" w:hint="eastAsia"/>
          <w:lang w:val="en-US" w:eastAsia="zh-CN"/>
        </w:rPr>
        <w:t>（</w:t>
      </w:r>
      <w:r w:rsidR="00EA7413" w:rsidRPr="00EA7413">
        <w:rPr>
          <w:rFonts w:ascii="宋体" w:eastAsia="宋体" w:hAnsi="宋体" w:cs="宋体"/>
          <w:lang w:val="en-US" w:eastAsia="zh-CN"/>
        </w:rPr>
        <w:t>basics_suppliers</w:t>
      </w:r>
      <w:r w:rsidR="00EA7413">
        <w:rPr>
          <w:rFonts w:ascii="宋体" w:eastAsia="宋体" w:hAnsi="宋体" w:cs="宋体" w:hint="eastAsia"/>
          <w:lang w:val="en-US" w:eastAsia="zh-CN"/>
        </w:rPr>
        <w:t>）</w:t>
      </w:r>
      <w:r w:rsidR="003E245E">
        <w:rPr>
          <w:rFonts w:ascii="宋体" w:eastAsia="宋体" w:hAnsi="宋体" w:cs="宋体" w:hint="eastAsia"/>
          <w:lang w:val="en-US" w:eastAsia="zh-CN"/>
        </w:rPr>
        <w:t>常用</w:t>
      </w:r>
      <w:r>
        <w:rPr>
          <w:rFonts w:ascii="宋体" w:eastAsia="宋体" w:hAnsi="宋体" w:cs="宋体" w:hint="eastAsia"/>
          <w:lang w:val="en-US" w:eastAsia="zh-CN"/>
        </w:rPr>
        <w:t>字段</w:t>
      </w:r>
    </w:p>
    <w:tbl>
      <w:tblPr>
        <w:tblStyle w:val="af4"/>
        <w:tblW w:w="0" w:type="auto"/>
        <w:jc w:val="center"/>
        <w:tblLook w:val="04A0" w:firstRow="1" w:lastRow="0" w:firstColumn="1" w:lastColumn="0" w:noHBand="0" w:noVBand="1"/>
      </w:tblPr>
      <w:tblGrid>
        <w:gridCol w:w="3539"/>
        <w:gridCol w:w="1418"/>
        <w:gridCol w:w="1275"/>
      </w:tblGrid>
      <w:tr w:rsidR="00034B80" w14:paraId="6963A729" w14:textId="17589895" w:rsidTr="00034B80">
        <w:trPr>
          <w:jc w:val="center"/>
        </w:trPr>
        <w:tc>
          <w:tcPr>
            <w:tcW w:w="3539" w:type="dxa"/>
          </w:tcPr>
          <w:p w14:paraId="4F722619" w14:textId="0573E762"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字段说明</w:t>
            </w:r>
          </w:p>
        </w:tc>
        <w:tc>
          <w:tcPr>
            <w:tcW w:w="1418" w:type="dxa"/>
          </w:tcPr>
          <w:p w14:paraId="692C73CE" w14:textId="46890330"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必填</w:t>
            </w:r>
          </w:p>
        </w:tc>
        <w:tc>
          <w:tcPr>
            <w:tcW w:w="1275" w:type="dxa"/>
          </w:tcPr>
          <w:p w14:paraId="3CE24DC4" w14:textId="56DBEF45"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唯一</w:t>
            </w:r>
          </w:p>
        </w:tc>
      </w:tr>
      <w:tr w:rsidR="00034B80" w14:paraId="428DFCD6" w14:textId="50CE368A" w:rsidTr="00034B80">
        <w:trPr>
          <w:jc w:val="center"/>
        </w:trPr>
        <w:tc>
          <w:tcPr>
            <w:tcW w:w="3539" w:type="dxa"/>
          </w:tcPr>
          <w:p w14:paraId="2F10BD5E" w14:textId="03CBCDCF"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供应商编码</w:t>
            </w:r>
          </w:p>
        </w:tc>
        <w:tc>
          <w:tcPr>
            <w:tcW w:w="1418" w:type="dxa"/>
          </w:tcPr>
          <w:p w14:paraId="303D8116" w14:textId="49966879"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是</w:t>
            </w:r>
          </w:p>
        </w:tc>
        <w:tc>
          <w:tcPr>
            <w:tcW w:w="1275" w:type="dxa"/>
          </w:tcPr>
          <w:p w14:paraId="120F19E9" w14:textId="34A0BB2E"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是</w:t>
            </w:r>
          </w:p>
        </w:tc>
      </w:tr>
      <w:tr w:rsidR="00034B80" w14:paraId="5EDFA18A" w14:textId="6861C7F3" w:rsidTr="00034B80">
        <w:trPr>
          <w:jc w:val="center"/>
        </w:trPr>
        <w:tc>
          <w:tcPr>
            <w:tcW w:w="3539" w:type="dxa"/>
          </w:tcPr>
          <w:p w14:paraId="5C298165" w14:textId="60E22D50"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供应商名称</w:t>
            </w:r>
          </w:p>
        </w:tc>
        <w:tc>
          <w:tcPr>
            <w:tcW w:w="1418" w:type="dxa"/>
          </w:tcPr>
          <w:p w14:paraId="3F55EFDC" w14:textId="13331EB7"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是</w:t>
            </w:r>
          </w:p>
        </w:tc>
        <w:tc>
          <w:tcPr>
            <w:tcW w:w="1275" w:type="dxa"/>
          </w:tcPr>
          <w:p w14:paraId="0A4099FC" w14:textId="77777777" w:rsidR="00034B80" w:rsidRDefault="00034B80">
            <w:pPr>
              <w:rPr>
                <w:rFonts w:ascii="微软雅黑" w:eastAsia="微软雅黑" w:hAnsi="微软雅黑"/>
                <w:sz w:val="21"/>
                <w:szCs w:val="21"/>
                <w:lang w:val="en-US" w:eastAsia="zh-CN"/>
              </w:rPr>
            </w:pPr>
          </w:p>
        </w:tc>
      </w:tr>
      <w:tr w:rsidR="00034B80" w14:paraId="4C2B52B0" w14:textId="6B6010D1" w:rsidTr="00034B80">
        <w:trPr>
          <w:jc w:val="center"/>
        </w:trPr>
        <w:tc>
          <w:tcPr>
            <w:tcW w:w="3539" w:type="dxa"/>
          </w:tcPr>
          <w:p w14:paraId="44450413" w14:textId="5BA3D153"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供应商简称</w:t>
            </w:r>
          </w:p>
        </w:tc>
        <w:tc>
          <w:tcPr>
            <w:tcW w:w="1418" w:type="dxa"/>
          </w:tcPr>
          <w:p w14:paraId="26BA17AF" w14:textId="77777777" w:rsidR="00034B80" w:rsidRDefault="00034B80">
            <w:pPr>
              <w:rPr>
                <w:rFonts w:ascii="微软雅黑" w:eastAsia="微软雅黑" w:hAnsi="微软雅黑"/>
                <w:sz w:val="21"/>
                <w:szCs w:val="21"/>
                <w:lang w:val="en-US" w:eastAsia="zh-CN"/>
              </w:rPr>
            </w:pPr>
          </w:p>
        </w:tc>
        <w:tc>
          <w:tcPr>
            <w:tcW w:w="1275" w:type="dxa"/>
          </w:tcPr>
          <w:p w14:paraId="5F720B93" w14:textId="77777777" w:rsidR="00034B80" w:rsidRDefault="00034B80">
            <w:pPr>
              <w:rPr>
                <w:rFonts w:ascii="微软雅黑" w:eastAsia="微软雅黑" w:hAnsi="微软雅黑"/>
                <w:sz w:val="21"/>
                <w:szCs w:val="21"/>
                <w:lang w:val="en-US" w:eastAsia="zh-CN"/>
              </w:rPr>
            </w:pPr>
          </w:p>
        </w:tc>
      </w:tr>
      <w:tr w:rsidR="00034B80" w14:paraId="5C2D3EAB" w14:textId="3532E4BD" w:rsidTr="00034B80">
        <w:trPr>
          <w:jc w:val="center"/>
        </w:trPr>
        <w:tc>
          <w:tcPr>
            <w:tcW w:w="3539" w:type="dxa"/>
          </w:tcPr>
          <w:p w14:paraId="1A37F5C1" w14:textId="3A965F8C"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货主id</w:t>
            </w:r>
          </w:p>
        </w:tc>
        <w:tc>
          <w:tcPr>
            <w:tcW w:w="1418" w:type="dxa"/>
          </w:tcPr>
          <w:p w14:paraId="6FDBBEA2" w14:textId="77777777" w:rsidR="00034B80" w:rsidRDefault="00034B80">
            <w:pPr>
              <w:rPr>
                <w:rFonts w:ascii="微软雅黑" w:eastAsia="微软雅黑" w:hAnsi="微软雅黑"/>
                <w:sz w:val="21"/>
                <w:szCs w:val="21"/>
                <w:lang w:val="en-US" w:eastAsia="zh-CN"/>
              </w:rPr>
            </w:pPr>
          </w:p>
        </w:tc>
        <w:tc>
          <w:tcPr>
            <w:tcW w:w="1275" w:type="dxa"/>
          </w:tcPr>
          <w:p w14:paraId="7C7DF46F" w14:textId="77777777" w:rsidR="00034B80" w:rsidRDefault="00034B80">
            <w:pPr>
              <w:rPr>
                <w:rFonts w:ascii="微软雅黑" w:eastAsia="微软雅黑" w:hAnsi="微软雅黑"/>
                <w:sz w:val="21"/>
                <w:szCs w:val="21"/>
                <w:lang w:val="en-US" w:eastAsia="zh-CN"/>
              </w:rPr>
            </w:pPr>
          </w:p>
        </w:tc>
      </w:tr>
      <w:tr w:rsidR="00034B80" w14:paraId="10D8ED93" w14:textId="071734FF" w:rsidTr="00034B80">
        <w:trPr>
          <w:jc w:val="center"/>
        </w:trPr>
        <w:tc>
          <w:tcPr>
            <w:tcW w:w="3539" w:type="dxa"/>
          </w:tcPr>
          <w:p w14:paraId="2A90E037" w14:textId="22553ED3"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备注</w:t>
            </w:r>
          </w:p>
        </w:tc>
        <w:tc>
          <w:tcPr>
            <w:tcW w:w="1418" w:type="dxa"/>
          </w:tcPr>
          <w:p w14:paraId="12F6604C" w14:textId="77777777" w:rsidR="00034B80" w:rsidRDefault="00034B80">
            <w:pPr>
              <w:rPr>
                <w:rFonts w:ascii="微软雅黑" w:eastAsia="微软雅黑" w:hAnsi="微软雅黑"/>
                <w:sz w:val="21"/>
                <w:szCs w:val="21"/>
                <w:lang w:val="en-US" w:eastAsia="zh-CN"/>
              </w:rPr>
            </w:pPr>
          </w:p>
        </w:tc>
        <w:tc>
          <w:tcPr>
            <w:tcW w:w="1275" w:type="dxa"/>
          </w:tcPr>
          <w:p w14:paraId="2058D90E" w14:textId="77777777" w:rsidR="00034B80" w:rsidRDefault="00034B80">
            <w:pPr>
              <w:rPr>
                <w:rFonts w:ascii="微软雅黑" w:eastAsia="微软雅黑" w:hAnsi="微软雅黑"/>
                <w:sz w:val="21"/>
                <w:szCs w:val="21"/>
                <w:lang w:val="en-US" w:eastAsia="zh-CN"/>
              </w:rPr>
            </w:pPr>
          </w:p>
        </w:tc>
      </w:tr>
      <w:tr w:rsidR="00034B80" w14:paraId="0CA5E698" w14:textId="0B8BAD54" w:rsidTr="00034B80">
        <w:trPr>
          <w:jc w:val="center"/>
        </w:trPr>
        <w:tc>
          <w:tcPr>
            <w:tcW w:w="3539" w:type="dxa"/>
          </w:tcPr>
          <w:p w14:paraId="4E4B38C5" w14:textId="3175133F" w:rsidR="00034B80" w:rsidRDefault="00034B80">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启用</w:t>
            </w:r>
          </w:p>
        </w:tc>
        <w:tc>
          <w:tcPr>
            <w:tcW w:w="1418" w:type="dxa"/>
          </w:tcPr>
          <w:p w14:paraId="36CDB502" w14:textId="62EBAC0D" w:rsidR="00034B80" w:rsidRDefault="00034B80">
            <w:pPr>
              <w:rPr>
                <w:rFonts w:ascii="微软雅黑" w:eastAsia="微软雅黑" w:hAnsi="微软雅黑"/>
                <w:sz w:val="21"/>
                <w:szCs w:val="21"/>
                <w:lang w:val="en-US" w:eastAsia="zh-CN"/>
              </w:rPr>
            </w:pPr>
          </w:p>
        </w:tc>
        <w:tc>
          <w:tcPr>
            <w:tcW w:w="1275" w:type="dxa"/>
          </w:tcPr>
          <w:p w14:paraId="08852EAF" w14:textId="77777777" w:rsidR="00034B80" w:rsidRDefault="00034B80">
            <w:pPr>
              <w:rPr>
                <w:rFonts w:ascii="微软雅黑" w:eastAsia="微软雅黑" w:hAnsi="微软雅黑"/>
                <w:sz w:val="21"/>
                <w:szCs w:val="21"/>
                <w:lang w:val="en-US" w:eastAsia="zh-CN"/>
              </w:rPr>
            </w:pPr>
          </w:p>
        </w:tc>
      </w:tr>
    </w:tbl>
    <w:p w14:paraId="2353A068" w14:textId="2B6121FA" w:rsidR="003D01F3" w:rsidRDefault="003D01F3">
      <w:pPr>
        <w:rPr>
          <w:rFonts w:ascii="微软雅黑" w:eastAsia="微软雅黑" w:hAnsi="微软雅黑"/>
          <w:sz w:val="21"/>
          <w:szCs w:val="21"/>
          <w:lang w:val="en-US" w:eastAsia="zh-CN"/>
        </w:rPr>
      </w:pPr>
    </w:p>
    <w:p w14:paraId="48613741" w14:textId="77777777" w:rsidR="008A0991" w:rsidRDefault="008A0991">
      <w:pPr>
        <w:rPr>
          <w:rFonts w:ascii="微软雅黑" w:eastAsia="微软雅黑" w:hAnsi="微软雅黑"/>
          <w:sz w:val="21"/>
          <w:szCs w:val="21"/>
          <w:lang w:val="en-US" w:eastAsia="zh-CN"/>
        </w:rPr>
      </w:pPr>
    </w:p>
    <w:p w14:paraId="6F8E7B25" w14:textId="3063F10D" w:rsidR="0015061B" w:rsidRDefault="0015061B" w:rsidP="00B1582B">
      <w:pPr>
        <w:pStyle w:val="2"/>
      </w:pPr>
      <w:r>
        <w:rPr>
          <w:rFonts w:hint="eastAsia"/>
        </w:rPr>
        <w:t>客户管理</w:t>
      </w:r>
    </w:p>
    <w:p w14:paraId="05234A0E" w14:textId="6AEB5D9A" w:rsidR="0015061B" w:rsidRDefault="00811705" w:rsidP="00CE0ACF">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：客户列表查找</w:t>
      </w:r>
    </w:p>
    <w:p w14:paraId="15D258EB" w14:textId="2E8E9D40" w:rsidR="00907359" w:rsidRDefault="00907359" w:rsidP="00907359">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常用查找条件：</w:t>
      </w:r>
      <w:r w:rsidR="00F47FA3">
        <w:rPr>
          <w:rFonts w:ascii="微软雅黑" w:eastAsia="微软雅黑" w:hAnsi="微软雅黑" w:hint="eastAsia"/>
          <w:sz w:val="21"/>
          <w:szCs w:val="21"/>
          <w:lang w:val="en-US" w:eastAsia="zh-CN"/>
        </w:rPr>
        <w:t>客户</w:t>
      </w:r>
      <w:r>
        <w:rPr>
          <w:rFonts w:ascii="微软雅黑" w:eastAsia="微软雅黑" w:hAnsi="微软雅黑" w:hint="eastAsia"/>
          <w:sz w:val="21"/>
          <w:szCs w:val="21"/>
          <w:lang w:val="en-US" w:eastAsia="zh-CN"/>
        </w:rPr>
        <w:t>名称</w:t>
      </w:r>
      <w:r w:rsidR="003B15EC">
        <w:rPr>
          <w:rFonts w:ascii="微软雅黑" w:eastAsia="微软雅黑" w:hAnsi="微软雅黑" w:hint="eastAsia"/>
          <w:sz w:val="21"/>
          <w:szCs w:val="21"/>
          <w:lang w:val="en-US" w:eastAsia="zh-CN"/>
        </w:rPr>
        <w:t>（支持按名称和简称查找）</w:t>
      </w:r>
      <w:r>
        <w:rPr>
          <w:rFonts w:ascii="微软雅黑" w:eastAsia="微软雅黑" w:hAnsi="微软雅黑" w:hint="eastAsia"/>
          <w:sz w:val="21"/>
          <w:szCs w:val="21"/>
          <w:lang w:val="en-US" w:eastAsia="zh-CN"/>
        </w:rPr>
        <w:t>、</w:t>
      </w:r>
      <w:r w:rsidR="00F47FA3">
        <w:rPr>
          <w:rFonts w:ascii="微软雅黑" w:eastAsia="微软雅黑" w:hAnsi="微软雅黑" w:hint="eastAsia"/>
          <w:sz w:val="21"/>
          <w:szCs w:val="21"/>
          <w:lang w:val="en-US" w:eastAsia="zh-CN"/>
        </w:rPr>
        <w:t>客户</w:t>
      </w:r>
      <w:r>
        <w:rPr>
          <w:rFonts w:ascii="微软雅黑" w:eastAsia="微软雅黑" w:hAnsi="微软雅黑" w:hint="eastAsia"/>
          <w:sz w:val="21"/>
          <w:szCs w:val="21"/>
          <w:lang w:val="en-US" w:eastAsia="zh-CN"/>
        </w:rPr>
        <w:t>编码</w:t>
      </w:r>
    </w:p>
    <w:p w14:paraId="41A9DD27" w14:textId="77777777" w:rsidR="00907359" w:rsidRDefault="00907359" w:rsidP="00907359">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非常用查找条件：创建时间（日期范围）、更新时间（日期范围）</w:t>
      </w:r>
    </w:p>
    <w:p w14:paraId="2C95FA56" w14:textId="77777777" w:rsidR="00907359" w:rsidRDefault="00907359" w:rsidP="00907359">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默认排序条件：创建时间倒序</w:t>
      </w:r>
    </w:p>
    <w:p w14:paraId="404A289A" w14:textId="780477E1" w:rsidR="00891334" w:rsidRDefault="00907359" w:rsidP="00907359">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显示的列有：</w:t>
      </w:r>
      <w:r w:rsidR="00F47FA3">
        <w:rPr>
          <w:rFonts w:ascii="微软雅黑" w:eastAsia="微软雅黑" w:hAnsi="微软雅黑" w:hint="eastAsia"/>
          <w:sz w:val="21"/>
          <w:szCs w:val="21"/>
          <w:lang w:val="en-US" w:eastAsia="zh-CN"/>
        </w:rPr>
        <w:t>客户</w:t>
      </w:r>
      <w:r>
        <w:rPr>
          <w:rFonts w:ascii="微软雅黑" w:eastAsia="微软雅黑" w:hAnsi="微软雅黑" w:hint="eastAsia"/>
          <w:sz w:val="21"/>
          <w:szCs w:val="21"/>
          <w:lang w:val="en-US" w:eastAsia="zh-CN"/>
        </w:rPr>
        <w:t>编码、</w:t>
      </w:r>
      <w:r w:rsidR="00F47FA3">
        <w:rPr>
          <w:rFonts w:ascii="微软雅黑" w:eastAsia="微软雅黑" w:hAnsi="微软雅黑" w:hint="eastAsia"/>
          <w:sz w:val="21"/>
          <w:szCs w:val="21"/>
          <w:lang w:val="en-US" w:eastAsia="zh-CN"/>
        </w:rPr>
        <w:t>客户</w:t>
      </w:r>
      <w:r>
        <w:rPr>
          <w:rFonts w:ascii="微软雅黑" w:eastAsia="微软雅黑" w:hAnsi="微软雅黑" w:hint="eastAsia"/>
          <w:sz w:val="21"/>
          <w:szCs w:val="21"/>
          <w:lang w:val="en-US" w:eastAsia="zh-CN"/>
        </w:rPr>
        <w:t>名称、</w:t>
      </w:r>
      <w:r w:rsidR="00F47FA3">
        <w:rPr>
          <w:rFonts w:ascii="微软雅黑" w:eastAsia="微软雅黑" w:hAnsi="微软雅黑" w:hint="eastAsia"/>
          <w:sz w:val="21"/>
          <w:szCs w:val="21"/>
          <w:lang w:val="en-US" w:eastAsia="zh-CN"/>
        </w:rPr>
        <w:t>客户</w:t>
      </w:r>
      <w:r>
        <w:rPr>
          <w:rFonts w:ascii="微软雅黑" w:eastAsia="微软雅黑" w:hAnsi="微软雅黑" w:hint="eastAsia"/>
          <w:sz w:val="21"/>
          <w:szCs w:val="21"/>
          <w:lang w:val="en-US" w:eastAsia="zh-CN"/>
        </w:rPr>
        <w:t>简称</w:t>
      </w:r>
      <w:r w:rsidR="00E83035">
        <w:rPr>
          <w:rFonts w:ascii="微软雅黑" w:eastAsia="微软雅黑" w:hAnsi="微软雅黑" w:hint="eastAsia"/>
          <w:sz w:val="21"/>
          <w:szCs w:val="21"/>
          <w:lang w:val="en-US" w:eastAsia="zh-CN"/>
        </w:rPr>
        <w:t>、货主、国家、省、城市、街道、邮编</w:t>
      </w:r>
      <w:r>
        <w:rPr>
          <w:rFonts w:ascii="微软雅黑" w:eastAsia="微软雅黑" w:hAnsi="微软雅黑" w:hint="eastAsia"/>
          <w:sz w:val="21"/>
          <w:szCs w:val="21"/>
          <w:lang w:val="en-US" w:eastAsia="zh-CN"/>
        </w:rPr>
        <w:t>、启用、备注、创建时间、创建人、更新时间、更新人。</w:t>
      </w:r>
    </w:p>
    <w:p w14:paraId="73E6ED77" w14:textId="438835E6" w:rsidR="00811705" w:rsidRDefault="00811705">
      <w:pPr>
        <w:rPr>
          <w:rFonts w:ascii="微软雅黑" w:eastAsia="微软雅黑" w:hAnsi="微软雅黑"/>
          <w:sz w:val="21"/>
          <w:szCs w:val="21"/>
          <w:lang w:val="en-US" w:eastAsia="zh-CN"/>
        </w:rPr>
      </w:pPr>
    </w:p>
    <w:p w14:paraId="5B889BAF" w14:textId="777DAAFF" w:rsidR="00811705" w:rsidRDefault="00811705" w:rsidP="00CE0ACF">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：新增客户</w:t>
      </w:r>
    </w:p>
    <w:p w14:paraId="2B15EE6D" w14:textId="737FAC0F" w:rsidR="00811705" w:rsidRDefault="00583581">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采集的信息有：客户编码、客户名称、客户简称、是否启用（默认勾选启用）、货主编码（采用下拉框，默认选中第一个）、</w:t>
      </w:r>
      <w:r w:rsidR="00C3438E">
        <w:rPr>
          <w:rFonts w:ascii="微软雅黑" w:eastAsia="微软雅黑" w:hAnsi="微软雅黑" w:hint="eastAsia"/>
          <w:sz w:val="21"/>
          <w:szCs w:val="21"/>
          <w:lang w:val="en-US" w:eastAsia="zh-CN"/>
        </w:rPr>
        <w:t>邮编、</w:t>
      </w:r>
      <w:r>
        <w:rPr>
          <w:rFonts w:ascii="微软雅黑" w:eastAsia="微软雅黑" w:hAnsi="微软雅黑" w:hint="eastAsia"/>
          <w:sz w:val="21"/>
          <w:szCs w:val="21"/>
          <w:lang w:val="en-US" w:eastAsia="zh-CN"/>
        </w:rPr>
        <w:t>备注。</w:t>
      </w:r>
    </w:p>
    <w:p w14:paraId="5DF929E1" w14:textId="3AC8839E" w:rsidR="00811705" w:rsidRDefault="00811705">
      <w:pPr>
        <w:rPr>
          <w:rFonts w:ascii="微软雅黑" w:eastAsia="微软雅黑" w:hAnsi="微软雅黑"/>
          <w:sz w:val="21"/>
          <w:szCs w:val="21"/>
          <w:lang w:val="en-US" w:eastAsia="zh-CN"/>
        </w:rPr>
      </w:pPr>
    </w:p>
    <w:p w14:paraId="396E06EF" w14:textId="159F1EBA" w:rsidR="00811705" w:rsidRDefault="00811705" w:rsidP="00CE0ACF">
      <w:pPr>
        <w:pStyle w:val="3"/>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：删除客户</w:t>
      </w:r>
    </w:p>
    <w:p w14:paraId="146A802B" w14:textId="48ED2C12" w:rsidR="00811705" w:rsidRDefault="007D1D0B">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采用软删除</w:t>
      </w:r>
      <w:r w:rsidR="007976F8">
        <w:rPr>
          <w:rFonts w:ascii="微软雅黑" w:eastAsia="微软雅黑" w:hAnsi="微软雅黑" w:hint="eastAsia"/>
          <w:sz w:val="21"/>
          <w:szCs w:val="21"/>
          <w:lang w:val="en-US" w:eastAsia="zh-CN"/>
        </w:rPr>
        <w:t>。</w:t>
      </w:r>
    </w:p>
    <w:p w14:paraId="70E0BEE8" w14:textId="7908BC18" w:rsidR="00811705" w:rsidRDefault="00811705">
      <w:pPr>
        <w:rPr>
          <w:rFonts w:ascii="微软雅黑" w:eastAsia="微软雅黑" w:hAnsi="微软雅黑"/>
          <w:sz w:val="21"/>
          <w:szCs w:val="21"/>
          <w:lang w:val="en-US" w:eastAsia="zh-CN"/>
        </w:rPr>
      </w:pPr>
    </w:p>
    <w:p w14:paraId="5F24E19F" w14:textId="26EE7281" w:rsidR="00811705" w:rsidRDefault="00406072" w:rsidP="00CE0ACF">
      <w:pPr>
        <w:pStyle w:val="3"/>
        <w:rPr>
          <w:lang w:val="en-US" w:eastAsia="zh-CN"/>
        </w:rPr>
      </w:pPr>
      <w:r>
        <w:rPr>
          <w:rFonts w:ascii="宋体" w:eastAsia="宋体" w:hAnsi="宋体" w:cs="宋体" w:hint="eastAsia"/>
          <w:lang w:val="en-US" w:eastAsia="zh-CN"/>
        </w:rPr>
        <w:t>客户</w:t>
      </w:r>
      <w:r w:rsidR="00977486">
        <w:rPr>
          <w:rFonts w:ascii="宋体" w:eastAsia="宋体" w:hAnsi="宋体" w:cs="宋体" w:hint="eastAsia"/>
          <w:lang w:val="en-US" w:eastAsia="zh-CN"/>
        </w:rPr>
        <w:t>（</w:t>
      </w:r>
      <w:r w:rsidR="00DC3DBA" w:rsidRPr="00DC3DBA">
        <w:rPr>
          <w:rFonts w:ascii="宋体" w:eastAsia="宋体" w:hAnsi="宋体" w:cs="宋体"/>
          <w:lang w:val="en-US" w:eastAsia="zh-CN"/>
        </w:rPr>
        <w:t>basics_customers</w:t>
      </w:r>
      <w:r w:rsidR="00977486">
        <w:rPr>
          <w:rFonts w:ascii="宋体" w:eastAsia="宋体" w:hAnsi="宋体" w:cs="宋体" w:hint="eastAsia"/>
          <w:lang w:val="en-US" w:eastAsia="zh-CN"/>
        </w:rPr>
        <w:t>）</w:t>
      </w:r>
      <w:r w:rsidR="00811705">
        <w:rPr>
          <w:rFonts w:ascii="宋体" w:eastAsia="宋体" w:hAnsi="宋体"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CE0ACF" w14:paraId="7BA31859" w14:textId="77777777" w:rsidTr="00DC5572">
        <w:trPr>
          <w:jc w:val="center"/>
        </w:trPr>
        <w:tc>
          <w:tcPr>
            <w:tcW w:w="3539" w:type="dxa"/>
          </w:tcPr>
          <w:p w14:paraId="47D4A113" w14:textId="77777777" w:rsidR="00CE0ACF" w:rsidRDefault="00CE0ACF"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字段说明</w:t>
            </w:r>
          </w:p>
        </w:tc>
        <w:tc>
          <w:tcPr>
            <w:tcW w:w="1418" w:type="dxa"/>
          </w:tcPr>
          <w:p w14:paraId="433432F7" w14:textId="77777777" w:rsidR="00CE0ACF" w:rsidRDefault="00CE0ACF"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必填</w:t>
            </w:r>
          </w:p>
        </w:tc>
        <w:tc>
          <w:tcPr>
            <w:tcW w:w="1275" w:type="dxa"/>
          </w:tcPr>
          <w:p w14:paraId="4493F822" w14:textId="77777777" w:rsidR="00CE0ACF" w:rsidRDefault="00CE0ACF"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唯一</w:t>
            </w:r>
          </w:p>
        </w:tc>
      </w:tr>
      <w:tr w:rsidR="00CE0ACF" w14:paraId="732EC254" w14:textId="77777777" w:rsidTr="00DC5572">
        <w:trPr>
          <w:jc w:val="center"/>
        </w:trPr>
        <w:tc>
          <w:tcPr>
            <w:tcW w:w="3539" w:type="dxa"/>
          </w:tcPr>
          <w:p w14:paraId="3AEA1308" w14:textId="445F3A37" w:rsidR="00CE0ACF" w:rsidRDefault="005408E0"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客户</w:t>
            </w:r>
            <w:r w:rsidR="00CE0ACF">
              <w:rPr>
                <w:rFonts w:ascii="微软雅黑" w:eastAsia="微软雅黑" w:hAnsi="微软雅黑" w:hint="eastAsia"/>
                <w:sz w:val="21"/>
                <w:szCs w:val="21"/>
                <w:lang w:val="en-US" w:eastAsia="zh-CN"/>
              </w:rPr>
              <w:t>编码</w:t>
            </w:r>
          </w:p>
        </w:tc>
        <w:tc>
          <w:tcPr>
            <w:tcW w:w="1418" w:type="dxa"/>
          </w:tcPr>
          <w:p w14:paraId="40E8E7C2" w14:textId="77777777" w:rsidR="00CE0ACF" w:rsidRDefault="00CE0ACF"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是</w:t>
            </w:r>
          </w:p>
        </w:tc>
        <w:tc>
          <w:tcPr>
            <w:tcW w:w="1275" w:type="dxa"/>
          </w:tcPr>
          <w:p w14:paraId="420FCCC0" w14:textId="77777777" w:rsidR="00CE0ACF" w:rsidRDefault="00CE0ACF"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是</w:t>
            </w:r>
          </w:p>
        </w:tc>
      </w:tr>
      <w:tr w:rsidR="00CE0ACF" w14:paraId="31E0ED56" w14:textId="77777777" w:rsidTr="00DC5572">
        <w:trPr>
          <w:jc w:val="center"/>
        </w:trPr>
        <w:tc>
          <w:tcPr>
            <w:tcW w:w="3539" w:type="dxa"/>
          </w:tcPr>
          <w:p w14:paraId="63E215E3" w14:textId="2C509FCA" w:rsidR="00CE0ACF" w:rsidRDefault="005408E0"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客户</w:t>
            </w:r>
            <w:r w:rsidR="00CE0ACF">
              <w:rPr>
                <w:rFonts w:ascii="微软雅黑" w:eastAsia="微软雅黑" w:hAnsi="微软雅黑" w:hint="eastAsia"/>
                <w:sz w:val="21"/>
                <w:szCs w:val="21"/>
                <w:lang w:val="en-US" w:eastAsia="zh-CN"/>
              </w:rPr>
              <w:t>名称</w:t>
            </w:r>
          </w:p>
        </w:tc>
        <w:tc>
          <w:tcPr>
            <w:tcW w:w="1418" w:type="dxa"/>
          </w:tcPr>
          <w:p w14:paraId="736E8B97" w14:textId="77777777" w:rsidR="00CE0ACF" w:rsidRDefault="00CE0ACF"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是</w:t>
            </w:r>
          </w:p>
        </w:tc>
        <w:tc>
          <w:tcPr>
            <w:tcW w:w="1275" w:type="dxa"/>
          </w:tcPr>
          <w:p w14:paraId="72EE0FCC" w14:textId="77777777" w:rsidR="00CE0ACF" w:rsidRDefault="00CE0ACF" w:rsidP="00DC5572">
            <w:pPr>
              <w:rPr>
                <w:rFonts w:ascii="微软雅黑" w:eastAsia="微软雅黑" w:hAnsi="微软雅黑"/>
                <w:sz w:val="21"/>
                <w:szCs w:val="21"/>
                <w:lang w:val="en-US" w:eastAsia="zh-CN"/>
              </w:rPr>
            </w:pPr>
          </w:p>
        </w:tc>
      </w:tr>
      <w:tr w:rsidR="00CE0ACF" w14:paraId="6E6BEF22" w14:textId="77777777" w:rsidTr="00DC5572">
        <w:trPr>
          <w:jc w:val="center"/>
        </w:trPr>
        <w:tc>
          <w:tcPr>
            <w:tcW w:w="3539" w:type="dxa"/>
          </w:tcPr>
          <w:p w14:paraId="1CFDC932" w14:textId="56959C7F" w:rsidR="00CE0ACF" w:rsidRDefault="005408E0"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客户</w:t>
            </w:r>
            <w:r w:rsidR="00CE0ACF">
              <w:rPr>
                <w:rFonts w:ascii="微软雅黑" w:eastAsia="微软雅黑" w:hAnsi="微软雅黑" w:hint="eastAsia"/>
                <w:sz w:val="21"/>
                <w:szCs w:val="21"/>
                <w:lang w:val="en-US" w:eastAsia="zh-CN"/>
              </w:rPr>
              <w:t>简称</w:t>
            </w:r>
          </w:p>
        </w:tc>
        <w:tc>
          <w:tcPr>
            <w:tcW w:w="1418" w:type="dxa"/>
          </w:tcPr>
          <w:p w14:paraId="4F1C4B8B" w14:textId="77777777" w:rsidR="00CE0ACF" w:rsidRDefault="00CE0ACF" w:rsidP="00DC5572">
            <w:pPr>
              <w:rPr>
                <w:rFonts w:ascii="微软雅黑" w:eastAsia="微软雅黑" w:hAnsi="微软雅黑"/>
                <w:sz w:val="21"/>
                <w:szCs w:val="21"/>
                <w:lang w:val="en-US" w:eastAsia="zh-CN"/>
              </w:rPr>
            </w:pPr>
          </w:p>
        </w:tc>
        <w:tc>
          <w:tcPr>
            <w:tcW w:w="1275" w:type="dxa"/>
          </w:tcPr>
          <w:p w14:paraId="0B8AFF2C" w14:textId="77777777" w:rsidR="00CE0ACF" w:rsidRDefault="00CE0ACF" w:rsidP="00DC5572">
            <w:pPr>
              <w:rPr>
                <w:rFonts w:ascii="微软雅黑" w:eastAsia="微软雅黑" w:hAnsi="微软雅黑"/>
                <w:sz w:val="21"/>
                <w:szCs w:val="21"/>
                <w:lang w:val="en-US" w:eastAsia="zh-CN"/>
              </w:rPr>
            </w:pPr>
          </w:p>
        </w:tc>
      </w:tr>
      <w:tr w:rsidR="00CE0ACF" w14:paraId="7711733E" w14:textId="77777777" w:rsidTr="00DC5572">
        <w:trPr>
          <w:jc w:val="center"/>
        </w:trPr>
        <w:tc>
          <w:tcPr>
            <w:tcW w:w="3539" w:type="dxa"/>
          </w:tcPr>
          <w:p w14:paraId="3DC1D560" w14:textId="77777777" w:rsidR="00CE0ACF" w:rsidRDefault="00CE0ACF"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货主id</w:t>
            </w:r>
          </w:p>
        </w:tc>
        <w:tc>
          <w:tcPr>
            <w:tcW w:w="1418" w:type="dxa"/>
          </w:tcPr>
          <w:p w14:paraId="50239E9D" w14:textId="77777777" w:rsidR="00CE0ACF" w:rsidRDefault="00CE0ACF" w:rsidP="00DC5572">
            <w:pPr>
              <w:rPr>
                <w:rFonts w:ascii="微软雅黑" w:eastAsia="微软雅黑" w:hAnsi="微软雅黑"/>
                <w:sz w:val="21"/>
                <w:szCs w:val="21"/>
                <w:lang w:val="en-US" w:eastAsia="zh-CN"/>
              </w:rPr>
            </w:pPr>
          </w:p>
        </w:tc>
        <w:tc>
          <w:tcPr>
            <w:tcW w:w="1275" w:type="dxa"/>
          </w:tcPr>
          <w:p w14:paraId="0188C59B" w14:textId="77777777" w:rsidR="00CE0ACF" w:rsidRDefault="00CE0ACF" w:rsidP="00DC5572">
            <w:pPr>
              <w:rPr>
                <w:rFonts w:ascii="微软雅黑" w:eastAsia="微软雅黑" w:hAnsi="微软雅黑"/>
                <w:sz w:val="21"/>
                <w:szCs w:val="21"/>
                <w:lang w:val="en-US" w:eastAsia="zh-CN"/>
              </w:rPr>
            </w:pPr>
          </w:p>
        </w:tc>
      </w:tr>
      <w:tr w:rsidR="00CE0ACF" w14:paraId="4EDCB414" w14:textId="77777777" w:rsidTr="00DC5572">
        <w:trPr>
          <w:jc w:val="center"/>
        </w:trPr>
        <w:tc>
          <w:tcPr>
            <w:tcW w:w="3539" w:type="dxa"/>
          </w:tcPr>
          <w:p w14:paraId="737F0A9B" w14:textId="77777777" w:rsidR="00CE0ACF" w:rsidRDefault="00CE0ACF"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备注</w:t>
            </w:r>
          </w:p>
        </w:tc>
        <w:tc>
          <w:tcPr>
            <w:tcW w:w="1418" w:type="dxa"/>
          </w:tcPr>
          <w:p w14:paraId="6BC6D611" w14:textId="77777777" w:rsidR="00CE0ACF" w:rsidRDefault="00CE0ACF" w:rsidP="00DC5572">
            <w:pPr>
              <w:rPr>
                <w:rFonts w:ascii="微软雅黑" w:eastAsia="微软雅黑" w:hAnsi="微软雅黑"/>
                <w:sz w:val="21"/>
                <w:szCs w:val="21"/>
                <w:lang w:val="en-US" w:eastAsia="zh-CN"/>
              </w:rPr>
            </w:pPr>
          </w:p>
        </w:tc>
        <w:tc>
          <w:tcPr>
            <w:tcW w:w="1275" w:type="dxa"/>
          </w:tcPr>
          <w:p w14:paraId="460F2A75" w14:textId="77777777" w:rsidR="00CE0ACF" w:rsidRDefault="00CE0ACF" w:rsidP="00DC5572">
            <w:pPr>
              <w:rPr>
                <w:rFonts w:ascii="微软雅黑" w:eastAsia="微软雅黑" w:hAnsi="微软雅黑"/>
                <w:sz w:val="21"/>
                <w:szCs w:val="21"/>
                <w:lang w:val="en-US" w:eastAsia="zh-CN"/>
              </w:rPr>
            </w:pPr>
          </w:p>
        </w:tc>
      </w:tr>
      <w:tr w:rsidR="00CE0ACF" w14:paraId="2F868E2F" w14:textId="77777777" w:rsidTr="00DC5572">
        <w:trPr>
          <w:jc w:val="center"/>
        </w:trPr>
        <w:tc>
          <w:tcPr>
            <w:tcW w:w="3539" w:type="dxa"/>
          </w:tcPr>
          <w:p w14:paraId="03F53A7C" w14:textId="77777777" w:rsidR="00CE0ACF" w:rsidRDefault="00CE0ACF"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启用</w:t>
            </w:r>
          </w:p>
        </w:tc>
        <w:tc>
          <w:tcPr>
            <w:tcW w:w="1418" w:type="dxa"/>
          </w:tcPr>
          <w:p w14:paraId="71D16B01" w14:textId="77777777" w:rsidR="00CE0ACF" w:rsidRDefault="00CE0ACF" w:rsidP="00DC5572">
            <w:pPr>
              <w:rPr>
                <w:rFonts w:ascii="微软雅黑" w:eastAsia="微软雅黑" w:hAnsi="微软雅黑"/>
                <w:sz w:val="21"/>
                <w:szCs w:val="21"/>
                <w:lang w:val="en-US" w:eastAsia="zh-CN"/>
              </w:rPr>
            </w:pPr>
          </w:p>
        </w:tc>
        <w:tc>
          <w:tcPr>
            <w:tcW w:w="1275" w:type="dxa"/>
          </w:tcPr>
          <w:p w14:paraId="0A02FBE7" w14:textId="77777777" w:rsidR="00CE0ACF" w:rsidRDefault="00CE0ACF" w:rsidP="00DC5572">
            <w:pPr>
              <w:rPr>
                <w:rFonts w:ascii="微软雅黑" w:eastAsia="微软雅黑" w:hAnsi="微软雅黑"/>
                <w:sz w:val="21"/>
                <w:szCs w:val="21"/>
                <w:lang w:val="en-US" w:eastAsia="zh-CN"/>
              </w:rPr>
            </w:pPr>
          </w:p>
        </w:tc>
      </w:tr>
      <w:tr w:rsidR="005408E0" w14:paraId="23675D9A" w14:textId="77777777" w:rsidTr="00DC5572">
        <w:trPr>
          <w:jc w:val="center"/>
        </w:trPr>
        <w:tc>
          <w:tcPr>
            <w:tcW w:w="3539" w:type="dxa"/>
          </w:tcPr>
          <w:p w14:paraId="2082E0EA" w14:textId="601F75F4" w:rsidR="005408E0" w:rsidRDefault="005408E0"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国家</w:t>
            </w:r>
          </w:p>
        </w:tc>
        <w:tc>
          <w:tcPr>
            <w:tcW w:w="1418" w:type="dxa"/>
          </w:tcPr>
          <w:p w14:paraId="57FB33FE" w14:textId="77777777" w:rsidR="005408E0" w:rsidRDefault="005408E0" w:rsidP="00DC5572">
            <w:pPr>
              <w:rPr>
                <w:rFonts w:ascii="微软雅黑" w:eastAsia="微软雅黑" w:hAnsi="微软雅黑"/>
                <w:sz w:val="21"/>
                <w:szCs w:val="21"/>
                <w:lang w:val="en-US" w:eastAsia="zh-CN"/>
              </w:rPr>
            </w:pPr>
          </w:p>
        </w:tc>
        <w:tc>
          <w:tcPr>
            <w:tcW w:w="1275" w:type="dxa"/>
          </w:tcPr>
          <w:p w14:paraId="5B067FF2" w14:textId="77777777" w:rsidR="005408E0" w:rsidRDefault="005408E0" w:rsidP="00DC5572">
            <w:pPr>
              <w:rPr>
                <w:rFonts w:ascii="微软雅黑" w:eastAsia="微软雅黑" w:hAnsi="微软雅黑"/>
                <w:sz w:val="21"/>
                <w:szCs w:val="21"/>
                <w:lang w:val="en-US" w:eastAsia="zh-CN"/>
              </w:rPr>
            </w:pPr>
          </w:p>
        </w:tc>
      </w:tr>
      <w:tr w:rsidR="005408E0" w14:paraId="30882783" w14:textId="77777777" w:rsidTr="00DC5572">
        <w:trPr>
          <w:jc w:val="center"/>
        </w:trPr>
        <w:tc>
          <w:tcPr>
            <w:tcW w:w="3539" w:type="dxa"/>
          </w:tcPr>
          <w:p w14:paraId="79E8088A" w14:textId="05F1B3D5" w:rsidR="005408E0" w:rsidRDefault="005408E0"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省</w:t>
            </w:r>
          </w:p>
        </w:tc>
        <w:tc>
          <w:tcPr>
            <w:tcW w:w="1418" w:type="dxa"/>
          </w:tcPr>
          <w:p w14:paraId="559C8926" w14:textId="77777777" w:rsidR="005408E0" w:rsidRDefault="005408E0" w:rsidP="00DC5572">
            <w:pPr>
              <w:rPr>
                <w:rFonts w:ascii="微软雅黑" w:eastAsia="微软雅黑" w:hAnsi="微软雅黑"/>
                <w:sz w:val="21"/>
                <w:szCs w:val="21"/>
                <w:lang w:val="en-US" w:eastAsia="zh-CN"/>
              </w:rPr>
            </w:pPr>
          </w:p>
        </w:tc>
        <w:tc>
          <w:tcPr>
            <w:tcW w:w="1275" w:type="dxa"/>
          </w:tcPr>
          <w:p w14:paraId="714649BF" w14:textId="77777777" w:rsidR="005408E0" w:rsidRDefault="005408E0" w:rsidP="00DC5572">
            <w:pPr>
              <w:rPr>
                <w:rFonts w:ascii="微软雅黑" w:eastAsia="微软雅黑" w:hAnsi="微软雅黑"/>
                <w:sz w:val="21"/>
                <w:szCs w:val="21"/>
                <w:lang w:val="en-US" w:eastAsia="zh-CN"/>
              </w:rPr>
            </w:pPr>
          </w:p>
        </w:tc>
      </w:tr>
      <w:tr w:rsidR="005408E0" w14:paraId="19C19F9A" w14:textId="77777777" w:rsidTr="00DC5572">
        <w:trPr>
          <w:jc w:val="center"/>
        </w:trPr>
        <w:tc>
          <w:tcPr>
            <w:tcW w:w="3539" w:type="dxa"/>
          </w:tcPr>
          <w:p w14:paraId="5C0E8832" w14:textId="31F65E97" w:rsidR="005408E0" w:rsidRDefault="005408E0"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城市</w:t>
            </w:r>
          </w:p>
        </w:tc>
        <w:tc>
          <w:tcPr>
            <w:tcW w:w="1418" w:type="dxa"/>
          </w:tcPr>
          <w:p w14:paraId="348BC21A" w14:textId="77777777" w:rsidR="005408E0" w:rsidRDefault="005408E0" w:rsidP="00DC5572">
            <w:pPr>
              <w:rPr>
                <w:rFonts w:ascii="微软雅黑" w:eastAsia="微软雅黑" w:hAnsi="微软雅黑"/>
                <w:sz w:val="21"/>
                <w:szCs w:val="21"/>
                <w:lang w:val="en-US" w:eastAsia="zh-CN"/>
              </w:rPr>
            </w:pPr>
          </w:p>
        </w:tc>
        <w:tc>
          <w:tcPr>
            <w:tcW w:w="1275" w:type="dxa"/>
          </w:tcPr>
          <w:p w14:paraId="70A23469" w14:textId="77777777" w:rsidR="005408E0" w:rsidRDefault="005408E0" w:rsidP="00DC5572">
            <w:pPr>
              <w:rPr>
                <w:rFonts w:ascii="微软雅黑" w:eastAsia="微软雅黑" w:hAnsi="微软雅黑"/>
                <w:sz w:val="21"/>
                <w:szCs w:val="21"/>
                <w:lang w:val="en-US" w:eastAsia="zh-CN"/>
              </w:rPr>
            </w:pPr>
          </w:p>
        </w:tc>
      </w:tr>
      <w:tr w:rsidR="005408E0" w14:paraId="1AC89FF3" w14:textId="77777777" w:rsidTr="00DC5572">
        <w:trPr>
          <w:jc w:val="center"/>
        </w:trPr>
        <w:tc>
          <w:tcPr>
            <w:tcW w:w="3539" w:type="dxa"/>
          </w:tcPr>
          <w:p w14:paraId="6550622C" w14:textId="1E8228A0" w:rsidR="005408E0" w:rsidRDefault="005408E0"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街道</w:t>
            </w:r>
          </w:p>
        </w:tc>
        <w:tc>
          <w:tcPr>
            <w:tcW w:w="1418" w:type="dxa"/>
          </w:tcPr>
          <w:p w14:paraId="57D32646" w14:textId="77777777" w:rsidR="005408E0" w:rsidRDefault="005408E0" w:rsidP="00DC5572">
            <w:pPr>
              <w:rPr>
                <w:rFonts w:ascii="微软雅黑" w:eastAsia="微软雅黑" w:hAnsi="微软雅黑"/>
                <w:sz w:val="21"/>
                <w:szCs w:val="21"/>
                <w:lang w:val="en-US" w:eastAsia="zh-CN"/>
              </w:rPr>
            </w:pPr>
          </w:p>
        </w:tc>
        <w:tc>
          <w:tcPr>
            <w:tcW w:w="1275" w:type="dxa"/>
          </w:tcPr>
          <w:p w14:paraId="5A7021AC" w14:textId="77777777" w:rsidR="005408E0" w:rsidRDefault="005408E0" w:rsidP="00DC5572">
            <w:pPr>
              <w:rPr>
                <w:rFonts w:ascii="微软雅黑" w:eastAsia="微软雅黑" w:hAnsi="微软雅黑"/>
                <w:sz w:val="21"/>
                <w:szCs w:val="21"/>
                <w:lang w:val="en-US" w:eastAsia="zh-CN"/>
              </w:rPr>
            </w:pPr>
          </w:p>
        </w:tc>
      </w:tr>
      <w:tr w:rsidR="005408E0" w14:paraId="4B2FED90" w14:textId="77777777" w:rsidTr="00DC5572">
        <w:trPr>
          <w:jc w:val="center"/>
        </w:trPr>
        <w:tc>
          <w:tcPr>
            <w:tcW w:w="3539" w:type="dxa"/>
          </w:tcPr>
          <w:p w14:paraId="5AF88218" w14:textId="14B8F0F5" w:rsidR="005408E0" w:rsidRDefault="005408E0"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邮编</w:t>
            </w:r>
          </w:p>
        </w:tc>
        <w:tc>
          <w:tcPr>
            <w:tcW w:w="1418" w:type="dxa"/>
          </w:tcPr>
          <w:p w14:paraId="0AA3B94D" w14:textId="77777777" w:rsidR="005408E0" w:rsidRDefault="005408E0" w:rsidP="00DC5572">
            <w:pPr>
              <w:rPr>
                <w:rFonts w:ascii="微软雅黑" w:eastAsia="微软雅黑" w:hAnsi="微软雅黑"/>
                <w:sz w:val="21"/>
                <w:szCs w:val="21"/>
                <w:lang w:val="en-US" w:eastAsia="zh-CN"/>
              </w:rPr>
            </w:pPr>
          </w:p>
        </w:tc>
        <w:tc>
          <w:tcPr>
            <w:tcW w:w="1275" w:type="dxa"/>
          </w:tcPr>
          <w:p w14:paraId="460865A3" w14:textId="77777777" w:rsidR="005408E0" w:rsidRDefault="005408E0" w:rsidP="00DC5572">
            <w:pPr>
              <w:rPr>
                <w:rFonts w:ascii="微软雅黑" w:eastAsia="微软雅黑" w:hAnsi="微软雅黑"/>
                <w:sz w:val="21"/>
                <w:szCs w:val="21"/>
                <w:lang w:val="en-US" w:eastAsia="zh-CN"/>
              </w:rPr>
            </w:pPr>
          </w:p>
        </w:tc>
      </w:tr>
    </w:tbl>
    <w:p w14:paraId="6F358F91" w14:textId="74D1A170" w:rsidR="0015061B" w:rsidRDefault="0015061B">
      <w:pPr>
        <w:rPr>
          <w:rFonts w:ascii="微软雅黑" w:eastAsia="微软雅黑" w:hAnsi="微软雅黑"/>
          <w:sz w:val="21"/>
          <w:szCs w:val="21"/>
          <w:lang w:val="en-US" w:eastAsia="zh-CN"/>
        </w:rPr>
      </w:pPr>
    </w:p>
    <w:p w14:paraId="292B37F4" w14:textId="2B85C218" w:rsidR="0015061B" w:rsidRDefault="0015061B" w:rsidP="00BD03F1">
      <w:pPr>
        <w:pStyle w:val="2"/>
      </w:pPr>
      <w:r>
        <w:rPr>
          <w:rFonts w:hint="eastAsia"/>
        </w:rPr>
        <w:t>承运</w:t>
      </w:r>
      <w:r w:rsidR="005A77D5">
        <w:rPr>
          <w:rFonts w:hint="eastAsia"/>
        </w:rPr>
        <w:t>商</w:t>
      </w:r>
      <w:r>
        <w:rPr>
          <w:rFonts w:hint="eastAsia"/>
        </w:rPr>
        <w:t>管理</w:t>
      </w:r>
    </w:p>
    <w:p w14:paraId="5E05CFA5" w14:textId="6A7DAF0C" w:rsidR="006C0A14" w:rsidRDefault="00EC4BF2" w:rsidP="00333B1E">
      <w:pPr>
        <w:pStyle w:val="3"/>
      </w:pPr>
      <w:r>
        <w:rPr>
          <w:rFonts w:ascii="宋体" w:eastAsia="宋体" w:hAnsi="宋体" w:cs="宋体" w:hint="eastAsia"/>
        </w:rPr>
        <w:t>功能</w:t>
      </w:r>
      <w:r>
        <w:rPr>
          <w:rFonts w:hint="eastAsia"/>
        </w:rPr>
        <w:t>1</w:t>
      </w:r>
      <w:r>
        <w:rPr>
          <w:rFonts w:ascii="宋体" w:eastAsia="宋体" w:hAnsi="宋体" w:cs="宋体" w:hint="eastAsia"/>
        </w:rPr>
        <w:t>：承运商列表查找</w:t>
      </w:r>
    </w:p>
    <w:p w14:paraId="53A93952" w14:textId="7B9E5356" w:rsidR="005D268D" w:rsidRDefault="005D268D" w:rsidP="005D268D">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常用查找条件：</w:t>
      </w:r>
      <w:r w:rsidR="00CA6EA7">
        <w:rPr>
          <w:rFonts w:ascii="微软雅黑" w:eastAsia="微软雅黑" w:hAnsi="微软雅黑" w:hint="eastAsia"/>
          <w:sz w:val="21"/>
          <w:szCs w:val="21"/>
          <w:lang w:val="en-US" w:eastAsia="zh-CN"/>
        </w:rPr>
        <w:t>承运商</w:t>
      </w:r>
      <w:r>
        <w:rPr>
          <w:rFonts w:ascii="微软雅黑" w:eastAsia="微软雅黑" w:hAnsi="微软雅黑" w:hint="eastAsia"/>
          <w:sz w:val="21"/>
          <w:szCs w:val="21"/>
          <w:lang w:val="en-US" w:eastAsia="zh-CN"/>
        </w:rPr>
        <w:t>名称</w:t>
      </w:r>
      <w:r w:rsidR="003E4912">
        <w:rPr>
          <w:rFonts w:ascii="微软雅黑" w:eastAsia="微软雅黑" w:hAnsi="微软雅黑" w:hint="eastAsia"/>
          <w:sz w:val="21"/>
          <w:szCs w:val="21"/>
          <w:lang w:val="en-US" w:eastAsia="zh-CN"/>
        </w:rPr>
        <w:t>（支持按名称和简称查找）</w:t>
      </w:r>
      <w:r>
        <w:rPr>
          <w:rFonts w:ascii="微软雅黑" w:eastAsia="微软雅黑" w:hAnsi="微软雅黑" w:hint="eastAsia"/>
          <w:sz w:val="21"/>
          <w:szCs w:val="21"/>
          <w:lang w:val="en-US" w:eastAsia="zh-CN"/>
        </w:rPr>
        <w:t>、</w:t>
      </w:r>
      <w:r w:rsidR="00CA6EA7">
        <w:rPr>
          <w:rFonts w:ascii="微软雅黑" w:eastAsia="微软雅黑" w:hAnsi="微软雅黑" w:hint="eastAsia"/>
          <w:sz w:val="21"/>
          <w:szCs w:val="21"/>
          <w:lang w:val="en-US" w:eastAsia="zh-CN"/>
        </w:rPr>
        <w:t>承运商</w:t>
      </w:r>
      <w:r>
        <w:rPr>
          <w:rFonts w:ascii="微软雅黑" w:eastAsia="微软雅黑" w:hAnsi="微软雅黑" w:hint="eastAsia"/>
          <w:sz w:val="21"/>
          <w:szCs w:val="21"/>
          <w:lang w:val="en-US" w:eastAsia="zh-CN"/>
        </w:rPr>
        <w:t>编码</w:t>
      </w:r>
    </w:p>
    <w:p w14:paraId="1E08EFB5" w14:textId="77777777" w:rsidR="005D268D" w:rsidRDefault="005D268D" w:rsidP="005D268D">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非常用查找条件：创建时间（日期范围）、更新时间（日期范围）</w:t>
      </w:r>
    </w:p>
    <w:p w14:paraId="57E0C254" w14:textId="77777777" w:rsidR="005D268D" w:rsidRDefault="005D268D" w:rsidP="005D268D">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默认排序条件：创建时间倒序</w:t>
      </w:r>
    </w:p>
    <w:p w14:paraId="72B142DD" w14:textId="0E7B7872" w:rsidR="00EC4BF2" w:rsidRDefault="005D268D" w:rsidP="005D268D">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显示的列有：</w:t>
      </w:r>
      <w:r w:rsidR="00113080">
        <w:rPr>
          <w:rFonts w:ascii="微软雅黑" w:eastAsia="微软雅黑" w:hAnsi="微软雅黑" w:hint="eastAsia"/>
          <w:sz w:val="21"/>
          <w:szCs w:val="21"/>
          <w:lang w:val="en-US" w:eastAsia="zh-CN"/>
        </w:rPr>
        <w:t>承运商</w:t>
      </w:r>
      <w:r>
        <w:rPr>
          <w:rFonts w:ascii="微软雅黑" w:eastAsia="微软雅黑" w:hAnsi="微软雅黑" w:hint="eastAsia"/>
          <w:sz w:val="21"/>
          <w:szCs w:val="21"/>
          <w:lang w:val="en-US" w:eastAsia="zh-CN"/>
        </w:rPr>
        <w:t>编码、</w:t>
      </w:r>
      <w:r w:rsidR="00113080">
        <w:rPr>
          <w:rFonts w:ascii="微软雅黑" w:eastAsia="微软雅黑" w:hAnsi="微软雅黑" w:hint="eastAsia"/>
          <w:sz w:val="21"/>
          <w:szCs w:val="21"/>
          <w:lang w:val="en-US" w:eastAsia="zh-CN"/>
        </w:rPr>
        <w:t>承运商</w:t>
      </w:r>
      <w:r>
        <w:rPr>
          <w:rFonts w:ascii="微软雅黑" w:eastAsia="微软雅黑" w:hAnsi="微软雅黑" w:hint="eastAsia"/>
          <w:sz w:val="21"/>
          <w:szCs w:val="21"/>
          <w:lang w:val="en-US" w:eastAsia="zh-CN"/>
        </w:rPr>
        <w:t>名称、</w:t>
      </w:r>
      <w:r w:rsidR="00113080">
        <w:rPr>
          <w:rFonts w:ascii="微软雅黑" w:eastAsia="微软雅黑" w:hAnsi="微软雅黑" w:hint="eastAsia"/>
          <w:sz w:val="21"/>
          <w:szCs w:val="21"/>
          <w:lang w:val="en-US" w:eastAsia="zh-CN"/>
        </w:rPr>
        <w:t>承运商</w:t>
      </w:r>
      <w:r>
        <w:rPr>
          <w:rFonts w:ascii="微软雅黑" w:eastAsia="微软雅黑" w:hAnsi="微软雅黑" w:hint="eastAsia"/>
          <w:sz w:val="21"/>
          <w:szCs w:val="21"/>
          <w:lang w:val="en-US" w:eastAsia="zh-CN"/>
        </w:rPr>
        <w:t>简称、货主、启用、备注、创建时间、创建人、更新时间、更新人。</w:t>
      </w:r>
    </w:p>
    <w:p w14:paraId="31C86B15" w14:textId="77777777" w:rsidR="00F27245" w:rsidRDefault="00F27245" w:rsidP="005D268D">
      <w:pPr>
        <w:rPr>
          <w:rFonts w:ascii="微软雅黑" w:eastAsia="微软雅黑" w:hAnsi="微软雅黑"/>
          <w:sz w:val="21"/>
          <w:szCs w:val="21"/>
          <w:lang w:val="en-US" w:eastAsia="zh-CN"/>
        </w:rPr>
      </w:pPr>
    </w:p>
    <w:p w14:paraId="77BD78E2" w14:textId="117D22FD" w:rsidR="00EC4BF2" w:rsidRDefault="00EC4BF2" w:rsidP="00333B1E">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：新增承运商</w:t>
      </w:r>
    </w:p>
    <w:p w14:paraId="08B3F7B0" w14:textId="5F32567E" w:rsidR="00EC4BF2" w:rsidRDefault="00174D6A">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采集的信息有：</w:t>
      </w:r>
      <w:r w:rsidR="00092A16">
        <w:rPr>
          <w:rFonts w:ascii="微软雅黑" w:eastAsia="微软雅黑" w:hAnsi="微软雅黑" w:hint="eastAsia"/>
          <w:sz w:val="21"/>
          <w:szCs w:val="21"/>
          <w:lang w:val="en-US" w:eastAsia="zh-CN"/>
        </w:rPr>
        <w:t>承运商</w:t>
      </w:r>
      <w:r>
        <w:rPr>
          <w:rFonts w:ascii="微软雅黑" w:eastAsia="微软雅黑" w:hAnsi="微软雅黑" w:hint="eastAsia"/>
          <w:sz w:val="21"/>
          <w:szCs w:val="21"/>
          <w:lang w:val="en-US" w:eastAsia="zh-CN"/>
        </w:rPr>
        <w:t>编码、</w:t>
      </w:r>
      <w:r w:rsidR="00092A16">
        <w:rPr>
          <w:rFonts w:ascii="微软雅黑" w:eastAsia="微软雅黑" w:hAnsi="微软雅黑" w:hint="eastAsia"/>
          <w:sz w:val="21"/>
          <w:szCs w:val="21"/>
          <w:lang w:val="en-US" w:eastAsia="zh-CN"/>
        </w:rPr>
        <w:t>承运商</w:t>
      </w:r>
      <w:r>
        <w:rPr>
          <w:rFonts w:ascii="微软雅黑" w:eastAsia="微软雅黑" w:hAnsi="微软雅黑" w:hint="eastAsia"/>
          <w:sz w:val="21"/>
          <w:szCs w:val="21"/>
          <w:lang w:val="en-US" w:eastAsia="zh-CN"/>
        </w:rPr>
        <w:t>名称、</w:t>
      </w:r>
      <w:r w:rsidR="00092A16">
        <w:rPr>
          <w:rFonts w:ascii="微软雅黑" w:eastAsia="微软雅黑" w:hAnsi="微软雅黑" w:hint="eastAsia"/>
          <w:sz w:val="21"/>
          <w:szCs w:val="21"/>
          <w:lang w:val="en-US" w:eastAsia="zh-CN"/>
        </w:rPr>
        <w:t>承运商</w:t>
      </w:r>
      <w:r>
        <w:rPr>
          <w:rFonts w:ascii="微软雅黑" w:eastAsia="微软雅黑" w:hAnsi="微软雅黑" w:hint="eastAsia"/>
          <w:sz w:val="21"/>
          <w:szCs w:val="21"/>
          <w:lang w:val="en-US" w:eastAsia="zh-CN"/>
        </w:rPr>
        <w:t>简称、是否启用（默认勾选启用）、货主编码（采用下拉框，默认选中第一个）、备注</w:t>
      </w:r>
      <w:r w:rsidR="002A4AB4">
        <w:rPr>
          <w:rFonts w:ascii="微软雅黑" w:eastAsia="微软雅黑" w:hAnsi="微软雅黑" w:hint="eastAsia"/>
          <w:sz w:val="21"/>
          <w:szCs w:val="21"/>
          <w:lang w:val="en-US" w:eastAsia="zh-CN"/>
        </w:rPr>
        <w:t>。</w:t>
      </w:r>
    </w:p>
    <w:p w14:paraId="4C930565" w14:textId="77777777" w:rsidR="002A4AB4" w:rsidRPr="00B5364E" w:rsidRDefault="002A4AB4">
      <w:pPr>
        <w:rPr>
          <w:rFonts w:ascii="微软雅黑" w:eastAsia="微软雅黑" w:hAnsi="微软雅黑"/>
          <w:sz w:val="21"/>
          <w:szCs w:val="21"/>
          <w:lang w:val="en-US" w:eastAsia="zh-CN"/>
        </w:rPr>
      </w:pPr>
    </w:p>
    <w:p w14:paraId="43BC882B" w14:textId="58B727ED" w:rsidR="00EC4BF2" w:rsidRDefault="00EC4BF2" w:rsidP="00333B1E">
      <w:pPr>
        <w:pStyle w:val="3"/>
        <w:rPr>
          <w:lang w:val="en-US" w:eastAsia="zh-CN"/>
        </w:rPr>
      </w:pPr>
      <w:r>
        <w:rPr>
          <w:rFonts w:ascii="宋体" w:eastAsia="宋体" w:hAnsi="宋体" w:cs="宋体" w:hint="eastAsia"/>
          <w:lang w:val="en-US" w:eastAsia="zh-CN"/>
        </w:rPr>
        <w:t>功能</w:t>
      </w:r>
      <w:r>
        <w:rPr>
          <w:rFonts w:hint="eastAsia"/>
          <w:lang w:val="en-US" w:eastAsia="zh-CN"/>
        </w:rPr>
        <w:t>3</w:t>
      </w:r>
      <w:r>
        <w:rPr>
          <w:rFonts w:ascii="宋体" w:eastAsia="宋体" w:hAnsi="宋体" w:cs="宋体" w:hint="eastAsia"/>
          <w:lang w:val="en-US" w:eastAsia="zh-CN"/>
        </w:rPr>
        <w:t>：删除承运商</w:t>
      </w:r>
    </w:p>
    <w:p w14:paraId="0583851F" w14:textId="1C7C9B78" w:rsidR="00EC4BF2" w:rsidRDefault="00B4312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采用软删除。</w:t>
      </w:r>
    </w:p>
    <w:p w14:paraId="7364FF6A" w14:textId="77777777" w:rsidR="007E5989" w:rsidRDefault="007E5989">
      <w:pPr>
        <w:rPr>
          <w:rFonts w:ascii="微软雅黑" w:eastAsia="微软雅黑" w:hAnsi="微软雅黑"/>
          <w:sz w:val="21"/>
          <w:szCs w:val="21"/>
          <w:lang w:val="en-US" w:eastAsia="zh-CN"/>
        </w:rPr>
      </w:pPr>
    </w:p>
    <w:p w14:paraId="293D28E4" w14:textId="6BEBE183" w:rsidR="00EC4BF2" w:rsidRDefault="00EC4BF2" w:rsidP="00333B1E">
      <w:pPr>
        <w:pStyle w:val="3"/>
        <w:rPr>
          <w:lang w:val="en-US" w:eastAsia="zh-CN"/>
        </w:rPr>
      </w:pPr>
      <w:r>
        <w:rPr>
          <w:rFonts w:ascii="宋体" w:eastAsia="宋体" w:hAnsi="宋体" w:cs="宋体" w:hint="eastAsia"/>
          <w:lang w:val="en-US" w:eastAsia="zh-CN"/>
        </w:rPr>
        <w:t>承运商</w:t>
      </w:r>
      <w:r w:rsidR="00C67E55">
        <w:rPr>
          <w:rFonts w:ascii="宋体" w:eastAsia="宋体" w:hAnsi="宋体" w:cs="宋体" w:hint="eastAsia"/>
          <w:lang w:val="en-US" w:eastAsia="zh-CN"/>
        </w:rPr>
        <w:t>（</w:t>
      </w:r>
      <w:r w:rsidR="00C67E55" w:rsidRPr="00C67E55">
        <w:rPr>
          <w:rFonts w:ascii="宋体" w:eastAsia="宋体" w:hAnsi="宋体" w:cs="宋体"/>
          <w:lang w:val="en-US" w:eastAsia="zh-CN"/>
        </w:rPr>
        <w:t>basics_suppliers</w:t>
      </w:r>
      <w:r w:rsidR="00C67E55">
        <w:rPr>
          <w:rFonts w:ascii="宋体" w:eastAsia="宋体" w:hAnsi="宋体" w:cs="宋体" w:hint="eastAsia"/>
          <w:lang w:val="en-US" w:eastAsia="zh-CN"/>
        </w:rPr>
        <w:t>）</w:t>
      </w:r>
      <w:r>
        <w:rPr>
          <w:rFonts w:ascii="宋体" w:eastAsia="宋体" w:hAnsi="宋体"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333B1E" w14:paraId="76A6FEFA" w14:textId="77777777" w:rsidTr="00DC5572">
        <w:trPr>
          <w:jc w:val="center"/>
        </w:trPr>
        <w:tc>
          <w:tcPr>
            <w:tcW w:w="3539" w:type="dxa"/>
          </w:tcPr>
          <w:p w14:paraId="64D354B8" w14:textId="77777777" w:rsidR="00333B1E" w:rsidRDefault="00333B1E"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字段说明</w:t>
            </w:r>
          </w:p>
        </w:tc>
        <w:tc>
          <w:tcPr>
            <w:tcW w:w="1418" w:type="dxa"/>
          </w:tcPr>
          <w:p w14:paraId="1A661327" w14:textId="77777777" w:rsidR="00333B1E" w:rsidRDefault="00333B1E"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必填</w:t>
            </w:r>
          </w:p>
        </w:tc>
        <w:tc>
          <w:tcPr>
            <w:tcW w:w="1275" w:type="dxa"/>
          </w:tcPr>
          <w:p w14:paraId="58F97FC1" w14:textId="77777777" w:rsidR="00333B1E" w:rsidRDefault="00333B1E"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唯一</w:t>
            </w:r>
          </w:p>
        </w:tc>
      </w:tr>
      <w:tr w:rsidR="00333B1E" w14:paraId="3B8CE055" w14:textId="77777777" w:rsidTr="00DC5572">
        <w:trPr>
          <w:jc w:val="center"/>
        </w:trPr>
        <w:tc>
          <w:tcPr>
            <w:tcW w:w="3539" w:type="dxa"/>
          </w:tcPr>
          <w:p w14:paraId="7F90C449" w14:textId="3EAEC480" w:rsidR="00333B1E" w:rsidRDefault="00BD3991"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承运商</w:t>
            </w:r>
            <w:r w:rsidR="00333B1E">
              <w:rPr>
                <w:rFonts w:ascii="微软雅黑" w:eastAsia="微软雅黑" w:hAnsi="微软雅黑" w:hint="eastAsia"/>
                <w:sz w:val="21"/>
                <w:szCs w:val="21"/>
                <w:lang w:val="en-US" w:eastAsia="zh-CN"/>
              </w:rPr>
              <w:t>编码</w:t>
            </w:r>
          </w:p>
        </w:tc>
        <w:tc>
          <w:tcPr>
            <w:tcW w:w="1418" w:type="dxa"/>
          </w:tcPr>
          <w:p w14:paraId="6FC7344E" w14:textId="77777777" w:rsidR="00333B1E" w:rsidRDefault="00333B1E"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是</w:t>
            </w:r>
          </w:p>
        </w:tc>
        <w:tc>
          <w:tcPr>
            <w:tcW w:w="1275" w:type="dxa"/>
          </w:tcPr>
          <w:p w14:paraId="482E840E" w14:textId="77777777" w:rsidR="00333B1E" w:rsidRDefault="00333B1E"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是</w:t>
            </w:r>
          </w:p>
        </w:tc>
      </w:tr>
      <w:tr w:rsidR="00333B1E" w14:paraId="341C28B7" w14:textId="77777777" w:rsidTr="00DC5572">
        <w:trPr>
          <w:jc w:val="center"/>
        </w:trPr>
        <w:tc>
          <w:tcPr>
            <w:tcW w:w="3539" w:type="dxa"/>
          </w:tcPr>
          <w:p w14:paraId="2686EF27" w14:textId="4E2C5052" w:rsidR="00333B1E" w:rsidRDefault="00BD3991"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承运商</w:t>
            </w:r>
            <w:r w:rsidR="00333B1E">
              <w:rPr>
                <w:rFonts w:ascii="微软雅黑" w:eastAsia="微软雅黑" w:hAnsi="微软雅黑" w:hint="eastAsia"/>
                <w:sz w:val="21"/>
                <w:szCs w:val="21"/>
                <w:lang w:val="en-US" w:eastAsia="zh-CN"/>
              </w:rPr>
              <w:t>名称</w:t>
            </w:r>
          </w:p>
        </w:tc>
        <w:tc>
          <w:tcPr>
            <w:tcW w:w="1418" w:type="dxa"/>
          </w:tcPr>
          <w:p w14:paraId="21916F94" w14:textId="77777777" w:rsidR="00333B1E" w:rsidRDefault="00333B1E"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是</w:t>
            </w:r>
          </w:p>
        </w:tc>
        <w:tc>
          <w:tcPr>
            <w:tcW w:w="1275" w:type="dxa"/>
          </w:tcPr>
          <w:p w14:paraId="63725462" w14:textId="77777777" w:rsidR="00333B1E" w:rsidRDefault="00333B1E" w:rsidP="00DC5572">
            <w:pPr>
              <w:rPr>
                <w:rFonts w:ascii="微软雅黑" w:eastAsia="微软雅黑" w:hAnsi="微软雅黑"/>
                <w:sz w:val="21"/>
                <w:szCs w:val="21"/>
                <w:lang w:val="en-US" w:eastAsia="zh-CN"/>
              </w:rPr>
            </w:pPr>
          </w:p>
        </w:tc>
      </w:tr>
      <w:tr w:rsidR="00333B1E" w14:paraId="5FF5F944" w14:textId="77777777" w:rsidTr="00DC5572">
        <w:trPr>
          <w:jc w:val="center"/>
        </w:trPr>
        <w:tc>
          <w:tcPr>
            <w:tcW w:w="3539" w:type="dxa"/>
          </w:tcPr>
          <w:p w14:paraId="3752CAA6" w14:textId="24267460" w:rsidR="00333B1E" w:rsidRDefault="00BD3991"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承运商</w:t>
            </w:r>
            <w:r w:rsidR="00333B1E">
              <w:rPr>
                <w:rFonts w:ascii="微软雅黑" w:eastAsia="微软雅黑" w:hAnsi="微软雅黑" w:hint="eastAsia"/>
                <w:sz w:val="21"/>
                <w:szCs w:val="21"/>
                <w:lang w:val="en-US" w:eastAsia="zh-CN"/>
              </w:rPr>
              <w:t>简称</w:t>
            </w:r>
          </w:p>
        </w:tc>
        <w:tc>
          <w:tcPr>
            <w:tcW w:w="1418" w:type="dxa"/>
          </w:tcPr>
          <w:p w14:paraId="7E3517CB" w14:textId="77777777" w:rsidR="00333B1E" w:rsidRDefault="00333B1E" w:rsidP="00DC5572">
            <w:pPr>
              <w:rPr>
                <w:rFonts w:ascii="微软雅黑" w:eastAsia="微软雅黑" w:hAnsi="微软雅黑"/>
                <w:sz w:val="21"/>
                <w:szCs w:val="21"/>
                <w:lang w:val="en-US" w:eastAsia="zh-CN"/>
              </w:rPr>
            </w:pPr>
          </w:p>
        </w:tc>
        <w:tc>
          <w:tcPr>
            <w:tcW w:w="1275" w:type="dxa"/>
          </w:tcPr>
          <w:p w14:paraId="55DED09D" w14:textId="77777777" w:rsidR="00333B1E" w:rsidRDefault="00333B1E" w:rsidP="00DC5572">
            <w:pPr>
              <w:rPr>
                <w:rFonts w:ascii="微软雅黑" w:eastAsia="微软雅黑" w:hAnsi="微软雅黑"/>
                <w:sz w:val="21"/>
                <w:szCs w:val="21"/>
                <w:lang w:val="en-US" w:eastAsia="zh-CN"/>
              </w:rPr>
            </w:pPr>
          </w:p>
        </w:tc>
      </w:tr>
      <w:tr w:rsidR="00333B1E" w14:paraId="5E692EC5" w14:textId="77777777" w:rsidTr="00DC5572">
        <w:trPr>
          <w:jc w:val="center"/>
        </w:trPr>
        <w:tc>
          <w:tcPr>
            <w:tcW w:w="3539" w:type="dxa"/>
          </w:tcPr>
          <w:p w14:paraId="7A68848F" w14:textId="77777777" w:rsidR="00333B1E" w:rsidRDefault="00333B1E"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货主id</w:t>
            </w:r>
          </w:p>
        </w:tc>
        <w:tc>
          <w:tcPr>
            <w:tcW w:w="1418" w:type="dxa"/>
          </w:tcPr>
          <w:p w14:paraId="16B26082" w14:textId="77777777" w:rsidR="00333B1E" w:rsidRDefault="00333B1E" w:rsidP="00DC5572">
            <w:pPr>
              <w:rPr>
                <w:rFonts w:ascii="微软雅黑" w:eastAsia="微软雅黑" w:hAnsi="微软雅黑"/>
                <w:sz w:val="21"/>
                <w:szCs w:val="21"/>
                <w:lang w:val="en-US" w:eastAsia="zh-CN"/>
              </w:rPr>
            </w:pPr>
          </w:p>
        </w:tc>
        <w:tc>
          <w:tcPr>
            <w:tcW w:w="1275" w:type="dxa"/>
          </w:tcPr>
          <w:p w14:paraId="542D06C2" w14:textId="77777777" w:rsidR="00333B1E" w:rsidRDefault="00333B1E" w:rsidP="00DC5572">
            <w:pPr>
              <w:rPr>
                <w:rFonts w:ascii="微软雅黑" w:eastAsia="微软雅黑" w:hAnsi="微软雅黑"/>
                <w:sz w:val="21"/>
                <w:szCs w:val="21"/>
                <w:lang w:val="en-US" w:eastAsia="zh-CN"/>
              </w:rPr>
            </w:pPr>
          </w:p>
        </w:tc>
      </w:tr>
      <w:tr w:rsidR="00333B1E" w14:paraId="19DF0D91" w14:textId="77777777" w:rsidTr="00DC5572">
        <w:trPr>
          <w:jc w:val="center"/>
        </w:trPr>
        <w:tc>
          <w:tcPr>
            <w:tcW w:w="3539" w:type="dxa"/>
          </w:tcPr>
          <w:p w14:paraId="043423CC" w14:textId="77777777" w:rsidR="00333B1E" w:rsidRDefault="00333B1E"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备注</w:t>
            </w:r>
          </w:p>
        </w:tc>
        <w:tc>
          <w:tcPr>
            <w:tcW w:w="1418" w:type="dxa"/>
          </w:tcPr>
          <w:p w14:paraId="5F4DEF9F" w14:textId="77777777" w:rsidR="00333B1E" w:rsidRDefault="00333B1E" w:rsidP="00DC5572">
            <w:pPr>
              <w:rPr>
                <w:rFonts w:ascii="微软雅黑" w:eastAsia="微软雅黑" w:hAnsi="微软雅黑"/>
                <w:sz w:val="21"/>
                <w:szCs w:val="21"/>
                <w:lang w:val="en-US" w:eastAsia="zh-CN"/>
              </w:rPr>
            </w:pPr>
          </w:p>
        </w:tc>
        <w:tc>
          <w:tcPr>
            <w:tcW w:w="1275" w:type="dxa"/>
          </w:tcPr>
          <w:p w14:paraId="4BEE8E89" w14:textId="77777777" w:rsidR="00333B1E" w:rsidRDefault="00333B1E" w:rsidP="00DC5572">
            <w:pPr>
              <w:rPr>
                <w:rFonts w:ascii="微软雅黑" w:eastAsia="微软雅黑" w:hAnsi="微软雅黑"/>
                <w:sz w:val="21"/>
                <w:szCs w:val="21"/>
                <w:lang w:val="en-US" w:eastAsia="zh-CN"/>
              </w:rPr>
            </w:pPr>
          </w:p>
        </w:tc>
      </w:tr>
      <w:tr w:rsidR="00333B1E" w14:paraId="6C92B82C" w14:textId="77777777" w:rsidTr="00DC5572">
        <w:trPr>
          <w:jc w:val="center"/>
        </w:trPr>
        <w:tc>
          <w:tcPr>
            <w:tcW w:w="3539" w:type="dxa"/>
          </w:tcPr>
          <w:p w14:paraId="1D182774" w14:textId="77777777" w:rsidR="00333B1E" w:rsidRDefault="00333B1E" w:rsidP="00DC5572">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启用</w:t>
            </w:r>
          </w:p>
        </w:tc>
        <w:tc>
          <w:tcPr>
            <w:tcW w:w="1418" w:type="dxa"/>
          </w:tcPr>
          <w:p w14:paraId="42AE5453" w14:textId="77777777" w:rsidR="00333B1E" w:rsidRDefault="00333B1E" w:rsidP="00DC5572">
            <w:pPr>
              <w:rPr>
                <w:rFonts w:ascii="微软雅黑" w:eastAsia="微软雅黑" w:hAnsi="微软雅黑"/>
                <w:sz w:val="21"/>
                <w:szCs w:val="21"/>
                <w:lang w:val="en-US" w:eastAsia="zh-CN"/>
              </w:rPr>
            </w:pPr>
          </w:p>
        </w:tc>
        <w:tc>
          <w:tcPr>
            <w:tcW w:w="1275" w:type="dxa"/>
          </w:tcPr>
          <w:p w14:paraId="34E5BD0F" w14:textId="77777777" w:rsidR="00333B1E" w:rsidRDefault="00333B1E" w:rsidP="00DC5572">
            <w:pPr>
              <w:rPr>
                <w:rFonts w:ascii="微软雅黑" w:eastAsia="微软雅黑" w:hAnsi="微软雅黑"/>
                <w:sz w:val="21"/>
                <w:szCs w:val="21"/>
                <w:lang w:val="en-US" w:eastAsia="zh-CN"/>
              </w:rPr>
            </w:pPr>
          </w:p>
        </w:tc>
      </w:tr>
    </w:tbl>
    <w:p w14:paraId="29873FE5" w14:textId="77777777" w:rsidR="00FC7B41" w:rsidRPr="00912554" w:rsidRDefault="00FC7B41">
      <w:pPr>
        <w:rPr>
          <w:rFonts w:ascii="微软雅黑" w:eastAsia="微软雅黑" w:hAnsi="微软雅黑"/>
          <w:sz w:val="21"/>
          <w:szCs w:val="21"/>
          <w:lang w:val="en-US" w:eastAsia="zh-CN"/>
        </w:rPr>
      </w:pPr>
    </w:p>
    <w:p w14:paraId="2CD22EB3" w14:textId="75F94982" w:rsidR="005244AB" w:rsidRPr="00912554" w:rsidRDefault="005244AB" w:rsidP="005244AB">
      <w:pPr>
        <w:pStyle w:val="2"/>
        <w:rPr>
          <w:rFonts w:ascii="微软雅黑" w:eastAsia="微软雅黑" w:hAnsi="微软雅黑"/>
        </w:rPr>
      </w:pPr>
      <w:r w:rsidRPr="00912554">
        <w:rPr>
          <w:rFonts w:ascii="微软雅黑" w:eastAsia="微软雅黑" w:hAnsi="微软雅黑" w:hint="eastAsia"/>
        </w:rPr>
        <w:t>系统参数配置</w:t>
      </w:r>
    </w:p>
    <w:tbl>
      <w:tblPr>
        <w:tblStyle w:val="af4"/>
        <w:tblW w:w="0" w:type="auto"/>
        <w:tblLook w:val="04A0" w:firstRow="1" w:lastRow="0" w:firstColumn="1" w:lastColumn="0" w:noHBand="0" w:noVBand="1"/>
      </w:tblPr>
      <w:tblGrid>
        <w:gridCol w:w="2986"/>
        <w:gridCol w:w="2987"/>
        <w:gridCol w:w="2987"/>
      </w:tblGrid>
      <w:tr w:rsidR="008B276C" w:rsidRPr="00912554" w14:paraId="794264E2" w14:textId="77777777" w:rsidTr="00C76B76">
        <w:tc>
          <w:tcPr>
            <w:tcW w:w="2986" w:type="dxa"/>
            <w:shd w:val="clear" w:color="auto" w:fill="D9D9D9" w:themeFill="background1" w:themeFillShade="D9"/>
          </w:tcPr>
          <w:p w14:paraId="3FC54C26" w14:textId="52EBA89A" w:rsidR="008B276C" w:rsidRPr="00912554" w:rsidRDefault="008B276C" w:rsidP="00C76B76">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Pr="00912554" w:rsidRDefault="008B276C" w:rsidP="00C76B76">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Pr="00912554" w:rsidRDefault="008B276C" w:rsidP="00C76B76">
            <w:pPr>
              <w:jc w:val="center"/>
              <w:rPr>
                <w:rFonts w:ascii="微软雅黑" w:eastAsia="微软雅黑" w:hAnsi="微软雅黑"/>
                <w:b/>
                <w:bCs/>
                <w:sz w:val="21"/>
                <w:szCs w:val="21"/>
                <w:lang w:val="en-US" w:eastAsia="zh-CN"/>
              </w:rPr>
            </w:pPr>
            <w:r w:rsidRPr="00912554">
              <w:rPr>
                <w:rFonts w:ascii="微软雅黑" w:eastAsia="微软雅黑" w:hAnsi="微软雅黑" w:hint="eastAsia"/>
                <w:b/>
                <w:bCs/>
                <w:sz w:val="21"/>
                <w:szCs w:val="21"/>
                <w:lang w:val="en-US" w:eastAsia="zh-CN"/>
              </w:rPr>
              <w:t>参数值说明</w:t>
            </w:r>
          </w:p>
        </w:tc>
      </w:tr>
      <w:tr w:rsidR="008B276C" w:rsidRPr="00912554" w14:paraId="0B643CC5" w14:textId="77777777" w:rsidTr="00C76B76">
        <w:tc>
          <w:tcPr>
            <w:tcW w:w="2986" w:type="dxa"/>
          </w:tcPr>
          <w:p w14:paraId="032518C2" w14:textId="06FC1E95" w:rsidR="008B276C" w:rsidRPr="00912554" w:rsidRDefault="00CD18D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a</w:t>
            </w:r>
            <w:r w:rsidRPr="00912554">
              <w:rPr>
                <w:rFonts w:ascii="微软雅黑" w:eastAsia="微软雅黑" w:hAnsi="微软雅黑"/>
                <w:sz w:val="21"/>
                <w:szCs w:val="21"/>
                <w:lang w:val="en-US" w:eastAsia="zh-CN"/>
              </w:rPr>
              <w:t>utoCreatePutawayTask</w:t>
            </w:r>
          </w:p>
        </w:tc>
        <w:tc>
          <w:tcPr>
            <w:tcW w:w="2987" w:type="dxa"/>
          </w:tcPr>
          <w:p w14:paraId="41337842" w14:textId="68C3E474" w:rsidR="008B276C" w:rsidRPr="00912554" w:rsidRDefault="000F5933"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自动生成上架任务</w:t>
            </w:r>
          </w:p>
        </w:tc>
        <w:tc>
          <w:tcPr>
            <w:tcW w:w="2987" w:type="dxa"/>
          </w:tcPr>
          <w:p w14:paraId="1CE7A256" w14:textId="1C660FA8" w:rsidR="00CD18DD" w:rsidRPr="00912554" w:rsidRDefault="00CD18D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0：默认值，不生成上架任务；</w:t>
            </w:r>
          </w:p>
          <w:p w14:paraId="6E995524" w14:textId="787D08D9" w:rsidR="00CD18DD" w:rsidRPr="00912554" w:rsidRDefault="00CD18DD" w:rsidP="00C76B76">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1：生成上架任务</w:t>
            </w:r>
          </w:p>
        </w:tc>
      </w:tr>
      <w:tr w:rsidR="008B276C" w:rsidRPr="00912554" w14:paraId="28ADCFB1" w14:textId="77777777" w:rsidTr="00C76B76">
        <w:tc>
          <w:tcPr>
            <w:tcW w:w="2986" w:type="dxa"/>
          </w:tcPr>
          <w:p w14:paraId="1F7BFA41" w14:textId="77777777" w:rsidR="008B276C" w:rsidRPr="00912554" w:rsidRDefault="008B276C" w:rsidP="00C76B76">
            <w:pPr>
              <w:rPr>
                <w:rFonts w:ascii="微软雅黑" w:eastAsia="微软雅黑" w:hAnsi="微软雅黑"/>
                <w:sz w:val="21"/>
                <w:szCs w:val="21"/>
                <w:lang w:val="en-US" w:eastAsia="zh-CN"/>
              </w:rPr>
            </w:pPr>
          </w:p>
        </w:tc>
        <w:tc>
          <w:tcPr>
            <w:tcW w:w="2987" w:type="dxa"/>
          </w:tcPr>
          <w:p w14:paraId="723C5B4A" w14:textId="4DC2CDD2" w:rsidR="008B276C" w:rsidRPr="00912554" w:rsidRDefault="008B276C" w:rsidP="00C76B76">
            <w:pPr>
              <w:rPr>
                <w:rFonts w:ascii="微软雅黑" w:eastAsia="微软雅黑" w:hAnsi="微软雅黑"/>
                <w:sz w:val="21"/>
                <w:szCs w:val="21"/>
                <w:lang w:val="en-US" w:eastAsia="zh-CN"/>
              </w:rPr>
            </w:pPr>
          </w:p>
        </w:tc>
        <w:tc>
          <w:tcPr>
            <w:tcW w:w="2987" w:type="dxa"/>
          </w:tcPr>
          <w:p w14:paraId="10871142" w14:textId="77777777" w:rsidR="008B276C" w:rsidRPr="00912554" w:rsidRDefault="008B276C" w:rsidP="00C76B76">
            <w:pPr>
              <w:rPr>
                <w:rFonts w:ascii="微软雅黑" w:eastAsia="微软雅黑" w:hAnsi="微软雅黑"/>
                <w:sz w:val="21"/>
                <w:szCs w:val="21"/>
                <w:lang w:val="en-US" w:eastAsia="zh-CN"/>
              </w:rPr>
            </w:pPr>
          </w:p>
        </w:tc>
      </w:tr>
      <w:tr w:rsidR="008B276C" w:rsidRPr="00912554" w14:paraId="4AFA8EC0" w14:textId="77777777" w:rsidTr="00C76B76">
        <w:tc>
          <w:tcPr>
            <w:tcW w:w="2986" w:type="dxa"/>
          </w:tcPr>
          <w:p w14:paraId="2F05946A" w14:textId="77777777" w:rsidR="008B276C" w:rsidRPr="00912554" w:rsidRDefault="008B276C" w:rsidP="00C76B76">
            <w:pPr>
              <w:rPr>
                <w:rFonts w:ascii="微软雅黑" w:eastAsia="微软雅黑" w:hAnsi="微软雅黑"/>
                <w:sz w:val="21"/>
                <w:szCs w:val="21"/>
                <w:lang w:val="en-US" w:eastAsia="zh-CN"/>
              </w:rPr>
            </w:pPr>
          </w:p>
        </w:tc>
        <w:tc>
          <w:tcPr>
            <w:tcW w:w="2987" w:type="dxa"/>
          </w:tcPr>
          <w:p w14:paraId="041B7B8E" w14:textId="455EDD69" w:rsidR="008B276C" w:rsidRPr="00912554" w:rsidRDefault="008B276C" w:rsidP="00C76B76">
            <w:pPr>
              <w:rPr>
                <w:rFonts w:ascii="微软雅黑" w:eastAsia="微软雅黑" w:hAnsi="微软雅黑"/>
                <w:sz w:val="21"/>
                <w:szCs w:val="21"/>
                <w:lang w:val="en-US" w:eastAsia="zh-CN"/>
              </w:rPr>
            </w:pPr>
          </w:p>
        </w:tc>
        <w:tc>
          <w:tcPr>
            <w:tcW w:w="2987" w:type="dxa"/>
          </w:tcPr>
          <w:p w14:paraId="2D5FB048" w14:textId="77777777" w:rsidR="008B276C" w:rsidRPr="00912554" w:rsidRDefault="008B276C" w:rsidP="00C76B76">
            <w:pPr>
              <w:rPr>
                <w:rFonts w:ascii="微软雅黑" w:eastAsia="微软雅黑" w:hAnsi="微软雅黑"/>
                <w:sz w:val="21"/>
                <w:szCs w:val="21"/>
                <w:lang w:val="en-US" w:eastAsia="zh-CN"/>
              </w:rPr>
            </w:pPr>
          </w:p>
        </w:tc>
      </w:tr>
      <w:tr w:rsidR="008B276C" w:rsidRPr="00912554" w14:paraId="3FD7D734" w14:textId="77777777" w:rsidTr="00C76B76">
        <w:tc>
          <w:tcPr>
            <w:tcW w:w="2986" w:type="dxa"/>
          </w:tcPr>
          <w:p w14:paraId="0943385D" w14:textId="5CA86CB8" w:rsidR="008B276C" w:rsidRPr="00912554" w:rsidRDefault="008B276C" w:rsidP="00C76B76">
            <w:pPr>
              <w:rPr>
                <w:rFonts w:ascii="微软雅黑" w:eastAsia="微软雅黑" w:hAnsi="微软雅黑"/>
                <w:sz w:val="21"/>
                <w:szCs w:val="21"/>
                <w:lang w:val="en-US" w:eastAsia="zh-CN"/>
              </w:rPr>
            </w:pPr>
          </w:p>
        </w:tc>
        <w:tc>
          <w:tcPr>
            <w:tcW w:w="2987" w:type="dxa"/>
          </w:tcPr>
          <w:p w14:paraId="72D60EBD" w14:textId="16F5541C" w:rsidR="008B276C" w:rsidRPr="00912554" w:rsidRDefault="008B276C" w:rsidP="00C76B76">
            <w:pPr>
              <w:rPr>
                <w:rFonts w:ascii="微软雅黑" w:eastAsia="微软雅黑" w:hAnsi="微软雅黑"/>
                <w:sz w:val="21"/>
                <w:szCs w:val="21"/>
                <w:lang w:val="en-US" w:eastAsia="zh-CN"/>
              </w:rPr>
            </w:pPr>
          </w:p>
        </w:tc>
        <w:tc>
          <w:tcPr>
            <w:tcW w:w="2987" w:type="dxa"/>
          </w:tcPr>
          <w:p w14:paraId="19006964" w14:textId="6360E31A" w:rsidR="008B276C" w:rsidRPr="00912554" w:rsidRDefault="008B276C" w:rsidP="00C76B76">
            <w:pPr>
              <w:rPr>
                <w:rFonts w:ascii="微软雅黑" w:eastAsia="微软雅黑" w:hAnsi="微软雅黑"/>
                <w:sz w:val="21"/>
                <w:szCs w:val="21"/>
                <w:lang w:val="en-US" w:eastAsia="zh-CN"/>
              </w:rPr>
            </w:pPr>
          </w:p>
        </w:tc>
      </w:tr>
      <w:tr w:rsidR="008B276C" w:rsidRPr="00912554" w14:paraId="3B02D8B0" w14:textId="77777777" w:rsidTr="00C76B76">
        <w:tc>
          <w:tcPr>
            <w:tcW w:w="2986" w:type="dxa"/>
          </w:tcPr>
          <w:p w14:paraId="5667B05E" w14:textId="1B0BD429" w:rsidR="008B276C" w:rsidRPr="00912554" w:rsidRDefault="008B276C" w:rsidP="00C76B76">
            <w:pPr>
              <w:rPr>
                <w:rFonts w:ascii="微软雅黑" w:eastAsia="微软雅黑" w:hAnsi="微软雅黑"/>
                <w:sz w:val="21"/>
                <w:szCs w:val="21"/>
                <w:lang w:val="en-US" w:eastAsia="zh-CN"/>
              </w:rPr>
            </w:pPr>
          </w:p>
        </w:tc>
        <w:tc>
          <w:tcPr>
            <w:tcW w:w="2987" w:type="dxa"/>
          </w:tcPr>
          <w:p w14:paraId="62E5F51E" w14:textId="263003BB" w:rsidR="008B276C" w:rsidRPr="00912554" w:rsidRDefault="008B276C" w:rsidP="00C76B76">
            <w:pPr>
              <w:rPr>
                <w:rFonts w:ascii="微软雅黑" w:eastAsia="微软雅黑" w:hAnsi="微软雅黑"/>
                <w:sz w:val="21"/>
                <w:szCs w:val="21"/>
                <w:lang w:val="en-US" w:eastAsia="zh-CN"/>
              </w:rPr>
            </w:pPr>
          </w:p>
        </w:tc>
        <w:tc>
          <w:tcPr>
            <w:tcW w:w="2987" w:type="dxa"/>
          </w:tcPr>
          <w:p w14:paraId="2AF95A1D" w14:textId="445FB1AD" w:rsidR="008B276C" w:rsidRPr="00912554" w:rsidRDefault="008B276C" w:rsidP="00C76B76">
            <w:pPr>
              <w:rPr>
                <w:rFonts w:ascii="微软雅黑" w:eastAsia="微软雅黑" w:hAnsi="微软雅黑"/>
                <w:sz w:val="21"/>
                <w:szCs w:val="21"/>
                <w:lang w:val="en-US" w:eastAsia="zh-CN"/>
              </w:rPr>
            </w:pPr>
          </w:p>
        </w:tc>
      </w:tr>
      <w:tr w:rsidR="008B276C" w:rsidRPr="00912554" w14:paraId="29930362" w14:textId="77777777" w:rsidTr="00C76B76">
        <w:tc>
          <w:tcPr>
            <w:tcW w:w="2986" w:type="dxa"/>
          </w:tcPr>
          <w:p w14:paraId="773F9CB8" w14:textId="77777777" w:rsidR="008B276C" w:rsidRPr="00912554" w:rsidRDefault="008B276C" w:rsidP="00C76B76">
            <w:pPr>
              <w:rPr>
                <w:rFonts w:ascii="微软雅黑" w:eastAsia="微软雅黑" w:hAnsi="微软雅黑"/>
                <w:sz w:val="21"/>
                <w:szCs w:val="21"/>
                <w:lang w:val="en-US" w:eastAsia="zh-CN"/>
              </w:rPr>
            </w:pPr>
          </w:p>
        </w:tc>
        <w:tc>
          <w:tcPr>
            <w:tcW w:w="2987" w:type="dxa"/>
          </w:tcPr>
          <w:p w14:paraId="5E6C354E" w14:textId="2FD6D75A" w:rsidR="008B276C" w:rsidRPr="00912554" w:rsidRDefault="008B276C" w:rsidP="00C76B76">
            <w:pPr>
              <w:rPr>
                <w:rFonts w:ascii="微软雅黑" w:eastAsia="微软雅黑" w:hAnsi="微软雅黑"/>
                <w:sz w:val="21"/>
                <w:szCs w:val="21"/>
                <w:lang w:val="en-US" w:eastAsia="zh-CN"/>
              </w:rPr>
            </w:pPr>
          </w:p>
        </w:tc>
        <w:tc>
          <w:tcPr>
            <w:tcW w:w="2987" w:type="dxa"/>
          </w:tcPr>
          <w:p w14:paraId="7845D1EA" w14:textId="77777777" w:rsidR="008B276C" w:rsidRPr="00912554" w:rsidRDefault="008B276C" w:rsidP="00C76B76">
            <w:pPr>
              <w:rPr>
                <w:rFonts w:ascii="微软雅黑" w:eastAsia="微软雅黑" w:hAnsi="微软雅黑"/>
                <w:sz w:val="21"/>
                <w:szCs w:val="21"/>
                <w:lang w:val="en-US" w:eastAsia="zh-CN"/>
              </w:rPr>
            </w:pPr>
          </w:p>
        </w:tc>
      </w:tr>
    </w:tbl>
    <w:p w14:paraId="7785EC45" w14:textId="66229821" w:rsidR="005244AB" w:rsidRPr="00912554" w:rsidRDefault="005244AB">
      <w:pPr>
        <w:rPr>
          <w:rFonts w:ascii="微软雅黑" w:eastAsia="微软雅黑" w:hAnsi="微软雅黑"/>
          <w:sz w:val="21"/>
          <w:szCs w:val="21"/>
          <w:lang w:val="en-US" w:eastAsia="zh-CN"/>
        </w:rPr>
      </w:pPr>
    </w:p>
    <w:p w14:paraId="0B0122A0" w14:textId="77777777" w:rsidR="003C3AE7" w:rsidRPr="00912554" w:rsidRDefault="003C3AE7">
      <w:pPr>
        <w:rPr>
          <w:rFonts w:ascii="微软雅黑" w:eastAsia="微软雅黑" w:hAnsi="微软雅黑"/>
          <w:sz w:val="21"/>
          <w:szCs w:val="21"/>
          <w:lang w:val="en-US" w:eastAsia="zh-CN"/>
        </w:rPr>
      </w:pPr>
    </w:p>
    <w:p w14:paraId="78BF6858"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开发视图</w:t>
      </w:r>
    </w:p>
    <w:p w14:paraId="6212F762"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状态常量说明</w:t>
      </w:r>
    </w:p>
    <w:p w14:paraId="0CA9532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0：表示默认状态。</w:t>
      </w:r>
    </w:p>
    <w:p w14:paraId="56E6DB6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1：表示成功状态。</w:t>
      </w:r>
    </w:p>
    <w:p w14:paraId="717AC92A"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整个系统中同一个数字不要表示多种状态。</w:t>
      </w:r>
    </w:p>
    <w:p w14:paraId="0E84418D" w14:textId="77777777" w:rsidR="001B69C8" w:rsidRPr="00912554" w:rsidRDefault="001B69C8">
      <w:pPr>
        <w:rPr>
          <w:rFonts w:ascii="微软雅黑" w:eastAsia="微软雅黑" w:hAnsi="微软雅黑"/>
          <w:sz w:val="21"/>
          <w:szCs w:val="21"/>
          <w:lang w:val="en-US" w:eastAsia="zh-CN"/>
        </w:rPr>
      </w:pPr>
    </w:p>
    <w:p w14:paraId="02D38A47"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枚举和数据字典的使用规范</w:t>
      </w:r>
    </w:p>
    <w:p w14:paraId="086C8749" w14:textId="48716328" w:rsidR="001B69C8" w:rsidRDefault="001B69C8">
      <w:pPr>
        <w:rPr>
          <w:rFonts w:ascii="微软雅黑" w:eastAsia="微软雅黑" w:hAnsi="微软雅黑"/>
          <w:sz w:val="21"/>
          <w:szCs w:val="21"/>
          <w:lang w:val="en-US" w:eastAsia="zh-CN"/>
        </w:rPr>
      </w:pPr>
    </w:p>
    <w:p w14:paraId="16188E7E" w14:textId="103C4C8E" w:rsidR="002164FE" w:rsidRDefault="002164FE">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枚举的定义规范：</w:t>
      </w:r>
    </w:p>
    <w:p w14:paraId="74518EF7" w14:textId="7A439121" w:rsidR="002164FE" w:rsidRPr="00777FCB" w:rsidRDefault="002164FE" w:rsidP="00777FCB">
      <w:pPr>
        <w:pStyle w:val="af9"/>
        <w:numPr>
          <w:ilvl w:val="1"/>
          <w:numId w:val="44"/>
        </w:numPr>
        <w:ind w:firstLineChars="0"/>
        <w:rPr>
          <w:rFonts w:ascii="微软雅黑" w:eastAsia="微软雅黑" w:hAnsi="微软雅黑"/>
          <w:sz w:val="21"/>
          <w:szCs w:val="21"/>
          <w:lang w:val="en-US" w:eastAsia="zh-CN"/>
        </w:rPr>
      </w:pPr>
      <w:r w:rsidRPr="00777FCB">
        <w:rPr>
          <w:rFonts w:ascii="微软雅黑" w:eastAsia="微软雅黑" w:hAnsi="微软雅黑" w:hint="eastAsia"/>
          <w:sz w:val="21"/>
          <w:szCs w:val="21"/>
          <w:lang w:val="en-US" w:eastAsia="zh-CN"/>
        </w:rPr>
        <w:t>枚举中存在两个固定的字段，分别为code，name。其中code的类型为Integer，name的类型为String。</w:t>
      </w:r>
    </w:p>
    <w:p w14:paraId="1895E58C" w14:textId="7659CC45" w:rsidR="002164FE" w:rsidRPr="00777FCB" w:rsidRDefault="002164FE" w:rsidP="00777FCB">
      <w:pPr>
        <w:pStyle w:val="af9"/>
        <w:numPr>
          <w:ilvl w:val="1"/>
          <w:numId w:val="44"/>
        </w:numPr>
        <w:ind w:firstLineChars="0"/>
        <w:rPr>
          <w:rFonts w:ascii="微软雅黑" w:eastAsia="微软雅黑" w:hAnsi="微软雅黑"/>
          <w:sz w:val="21"/>
          <w:szCs w:val="21"/>
          <w:lang w:val="en-US" w:eastAsia="zh-CN"/>
        </w:rPr>
      </w:pPr>
      <w:r w:rsidRPr="00777FCB">
        <w:rPr>
          <w:rFonts w:ascii="微软雅黑" w:eastAsia="微软雅黑" w:hAnsi="微软雅黑" w:hint="eastAsia"/>
          <w:sz w:val="21"/>
          <w:szCs w:val="21"/>
          <w:lang w:val="en-US" w:eastAsia="zh-CN"/>
        </w:rPr>
        <w:t>枚举中code的定义采用全局统一的方式，不要同一个code对应多种含义。</w:t>
      </w:r>
    </w:p>
    <w:p w14:paraId="468EA58E" w14:textId="77777777" w:rsidR="001B69C8" w:rsidRPr="00912554" w:rsidRDefault="001B69C8">
      <w:pPr>
        <w:rPr>
          <w:rFonts w:ascii="微软雅黑" w:eastAsia="微软雅黑" w:hAnsi="微软雅黑"/>
          <w:sz w:val="21"/>
          <w:szCs w:val="21"/>
          <w:lang w:val="en-US" w:eastAsia="zh-CN"/>
        </w:rPr>
      </w:pPr>
    </w:p>
    <w:p w14:paraId="69722598"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PC端常用模板原型</w:t>
      </w:r>
    </w:p>
    <w:p w14:paraId="5B193426"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t>常规列表查看页面</w:t>
      </w:r>
    </w:p>
    <w:p w14:paraId="70F2804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页面说明：</w:t>
      </w:r>
    </w:p>
    <w:p w14:paraId="26C5DA2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1. 页面分为三个部分：搜索栏、批量操作栏和数据显示部分。</w:t>
      </w:r>
    </w:p>
    <w:p w14:paraId="0F4EDED7"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搜索栏：</w:t>
      </w:r>
    </w:p>
    <w:p w14:paraId="5FC79B52" w14:textId="77777777" w:rsidR="001B69C8" w:rsidRPr="00912554" w:rsidRDefault="00CE5AFF">
      <w:pPr>
        <w:ind w:firstLine="72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搜索栏默认只显示一行，需将常用的搜索条件放置到这一行中。</w:t>
      </w:r>
    </w:p>
    <w:p w14:paraId="079E81FE" w14:textId="77777777" w:rsidR="001B69C8" w:rsidRPr="00912554" w:rsidRDefault="00CE5AFF">
      <w:pPr>
        <w:ind w:firstLine="72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2.2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搜索栏中的展开按钮：点击之后显示该页面支持的全部搜索条件。</w:t>
      </w:r>
    </w:p>
    <w:p w14:paraId="66EDA1A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3.</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批量操作栏：</w:t>
      </w:r>
    </w:p>
    <w:p w14:paraId="455F35DF"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3.1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左边放置需要多选才能支持的操作。按照查用的排在前面。</w:t>
      </w:r>
    </w:p>
    <w:p w14:paraId="70A27A4F"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3.2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右边放置四个按钮，依次是刷新、表格设置、本页导出、按搜索导出。</w:t>
      </w:r>
    </w:p>
    <w:p w14:paraId="243B21C9"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4.</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数据显示部分：</w:t>
      </w:r>
    </w:p>
    <w:p w14:paraId="0B8BE3E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4.1</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针对每行的功能操作放在表格的最后一列。</w:t>
      </w:r>
    </w:p>
    <w:p w14:paraId="10B1E9A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sz w:val="21"/>
          <w:szCs w:val="21"/>
          <w:lang w:val="en-US" w:eastAsia="zh-CN"/>
        </w:rPr>
        <w:tab/>
      </w:r>
      <w:r w:rsidRPr="00912554">
        <w:rPr>
          <w:rFonts w:ascii="微软雅黑" w:eastAsia="微软雅黑" w:hAnsi="微软雅黑" w:hint="eastAsia"/>
          <w:sz w:val="21"/>
          <w:szCs w:val="21"/>
          <w:lang w:val="en-US" w:eastAsia="zh-CN"/>
        </w:rPr>
        <w:t>4.2</w:t>
      </w:r>
      <w:r w:rsidRPr="00912554">
        <w:rPr>
          <w:rFonts w:ascii="微软雅黑" w:eastAsia="微软雅黑" w:hAnsi="微软雅黑"/>
          <w:sz w:val="21"/>
          <w:szCs w:val="21"/>
          <w:lang w:val="en-US" w:eastAsia="zh-CN"/>
        </w:rPr>
        <w:t xml:space="preserve"> </w:t>
      </w:r>
      <w:r w:rsidRPr="00912554">
        <w:rPr>
          <w:rFonts w:ascii="微软雅黑" w:eastAsia="微软雅黑" w:hAnsi="微软雅黑" w:hint="eastAsia"/>
          <w:sz w:val="21"/>
          <w:szCs w:val="21"/>
          <w:lang w:val="en-US" w:eastAsia="zh-CN"/>
        </w:rPr>
        <w:t>分页组件总是显示在浏览器的右下角部分。</w:t>
      </w:r>
    </w:p>
    <w:p w14:paraId="145CBCDA" w14:textId="77777777" w:rsidR="001B69C8" w:rsidRPr="00912554" w:rsidRDefault="001B69C8">
      <w:pPr>
        <w:rPr>
          <w:rFonts w:ascii="微软雅黑" w:eastAsia="微软雅黑" w:hAnsi="微软雅黑"/>
          <w:sz w:val="21"/>
          <w:szCs w:val="21"/>
          <w:lang w:val="en-US" w:eastAsia="zh-CN"/>
        </w:rPr>
      </w:pPr>
    </w:p>
    <w:p w14:paraId="44C5B83C"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7039A2BF"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页面初始化的时候不需要加载数据。</w:t>
      </w:r>
    </w:p>
    <w:p w14:paraId="6E256821"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需要提供页面加载事件，方便扩展页面初始化时加载数据。</w:t>
      </w:r>
    </w:p>
    <w:p w14:paraId="2C18A5D0"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搜索栏中的搜索条件支持赋默认值，默认值需要显示在界面中相应的搜索框中。</w:t>
      </w:r>
    </w:p>
    <w:p w14:paraId="489DDEB9"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表格的列头需要固定位置。</w:t>
      </w:r>
    </w:p>
    <w:p w14:paraId="6B7647F4"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表格的最后一列支持固定显示。</w:t>
      </w:r>
    </w:p>
    <w:p w14:paraId="33B3594C"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表格支持前面几列的固定显示。</w:t>
      </w:r>
    </w:p>
    <w:p w14:paraId="0275839E"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表格设置的参数需要保存到数据库中。</w:t>
      </w:r>
    </w:p>
    <w:p w14:paraId="7146F10E"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搜索条件支持按范围、下拉单选、下拉多选等多种搜索框。</w:t>
      </w:r>
    </w:p>
    <w:p w14:paraId="499A89D1"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列头支持排序，点击之后进行按当前搜索条件全量排序，不仅仅是针对当前页面的排序。</w:t>
      </w:r>
    </w:p>
    <w:p w14:paraId="232908D3"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表尾需要支持对数量的列进行求和统计。</w:t>
      </w:r>
    </w:p>
    <w:p w14:paraId="78443A6D"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使用带斑马纹的表格，可以容易区分不同行的数据。</w:t>
      </w:r>
    </w:p>
    <w:p w14:paraId="6C825524"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主键列支持点击跳转。跳转的形式支持右抽屉或新页面的方式。</w:t>
      </w:r>
    </w:p>
    <w:p w14:paraId="5F09357F"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页面中需要监听回车事件，回车事件触发。</w:t>
      </w:r>
    </w:p>
    <w:p w14:paraId="7F5626DE" w14:textId="77777777" w:rsidR="001B69C8" w:rsidRPr="00912554" w:rsidRDefault="00CE5AFF">
      <w:pPr>
        <w:pStyle w:val="af9"/>
        <w:numPr>
          <w:ilvl w:val="0"/>
          <w:numId w:val="11"/>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表格中列的个数和名称支持通过接口进行动态变化。</w:t>
      </w:r>
    </w:p>
    <w:p w14:paraId="271E1BC5" w14:textId="77777777" w:rsidR="001B69C8" w:rsidRPr="00912554" w:rsidRDefault="001B69C8">
      <w:pPr>
        <w:rPr>
          <w:rFonts w:ascii="微软雅黑" w:eastAsia="微软雅黑" w:hAnsi="微软雅黑"/>
          <w:sz w:val="21"/>
          <w:szCs w:val="21"/>
          <w:lang w:val="en-US" w:eastAsia="zh-CN"/>
        </w:rPr>
      </w:pPr>
    </w:p>
    <w:p w14:paraId="491C17A1"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lastRenderedPageBreak/>
        <w:t>表格设置的原型图：</w:t>
      </w:r>
    </w:p>
    <w:p w14:paraId="55C344C4"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说明：</w:t>
      </w:r>
    </w:p>
    <w:p w14:paraId="7D1425FD"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通过拖动行来设置表格列显示的顺序。</w:t>
      </w:r>
    </w:p>
    <w:p w14:paraId="0902496F"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冻结的默认显示在第一列。</w:t>
      </w:r>
    </w:p>
    <w:p w14:paraId="37C7D7CE"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宽度为0的采用自适应。</w:t>
      </w:r>
    </w:p>
    <w:p w14:paraId="08AEC152" w14:textId="77777777" w:rsidR="001B69C8" w:rsidRPr="00912554" w:rsidRDefault="00CE5AFF">
      <w:pPr>
        <w:pStyle w:val="af9"/>
        <w:numPr>
          <w:ilvl w:val="0"/>
          <w:numId w:val="1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912554" w:rsidRDefault="001B69C8">
      <w:pPr>
        <w:rPr>
          <w:rFonts w:ascii="微软雅黑" w:eastAsia="微软雅黑" w:hAnsi="微软雅黑"/>
          <w:sz w:val="21"/>
          <w:szCs w:val="21"/>
          <w:lang w:val="en-US" w:eastAsia="zh-CN"/>
        </w:rPr>
      </w:pPr>
    </w:p>
    <w:p w14:paraId="7F0F217D"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t>带明细显示的列表查看页面</w:t>
      </w:r>
    </w:p>
    <w:p w14:paraId="0284C44E"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该页面采用同常规列表页面，显示数据为明细数据。</w:t>
      </w:r>
    </w:p>
    <w:p w14:paraId="3A6B9C9C" w14:textId="77777777" w:rsidR="001B69C8" w:rsidRPr="00912554" w:rsidRDefault="001B69C8">
      <w:pPr>
        <w:rPr>
          <w:rFonts w:ascii="微软雅黑" w:eastAsia="微软雅黑" w:hAnsi="微软雅黑"/>
          <w:sz w:val="21"/>
          <w:szCs w:val="21"/>
          <w:lang w:val="en-US" w:eastAsia="zh-CN"/>
        </w:rPr>
      </w:pPr>
    </w:p>
    <w:p w14:paraId="4D63CFF6"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详细查看页面</w:t>
      </w:r>
    </w:p>
    <w:p w14:paraId="092DDF32"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5695950" cy="3312795"/>
                    </a:xfrm>
                    <a:prstGeom prst="rect">
                      <a:avLst/>
                    </a:prstGeom>
                  </pic:spPr>
                </pic:pic>
              </a:graphicData>
            </a:graphic>
          </wp:inline>
        </w:drawing>
      </w:r>
    </w:p>
    <w:p w14:paraId="3FD837F0"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页面说明：</w:t>
      </w:r>
    </w:p>
    <w:p w14:paraId="64E6C38F" w14:textId="77777777" w:rsidR="001B69C8" w:rsidRPr="00912554" w:rsidRDefault="00CE5AFF">
      <w:pPr>
        <w:pStyle w:val="af9"/>
        <w:numPr>
          <w:ilvl w:val="0"/>
          <w:numId w:val="1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该页面都是只读的。</w:t>
      </w:r>
    </w:p>
    <w:p w14:paraId="03E928D5" w14:textId="77777777" w:rsidR="001B69C8" w:rsidRPr="00912554" w:rsidRDefault="00CE5AFF">
      <w:pPr>
        <w:pStyle w:val="af9"/>
        <w:numPr>
          <w:ilvl w:val="0"/>
          <w:numId w:val="13"/>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其它技术要求同常规列表查看页面。</w:t>
      </w:r>
    </w:p>
    <w:p w14:paraId="22D02BBA" w14:textId="77777777" w:rsidR="001B69C8" w:rsidRPr="00912554" w:rsidRDefault="001B69C8">
      <w:pPr>
        <w:rPr>
          <w:rFonts w:ascii="微软雅黑" w:eastAsia="微软雅黑" w:hAnsi="微软雅黑"/>
          <w:sz w:val="21"/>
          <w:szCs w:val="21"/>
          <w:lang w:val="en-US" w:eastAsia="zh-CN"/>
        </w:rPr>
      </w:pPr>
    </w:p>
    <w:p w14:paraId="272A48D3"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t>选择新页面或</w:t>
      </w:r>
      <w:commentRangeStart w:id="2"/>
      <w:r w:rsidRPr="00912554">
        <w:rPr>
          <w:rFonts w:ascii="微软雅黑" w:eastAsia="微软雅黑" w:hAnsi="微软雅黑" w:cs="宋体" w:hint="eastAsia"/>
          <w:lang w:val="en-US" w:eastAsia="zh-CN"/>
        </w:rPr>
        <w:t>弹框页面的原</w:t>
      </w:r>
      <w:commentRangeEnd w:id="2"/>
      <w:r w:rsidR="006C5618" w:rsidRPr="00912554">
        <w:rPr>
          <w:rStyle w:val="af8"/>
          <w:rFonts w:ascii="微软雅黑" w:eastAsia="微软雅黑" w:hAnsi="微软雅黑"/>
          <w:b w:val="0"/>
          <w:kern w:val="0"/>
          <w:szCs w:val="20"/>
        </w:rPr>
        <w:commentReference w:id="2"/>
      </w:r>
      <w:r w:rsidRPr="00912554">
        <w:rPr>
          <w:rFonts w:ascii="微软雅黑" w:eastAsia="微软雅黑" w:hAnsi="微软雅黑" w:cs="宋体" w:hint="eastAsia"/>
          <w:lang w:val="en-US" w:eastAsia="zh-CN"/>
        </w:rPr>
        <w:t>则</w:t>
      </w:r>
    </w:p>
    <w:p w14:paraId="1C38A0B8"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如果跳转的目标页面元素比较多则采用新页面；如果元素比较单一可以使用弹框页面。</w:t>
      </w:r>
    </w:p>
    <w:p w14:paraId="437A730F" w14:textId="77777777" w:rsidR="001B69C8" w:rsidRPr="00912554" w:rsidRDefault="001B69C8">
      <w:pPr>
        <w:rPr>
          <w:rFonts w:ascii="微软雅黑" w:eastAsia="微软雅黑" w:hAnsi="微软雅黑"/>
          <w:sz w:val="21"/>
          <w:szCs w:val="21"/>
          <w:lang w:val="en-US" w:eastAsia="zh-CN"/>
        </w:rPr>
      </w:pPr>
    </w:p>
    <w:p w14:paraId="4B9CD37A" w14:textId="77777777" w:rsidR="001B69C8" w:rsidRPr="00912554" w:rsidRDefault="00CE5AFF">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新增页面</w:t>
      </w:r>
    </w:p>
    <w:p w14:paraId="5A69BEAB"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a:stretch>
                      <a:fillRect/>
                    </a:stretch>
                  </pic:blipFill>
                  <pic:spPr>
                    <a:xfrm>
                      <a:off x="0" y="0"/>
                      <a:ext cx="5695950" cy="2959100"/>
                    </a:xfrm>
                    <a:prstGeom prst="rect">
                      <a:avLst/>
                    </a:prstGeom>
                  </pic:spPr>
                </pic:pic>
              </a:graphicData>
            </a:graphic>
          </wp:inline>
        </w:drawing>
      </w:r>
    </w:p>
    <w:p w14:paraId="25C48DAD"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007BDA60"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序号支持自动累积。</w:t>
      </w:r>
    </w:p>
    <w:p w14:paraId="2A755504" w14:textId="6B40F060" w:rsidR="001B69C8" w:rsidRPr="00912554" w:rsidRDefault="008F3851">
      <w:pPr>
        <w:pStyle w:val="af9"/>
        <w:numPr>
          <w:ilvl w:val="0"/>
          <w:numId w:val="14"/>
        </w:numPr>
        <w:ind w:firstLineChars="0"/>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名称一列中需要监听回车事件，敲回车之后自动获取</w:t>
      </w: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相关属性。</w:t>
      </w:r>
    </w:p>
    <w:p w14:paraId="724B4082" w14:textId="37778AEA" w:rsidR="001B69C8" w:rsidRPr="00912554" w:rsidRDefault="008F3851">
      <w:pPr>
        <w:pStyle w:val="af9"/>
        <w:numPr>
          <w:ilvl w:val="0"/>
          <w:numId w:val="14"/>
        </w:numPr>
        <w:ind w:firstLineChars="0"/>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名称一列中的输入框支持模糊查找，每输入一个字符需要下拉显示匹配的数据。</w:t>
      </w:r>
    </w:p>
    <w:p w14:paraId="4BF6C090" w14:textId="52ADD4AA" w:rsidR="001B69C8" w:rsidRPr="00912554" w:rsidRDefault="008F3851">
      <w:pPr>
        <w:pStyle w:val="af9"/>
        <w:numPr>
          <w:ilvl w:val="0"/>
          <w:numId w:val="14"/>
        </w:numPr>
        <w:ind w:firstLineChars="0"/>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名称一列中的输入框监听粘贴事件，如果粘贴的数据存在多行，需要自动在表格中显示多行的</w:t>
      </w:r>
      <w:r>
        <w:rPr>
          <w:rFonts w:ascii="微软雅黑" w:eastAsia="微软雅黑" w:hAnsi="微软雅黑" w:hint="eastAsia"/>
          <w:sz w:val="21"/>
          <w:szCs w:val="21"/>
          <w:lang w:val="en-US" w:eastAsia="zh-CN"/>
        </w:rPr>
        <w:t>物品</w:t>
      </w:r>
      <w:r w:rsidR="00CE5AFF" w:rsidRPr="00912554">
        <w:rPr>
          <w:rFonts w:ascii="微软雅黑" w:eastAsia="微软雅黑" w:hAnsi="微软雅黑" w:hint="eastAsia"/>
          <w:sz w:val="21"/>
          <w:szCs w:val="21"/>
          <w:lang w:val="en-US" w:eastAsia="zh-CN"/>
        </w:rPr>
        <w:t>明细，该功能为增强项。这样做有利于批量新增。</w:t>
      </w:r>
      <w:r w:rsidR="00CE5AFF" w:rsidRPr="00912554">
        <w:rPr>
          <w:rFonts w:ascii="微软雅黑" w:eastAsia="微软雅黑" w:hAnsi="微软雅黑" w:hint="eastAsia"/>
          <w:color w:val="FF0000"/>
          <w:sz w:val="21"/>
          <w:szCs w:val="21"/>
          <w:lang w:val="en-US" w:eastAsia="zh-CN"/>
        </w:rPr>
        <w:t>改功能为增强功能，可考虑实现。</w:t>
      </w:r>
    </w:p>
    <w:p w14:paraId="544623CF"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表格总是显示一行空白的数据，用来支持用户的输入。但保存的时候不需要保存空行。</w:t>
      </w:r>
    </w:p>
    <w:p w14:paraId="21D8B1B0" w14:textId="77777777" w:rsidR="001B69C8" w:rsidRPr="00912554" w:rsidRDefault="00CE5AFF">
      <w:pPr>
        <w:pStyle w:val="af9"/>
        <w:numPr>
          <w:ilvl w:val="0"/>
          <w:numId w:val="1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总计一栏，支持自定义列的统计求和。</w:t>
      </w:r>
    </w:p>
    <w:p w14:paraId="11257F96" w14:textId="77777777" w:rsidR="001B69C8" w:rsidRPr="00912554" w:rsidRDefault="001B69C8">
      <w:pPr>
        <w:rPr>
          <w:rFonts w:ascii="微软雅黑" w:eastAsia="微软雅黑" w:hAnsi="微软雅黑"/>
          <w:sz w:val="21"/>
          <w:szCs w:val="21"/>
          <w:lang w:val="en-US" w:eastAsia="zh-CN"/>
        </w:rPr>
      </w:pPr>
    </w:p>
    <w:p w14:paraId="669C5E61" w14:textId="77777777" w:rsidR="001B69C8" w:rsidRPr="00912554" w:rsidRDefault="00CE5AFF">
      <w:pPr>
        <w:pStyle w:val="3"/>
        <w:rPr>
          <w:rFonts w:ascii="微软雅黑" w:eastAsia="微软雅黑" w:hAnsi="微软雅黑" w:cs="宋体"/>
          <w:lang w:val="en-US" w:eastAsia="zh-CN"/>
        </w:rPr>
      </w:pPr>
      <w:r w:rsidRPr="00912554">
        <w:rPr>
          <w:rFonts w:ascii="微软雅黑" w:eastAsia="微软雅黑" w:hAnsi="微软雅黑" w:cs="宋体" w:hint="eastAsia"/>
          <w:lang w:val="en-US" w:eastAsia="zh-CN"/>
        </w:rPr>
        <w:lastRenderedPageBreak/>
        <w:t>左右结构显示列表</w:t>
      </w:r>
    </w:p>
    <w:p w14:paraId="17DD949E" w14:textId="77777777" w:rsidR="001B69C8" w:rsidRPr="00912554" w:rsidRDefault="00CE5AFF">
      <w:pPr>
        <w:rPr>
          <w:rFonts w:ascii="微软雅黑" w:eastAsia="微软雅黑" w:hAnsi="微软雅黑"/>
          <w:lang w:val="en-US" w:eastAsia="zh-CN"/>
        </w:rPr>
      </w:pPr>
      <w:r w:rsidRPr="00912554">
        <w:rPr>
          <w:rFonts w:ascii="微软雅黑" w:eastAsia="微软雅黑" w:hAnsi="微软雅黑"/>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2"/>
                    <a:stretch>
                      <a:fillRect/>
                    </a:stretch>
                  </pic:blipFill>
                  <pic:spPr>
                    <a:xfrm>
                      <a:off x="0" y="0"/>
                      <a:ext cx="5695950" cy="3179445"/>
                    </a:xfrm>
                    <a:prstGeom prst="rect">
                      <a:avLst/>
                    </a:prstGeom>
                  </pic:spPr>
                </pic:pic>
              </a:graphicData>
            </a:graphic>
          </wp:inline>
        </w:drawing>
      </w:r>
    </w:p>
    <w:p w14:paraId="2A9B4206"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2140A4BE" w14:textId="77777777" w:rsidR="001B69C8" w:rsidRPr="00912554" w:rsidRDefault="00CE5AFF">
      <w:pPr>
        <w:pStyle w:val="af9"/>
        <w:numPr>
          <w:ilvl w:val="0"/>
          <w:numId w:val="1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页面默认只加载左边的树形数据，点击选择左边的item，才加载右边的表格数据。</w:t>
      </w:r>
    </w:p>
    <w:p w14:paraId="47FCC837" w14:textId="77777777" w:rsidR="001B69C8" w:rsidRPr="00912554" w:rsidRDefault="00CE5AFF">
      <w:pPr>
        <w:pStyle w:val="af9"/>
        <w:numPr>
          <w:ilvl w:val="0"/>
          <w:numId w:val="15"/>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其它技术要求同常规列表查看页面。</w:t>
      </w:r>
    </w:p>
    <w:p w14:paraId="4799D2DA" w14:textId="181A9EE0" w:rsidR="001B69C8" w:rsidRPr="00912554" w:rsidRDefault="001B69C8">
      <w:pPr>
        <w:rPr>
          <w:rFonts w:ascii="微软雅黑" w:eastAsia="微软雅黑" w:hAnsi="微软雅黑"/>
          <w:sz w:val="21"/>
          <w:szCs w:val="21"/>
          <w:lang w:val="en-US" w:eastAsia="zh-CN"/>
        </w:rPr>
      </w:pPr>
    </w:p>
    <w:p w14:paraId="504DA2E8" w14:textId="668E8027" w:rsidR="006220C6" w:rsidRPr="00912554" w:rsidRDefault="006220C6" w:rsidP="006220C6">
      <w:pPr>
        <w:pStyle w:val="3"/>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上下结构的列表查看页面</w:t>
      </w:r>
    </w:p>
    <w:p w14:paraId="03D7403F" w14:textId="4E15B50A" w:rsidR="006220C6" w:rsidRPr="00912554" w:rsidRDefault="006220C6">
      <w:pPr>
        <w:rPr>
          <w:rFonts w:ascii="微软雅黑" w:eastAsia="微软雅黑" w:hAnsi="微软雅黑"/>
          <w:sz w:val="21"/>
          <w:szCs w:val="21"/>
          <w:lang w:val="en-US" w:eastAsia="zh-CN"/>
        </w:rPr>
      </w:pPr>
      <w:r w:rsidRPr="00912554">
        <w:rPr>
          <w:rFonts w:ascii="微软雅黑" w:eastAsia="微软雅黑" w:hAnsi="微软雅黑"/>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5950" cy="4191635"/>
                    </a:xfrm>
                    <a:prstGeom prst="rect">
                      <a:avLst/>
                    </a:prstGeom>
                  </pic:spPr>
                </pic:pic>
              </a:graphicData>
            </a:graphic>
          </wp:inline>
        </w:drawing>
      </w:r>
    </w:p>
    <w:p w14:paraId="4B70CBA1" w14:textId="6BBF9338" w:rsidR="006220C6" w:rsidRPr="00912554" w:rsidRDefault="005C1B52">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技术要求：</w:t>
      </w:r>
    </w:p>
    <w:p w14:paraId="2F7FAA5B" w14:textId="46233C0A" w:rsidR="005C1B52" w:rsidRPr="00912554" w:rsidRDefault="005C1B52" w:rsidP="005C1B52">
      <w:pPr>
        <w:pStyle w:val="af9"/>
        <w:numPr>
          <w:ilvl w:val="0"/>
          <w:numId w:val="3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只有点击上方表格中的某一行的时候，才需要加载明细信息。</w:t>
      </w:r>
    </w:p>
    <w:p w14:paraId="50C3307C" w14:textId="3579417A" w:rsidR="005C1B52" w:rsidRPr="00912554" w:rsidRDefault="005C1B52" w:rsidP="005C1B52">
      <w:pPr>
        <w:pStyle w:val="af9"/>
        <w:numPr>
          <w:ilvl w:val="0"/>
          <w:numId w:val="3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初始化页面的时候不需要加载明细信息。</w:t>
      </w:r>
    </w:p>
    <w:p w14:paraId="07D1B785" w14:textId="502DB838" w:rsidR="005C1B52" w:rsidRPr="00912554" w:rsidRDefault="005C1B52" w:rsidP="005C1B52">
      <w:pPr>
        <w:pStyle w:val="af9"/>
        <w:numPr>
          <w:ilvl w:val="0"/>
          <w:numId w:val="32"/>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其它技术要求同常规列表查看页面。</w:t>
      </w:r>
    </w:p>
    <w:p w14:paraId="66BF00A1" w14:textId="77777777" w:rsidR="006F6E9F" w:rsidRPr="00912554" w:rsidRDefault="006F6E9F">
      <w:pPr>
        <w:rPr>
          <w:rFonts w:ascii="微软雅黑" w:eastAsia="微软雅黑" w:hAnsi="微软雅黑"/>
          <w:sz w:val="21"/>
          <w:szCs w:val="21"/>
          <w:lang w:val="en-US" w:eastAsia="zh-CN"/>
        </w:rPr>
      </w:pPr>
    </w:p>
    <w:p w14:paraId="733ACC1C"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MybaitsPlus使用原则</w:t>
      </w:r>
    </w:p>
    <w:p w14:paraId="31B542FC" w14:textId="77777777" w:rsidR="001B69C8" w:rsidRPr="00912554" w:rsidRDefault="00CE5AFF">
      <w:pPr>
        <w:pStyle w:val="af9"/>
        <w:numPr>
          <w:ilvl w:val="0"/>
          <w:numId w:val="1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单表的查询、更新、新增可以使用BladeX框架提供的方法。</w:t>
      </w:r>
    </w:p>
    <w:p w14:paraId="11D79E48" w14:textId="77777777" w:rsidR="001B69C8" w:rsidRPr="00912554" w:rsidRDefault="00CE5AFF">
      <w:pPr>
        <w:pStyle w:val="af9"/>
        <w:numPr>
          <w:ilvl w:val="0"/>
          <w:numId w:val="16"/>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涉及多表的查询则不能使用BladeX框架提供的方法，需要通过手写SQL的方式实现。</w:t>
      </w:r>
    </w:p>
    <w:p w14:paraId="17DFF6BE" w14:textId="77777777" w:rsidR="001B69C8" w:rsidRPr="00912554" w:rsidRDefault="001B69C8">
      <w:pPr>
        <w:rPr>
          <w:rFonts w:ascii="微软雅黑" w:eastAsia="微软雅黑" w:hAnsi="微软雅黑"/>
          <w:sz w:val="21"/>
          <w:szCs w:val="21"/>
          <w:lang w:val="en-US" w:eastAsia="zh-CN"/>
        </w:rPr>
      </w:pPr>
    </w:p>
    <w:p w14:paraId="06098E8D"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数据删除要求</w:t>
      </w:r>
    </w:p>
    <w:p w14:paraId="37AE5B30" w14:textId="77777777" w:rsidR="001B69C8" w:rsidRPr="00912554" w:rsidRDefault="00CE5AFF">
      <w:pPr>
        <w:pStyle w:val="af9"/>
        <w:numPr>
          <w:ilvl w:val="0"/>
          <w:numId w:val="1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单据、单据明细类的删除采用物理删除。</w:t>
      </w:r>
    </w:p>
    <w:p w14:paraId="36ED2178" w14:textId="476B9253" w:rsidR="001B69C8" w:rsidRDefault="00CE5AFF">
      <w:pPr>
        <w:pStyle w:val="af9"/>
        <w:numPr>
          <w:ilvl w:val="0"/>
          <w:numId w:val="17"/>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记录类型的数据只能采用软删除。</w:t>
      </w:r>
    </w:p>
    <w:p w14:paraId="04D947A2" w14:textId="37730CD3" w:rsidR="003163B8" w:rsidRPr="00912554" w:rsidRDefault="003163B8">
      <w:pPr>
        <w:pStyle w:val="af9"/>
        <w:numPr>
          <w:ilvl w:val="0"/>
          <w:numId w:val="17"/>
        </w:numPr>
        <w:ind w:firstLineChars="0"/>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lastRenderedPageBreak/>
        <w:t>列表查找时软删除的数据不需要查找显示。软删除采用数据库表中is</w:t>
      </w:r>
      <w:r>
        <w:rPr>
          <w:rFonts w:ascii="微软雅黑" w:eastAsia="微软雅黑" w:hAnsi="微软雅黑"/>
          <w:sz w:val="21"/>
          <w:szCs w:val="21"/>
          <w:lang w:val="en-US" w:eastAsia="zh-CN"/>
        </w:rPr>
        <w:t>_deleted</w:t>
      </w:r>
      <w:r>
        <w:rPr>
          <w:rFonts w:ascii="微软雅黑" w:eastAsia="微软雅黑" w:hAnsi="微软雅黑" w:hint="eastAsia"/>
          <w:sz w:val="21"/>
          <w:szCs w:val="21"/>
          <w:lang w:val="en-US" w:eastAsia="zh-CN"/>
        </w:rPr>
        <w:t>。其中1表示软删除了，0表示正常数据（默认）。</w:t>
      </w:r>
    </w:p>
    <w:p w14:paraId="4229DB0D" w14:textId="77777777" w:rsidR="001B69C8" w:rsidRPr="00912554" w:rsidRDefault="001B69C8">
      <w:pPr>
        <w:rPr>
          <w:rFonts w:ascii="微软雅黑" w:eastAsia="微软雅黑" w:hAnsi="微软雅黑"/>
          <w:sz w:val="21"/>
          <w:szCs w:val="21"/>
          <w:lang w:val="en-US" w:eastAsia="zh-CN"/>
        </w:rPr>
      </w:pPr>
    </w:p>
    <w:p w14:paraId="5AC54F1F" w14:textId="77777777" w:rsidR="001B69C8" w:rsidRPr="00912554" w:rsidRDefault="00CE5AFF">
      <w:pPr>
        <w:pStyle w:val="2"/>
        <w:rPr>
          <w:rFonts w:ascii="微软雅黑" w:eastAsia="微软雅黑" w:hAnsi="微软雅黑"/>
        </w:rPr>
      </w:pPr>
      <w:r w:rsidRPr="00912554">
        <w:rPr>
          <w:rFonts w:ascii="微软雅黑" w:eastAsia="微软雅黑" w:hAnsi="微软雅黑" w:hint="eastAsia"/>
        </w:rPr>
        <w:t>数据导出</w:t>
      </w:r>
    </w:p>
    <w:p w14:paraId="5E794A73" w14:textId="77777777" w:rsidR="001B69C8" w:rsidRPr="00912554" w:rsidRDefault="00CE5AFF">
      <w:p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支持两种数据导出方式，具体实现方案如下：</w:t>
      </w:r>
    </w:p>
    <w:p w14:paraId="6E2A1715" w14:textId="77777777" w:rsidR="001B69C8" w:rsidRPr="00912554" w:rsidRDefault="00CE5AFF">
      <w:pPr>
        <w:numPr>
          <w:ilvl w:val="0"/>
          <w:numId w:val="18"/>
        </w:num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当前页导出：前端提供通用的导出方法，不需要调用后台方法。</w:t>
      </w:r>
    </w:p>
    <w:p w14:paraId="5FC483C0" w14:textId="77777777" w:rsidR="001B69C8" w:rsidRPr="00912554" w:rsidRDefault="00CE5AFF">
      <w:pPr>
        <w:numPr>
          <w:ilvl w:val="0"/>
          <w:numId w:val="18"/>
        </w:numPr>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全量导出：指按搜索条件搜索，将搜索的结果进行全部导出。该方法通过后台编码实现。</w:t>
      </w:r>
    </w:p>
    <w:p w14:paraId="10FF5829" w14:textId="4DF78AB8" w:rsidR="001B69C8" w:rsidRPr="00912554" w:rsidRDefault="001B69C8">
      <w:pPr>
        <w:rPr>
          <w:rFonts w:ascii="微软雅黑" w:eastAsia="微软雅黑" w:hAnsi="微软雅黑"/>
          <w:sz w:val="21"/>
          <w:szCs w:val="21"/>
          <w:lang w:val="en-US" w:eastAsia="zh-CN"/>
        </w:rPr>
      </w:pPr>
    </w:p>
    <w:p w14:paraId="2C919607" w14:textId="2B0AF4DA" w:rsidR="00DF2CF7" w:rsidRPr="00912554" w:rsidRDefault="00DF2CF7" w:rsidP="002A6280">
      <w:pPr>
        <w:pStyle w:val="2"/>
        <w:rPr>
          <w:rFonts w:ascii="微软雅黑" w:eastAsia="微软雅黑" w:hAnsi="微软雅黑"/>
        </w:rPr>
      </w:pPr>
      <w:r w:rsidRPr="00912554">
        <w:rPr>
          <w:rFonts w:ascii="微软雅黑" w:eastAsia="微软雅黑" w:hAnsi="微软雅黑"/>
        </w:rPr>
        <w:t>W</w:t>
      </w:r>
      <w:r w:rsidRPr="00912554">
        <w:rPr>
          <w:rFonts w:ascii="微软雅黑" w:eastAsia="微软雅黑" w:hAnsi="微软雅黑" w:hint="eastAsia"/>
        </w:rPr>
        <w:t>ebapi请求method设置要求</w:t>
      </w:r>
    </w:p>
    <w:p w14:paraId="5E602330" w14:textId="6F30EEF8" w:rsidR="00DF2CF7" w:rsidRPr="00912554" w:rsidRDefault="00DF2CF7" w:rsidP="002A6280">
      <w:pPr>
        <w:pStyle w:val="af9"/>
        <w:numPr>
          <w:ilvl w:val="0"/>
          <w:numId w:val="3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简单的查询（查询条件少于等于3个）的使用httpGet请求。</w:t>
      </w:r>
    </w:p>
    <w:p w14:paraId="3C1338F5" w14:textId="72F632B0" w:rsidR="00DF2CF7" w:rsidRPr="00912554" w:rsidRDefault="00DF2CF7" w:rsidP="002A6280">
      <w:pPr>
        <w:pStyle w:val="af9"/>
        <w:numPr>
          <w:ilvl w:val="0"/>
          <w:numId w:val="3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复杂的查询（查询条件大于3个）的使用httpPost请求。</w:t>
      </w:r>
    </w:p>
    <w:p w14:paraId="6A0388F0" w14:textId="0990B104" w:rsidR="00537CB1" w:rsidRPr="00912554" w:rsidRDefault="00537CB1" w:rsidP="002A6280">
      <w:pPr>
        <w:pStyle w:val="af9"/>
        <w:numPr>
          <w:ilvl w:val="0"/>
          <w:numId w:val="34"/>
        </w:numPr>
        <w:ind w:firstLineChars="0"/>
        <w:rPr>
          <w:rFonts w:ascii="微软雅黑" w:eastAsia="微软雅黑" w:hAnsi="微软雅黑"/>
          <w:sz w:val="21"/>
          <w:szCs w:val="21"/>
          <w:lang w:val="en-US" w:eastAsia="zh-CN"/>
        </w:rPr>
      </w:pPr>
      <w:r w:rsidRPr="00912554">
        <w:rPr>
          <w:rFonts w:ascii="微软雅黑" w:eastAsia="微软雅黑" w:hAnsi="微软雅黑" w:hint="eastAsia"/>
          <w:sz w:val="21"/>
          <w:szCs w:val="21"/>
          <w:lang w:val="en-US" w:eastAsia="zh-CN"/>
        </w:rPr>
        <w:t>对数据库进行写操作的都使用httpPost请求。</w:t>
      </w:r>
    </w:p>
    <w:p w14:paraId="1EE32679" w14:textId="09F3A165" w:rsidR="00DF2CF7" w:rsidRDefault="00DF2CF7">
      <w:pPr>
        <w:rPr>
          <w:rFonts w:ascii="微软雅黑" w:eastAsia="微软雅黑" w:hAnsi="微软雅黑"/>
          <w:sz w:val="21"/>
          <w:szCs w:val="21"/>
          <w:lang w:val="en-US" w:eastAsia="zh-CN"/>
        </w:rPr>
      </w:pPr>
    </w:p>
    <w:p w14:paraId="62835DA8" w14:textId="5BCEEA32" w:rsidR="00BA2AD9" w:rsidRDefault="00BA2AD9" w:rsidP="007B7E3C">
      <w:pPr>
        <w:pStyle w:val="2"/>
      </w:pPr>
      <w:r>
        <w:t>A</w:t>
      </w:r>
      <w:r>
        <w:rPr>
          <w:rFonts w:hint="eastAsia"/>
        </w:rPr>
        <w:t>pi请求日志</w:t>
      </w:r>
    </w:p>
    <w:p w14:paraId="2BFB59A1" w14:textId="26D2639C" w:rsidR="00BA2AD9" w:rsidRDefault="00E15A37">
      <w:pPr>
        <w:rPr>
          <w:rFonts w:ascii="微软雅黑" w:eastAsia="微软雅黑" w:hAnsi="微软雅黑"/>
          <w:sz w:val="21"/>
          <w:szCs w:val="21"/>
          <w:lang w:val="en-US" w:eastAsia="zh-CN"/>
        </w:rPr>
      </w:pPr>
      <w:r>
        <w:rPr>
          <w:rFonts w:ascii="微软雅黑" w:eastAsia="微软雅黑" w:hAnsi="微软雅黑" w:hint="eastAsia"/>
          <w:sz w:val="21"/>
          <w:szCs w:val="21"/>
          <w:lang w:val="en-US" w:eastAsia="zh-CN"/>
        </w:rPr>
        <w:t>只有写操作才需要使用api日志（bladeX提供功能）</w:t>
      </w:r>
      <w:r w:rsidR="007B7E3C">
        <w:rPr>
          <w:rFonts w:ascii="微软雅黑" w:eastAsia="微软雅黑" w:hAnsi="微软雅黑" w:hint="eastAsia"/>
          <w:sz w:val="21"/>
          <w:szCs w:val="21"/>
          <w:lang w:val="en-US" w:eastAsia="zh-CN"/>
        </w:rPr>
        <w:t>。读操作都不需要api日志。</w:t>
      </w:r>
    </w:p>
    <w:p w14:paraId="55EE8154" w14:textId="77777777" w:rsidR="00BA2AD9" w:rsidRPr="00912554" w:rsidRDefault="00BA2AD9">
      <w:pPr>
        <w:rPr>
          <w:rFonts w:ascii="微软雅黑" w:eastAsia="微软雅黑" w:hAnsi="微软雅黑"/>
          <w:sz w:val="21"/>
          <w:szCs w:val="21"/>
          <w:lang w:val="en-US" w:eastAsia="zh-CN"/>
        </w:rPr>
      </w:pPr>
    </w:p>
    <w:p w14:paraId="2EE5D697" w14:textId="77777777" w:rsidR="001B69C8" w:rsidRPr="00912554" w:rsidRDefault="00CE5AFF">
      <w:pPr>
        <w:pStyle w:val="1"/>
        <w:rPr>
          <w:rFonts w:ascii="微软雅黑" w:eastAsia="微软雅黑" w:hAnsi="微软雅黑"/>
          <w:lang w:val="en-US" w:eastAsia="zh-CN"/>
        </w:rPr>
      </w:pPr>
      <w:r w:rsidRPr="00912554">
        <w:rPr>
          <w:rFonts w:ascii="微软雅黑" w:eastAsia="微软雅黑" w:hAnsi="微软雅黑" w:cs="宋体" w:hint="eastAsia"/>
          <w:lang w:val="en-US" w:eastAsia="zh-CN"/>
        </w:rPr>
        <w:lastRenderedPageBreak/>
        <w:t>非功能要求</w:t>
      </w:r>
    </w:p>
    <w:p w14:paraId="65D09F63" w14:textId="716BC71B" w:rsidR="001B69C8" w:rsidRPr="00912554" w:rsidRDefault="001B69C8">
      <w:pPr>
        <w:rPr>
          <w:rFonts w:ascii="微软雅黑" w:eastAsia="微软雅黑" w:hAnsi="微软雅黑"/>
          <w:sz w:val="21"/>
          <w:szCs w:val="21"/>
          <w:lang w:val="en-US" w:eastAsia="zh-CN"/>
        </w:rPr>
      </w:pPr>
    </w:p>
    <w:p w14:paraId="79E10AB0" w14:textId="30B84C2E" w:rsidR="0050103D" w:rsidRPr="00912554" w:rsidRDefault="0050103D">
      <w:pPr>
        <w:rPr>
          <w:rFonts w:ascii="微软雅黑" w:eastAsia="微软雅黑" w:hAnsi="微软雅黑"/>
          <w:sz w:val="21"/>
          <w:szCs w:val="21"/>
          <w:lang w:val="en-US" w:eastAsia="zh-CN"/>
        </w:rPr>
      </w:pPr>
    </w:p>
    <w:p w14:paraId="294F5622" w14:textId="77777777" w:rsidR="00425070" w:rsidRPr="00912554" w:rsidRDefault="00425070">
      <w:pPr>
        <w:rPr>
          <w:rFonts w:ascii="微软雅黑" w:eastAsia="微软雅黑" w:hAnsi="微软雅黑"/>
          <w:sz w:val="21"/>
          <w:szCs w:val="21"/>
          <w:lang w:val="en-US" w:eastAsia="zh-CN"/>
        </w:rPr>
      </w:pPr>
    </w:p>
    <w:sectPr w:rsidR="00425070" w:rsidRPr="00912554">
      <w:headerReference w:type="default" r:id="rId34"/>
      <w:footerReference w:type="default" r:id="rId35"/>
      <w:headerReference w:type="first" r:id="rId36"/>
      <w:footerReference w:type="first" r:id="rId37"/>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4-02T09:28:00Z" w:initials="lm">
    <w:p w14:paraId="5C2EB83B" w14:textId="7A33026E" w:rsidR="00E11038" w:rsidRDefault="00E11038">
      <w:pPr>
        <w:pStyle w:val="a6"/>
        <w:rPr>
          <w:lang w:eastAsia="zh-CN"/>
        </w:rPr>
      </w:pPr>
      <w:r>
        <w:rPr>
          <w:rStyle w:val="af8"/>
        </w:rPr>
        <w:annotationRef/>
      </w:r>
      <w:r>
        <w:rPr>
          <w:rFonts w:hint="eastAsia"/>
          <w:lang w:eastAsia="zh-CN"/>
        </w:rPr>
        <w:t>收货是否需要支持多次本地收货，然后一次性提交</w:t>
      </w:r>
    </w:p>
  </w:comment>
  <w:comment w:id="2" w:author="liu minhui" w:date="2022-04-03T11:06:00Z" w:initials="lm">
    <w:p w14:paraId="2309E25F" w14:textId="1F6DDAA3" w:rsidR="006C5618" w:rsidRDefault="006C5618">
      <w:pPr>
        <w:pStyle w:val="a6"/>
      </w:pPr>
      <w:r>
        <w:rPr>
          <w:rStyle w:val="af8"/>
        </w:rPr>
        <w:annotationRef/>
      </w:r>
      <w:r>
        <w:rPr>
          <w:rFonts w:hint="eastAsia"/>
          <w:lang w:eastAsia="zh-CN"/>
        </w:rPr>
        <w:t>不弹框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2EB83B" w15:done="0"/>
  <w15:commentEx w15:paraId="2309E2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95BB" w16cex:dateUtc="2022-04-02T01:28:00Z"/>
  <w16cex:commentExtensible w16cex:durableId="25F3FE4F" w16cex:dateUtc="2022-04-03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2EB83B" w16cid:durableId="25F295BB"/>
  <w16cid:commentId w16cid:paraId="2309E25F" w16cid:durableId="25F3FE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2CA9" w14:textId="77777777" w:rsidR="00244DAE" w:rsidRDefault="00244DAE">
      <w:pPr>
        <w:spacing w:after="0"/>
      </w:pPr>
      <w:r>
        <w:separator/>
      </w:r>
    </w:p>
  </w:endnote>
  <w:endnote w:type="continuationSeparator" w:id="0">
    <w:p w14:paraId="1EADC60F" w14:textId="77777777" w:rsidR="00244DAE" w:rsidRDefault="00244D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235A" w14:textId="77777777" w:rsidR="00244DAE" w:rsidRDefault="00244DAE">
      <w:pPr>
        <w:spacing w:after="0"/>
      </w:pPr>
      <w:r>
        <w:separator/>
      </w:r>
    </w:p>
  </w:footnote>
  <w:footnote w:type="continuationSeparator" w:id="0">
    <w:p w14:paraId="596D51C7" w14:textId="77777777" w:rsidR="00244DAE" w:rsidRDefault="00244D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2CF453"/>
    <w:multiLevelType w:val="singleLevel"/>
    <w:tmpl w:val="DD2CF453"/>
    <w:lvl w:ilvl="0">
      <w:start w:val="1"/>
      <w:numFmt w:val="decimal"/>
      <w:suff w:val="space"/>
      <w:lvlText w:val="%1."/>
      <w:lvlJc w:val="left"/>
    </w:lvl>
  </w:abstractNum>
  <w:abstractNum w:abstractNumId="1"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2" w15:restartNumberingAfterBreak="0">
    <w:nsid w:val="001307A8"/>
    <w:multiLevelType w:val="hybridMultilevel"/>
    <w:tmpl w:val="BC4E8630"/>
    <w:lvl w:ilvl="0" w:tplc="B25AC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0F4272"/>
    <w:multiLevelType w:val="singleLevel"/>
    <w:tmpl w:val="0E0F4272"/>
    <w:lvl w:ilvl="0">
      <w:start w:val="1"/>
      <w:numFmt w:val="decimal"/>
      <w:suff w:val="nothing"/>
      <w:lvlText w:val="%1、"/>
      <w:lvlJc w:val="left"/>
    </w:lvl>
  </w:abstractNum>
  <w:abstractNum w:abstractNumId="10"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8690ABC"/>
    <w:multiLevelType w:val="hybridMultilevel"/>
    <w:tmpl w:val="02FE0B8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323C53F7"/>
    <w:multiLevelType w:val="hybridMultilevel"/>
    <w:tmpl w:val="086201F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6C56572"/>
    <w:multiLevelType w:val="hybridMultilevel"/>
    <w:tmpl w:val="0F5E06B4"/>
    <w:lvl w:ilvl="0" w:tplc="DFFA1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7FF7A82"/>
    <w:multiLevelType w:val="hybridMultilevel"/>
    <w:tmpl w:val="F45030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2B1920"/>
    <w:multiLevelType w:val="hybridMultilevel"/>
    <w:tmpl w:val="8FE25C4A"/>
    <w:lvl w:ilvl="0" w:tplc="33969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5"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50A33E3"/>
    <w:multiLevelType w:val="hybridMultilevel"/>
    <w:tmpl w:val="97E49BC6"/>
    <w:lvl w:ilvl="0" w:tplc="613E0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70D3319A"/>
    <w:multiLevelType w:val="hybridMultilevel"/>
    <w:tmpl w:val="3E7EE94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3"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4"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C37F37"/>
    <w:multiLevelType w:val="hybridMultilevel"/>
    <w:tmpl w:val="50FEA7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7EF9606C"/>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7"/>
  </w:num>
  <w:num w:numId="2" w16cid:durableId="838807980">
    <w:abstractNumId w:val="26"/>
  </w:num>
  <w:num w:numId="3" w16cid:durableId="656417099">
    <w:abstractNumId w:val="41"/>
  </w:num>
  <w:num w:numId="4" w16cid:durableId="2087915335">
    <w:abstractNumId w:val="9"/>
  </w:num>
  <w:num w:numId="5" w16cid:durableId="1364360528">
    <w:abstractNumId w:val="0"/>
  </w:num>
  <w:num w:numId="6" w16cid:durableId="548226065">
    <w:abstractNumId w:val="42"/>
  </w:num>
  <w:num w:numId="7" w16cid:durableId="679553604">
    <w:abstractNumId w:val="43"/>
  </w:num>
  <w:num w:numId="8" w16cid:durableId="1744987590">
    <w:abstractNumId w:val="11"/>
  </w:num>
  <w:num w:numId="9" w16cid:durableId="464465899">
    <w:abstractNumId w:val="34"/>
  </w:num>
  <w:num w:numId="10" w16cid:durableId="1665008420">
    <w:abstractNumId w:val="30"/>
  </w:num>
  <w:num w:numId="11" w16cid:durableId="758868176">
    <w:abstractNumId w:val="20"/>
  </w:num>
  <w:num w:numId="12" w16cid:durableId="1370564678">
    <w:abstractNumId w:val="27"/>
  </w:num>
  <w:num w:numId="13" w16cid:durableId="980354534">
    <w:abstractNumId w:val="3"/>
  </w:num>
  <w:num w:numId="14" w16cid:durableId="1409037219">
    <w:abstractNumId w:val="28"/>
  </w:num>
  <w:num w:numId="15" w16cid:durableId="1079207080">
    <w:abstractNumId w:val="5"/>
  </w:num>
  <w:num w:numId="16" w16cid:durableId="1514421455">
    <w:abstractNumId w:val="7"/>
  </w:num>
  <w:num w:numId="17" w16cid:durableId="467405306">
    <w:abstractNumId w:val="10"/>
  </w:num>
  <w:num w:numId="18" w16cid:durableId="1733231984">
    <w:abstractNumId w:val="1"/>
  </w:num>
  <w:num w:numId="19" w16cid:durableId="1363435149">
    <w:abstractNumId w:val="25"/>
  </w:num>
  <w:num w:numId="20" w16cid:durableId="1515417081">
    <w:abstractNumId w:val="4"/>
  </w:num>
  <w:num w:numId="21" w16cid:durableId="285282173">
    <w:abstractNumId w:val="44"/>
  </w:num>
  <w:num w:numId="22" w16cid:durableId="1370299267">
    <w:abstractNumId w:val="14"/>
  </w:num>
  <w:num w:numId="23" w16cid:durableId="1638339467">
    <w:abstractNumId w:val="21"/>
  </w:num>
  <w:num w:numId="24" w16cid:durableId="577138122">
    <w:abstractNumId w:val="6"/>
  </w:num>
  <w:num w:numId="25" w16cid:durableId="2007976209">
    <w:abstractNumId w:val="8"/>
  </w:num>
  <w:num w:numId="26" w16cid:durableId="973560097">
    <w:abstractNumId w:val="45"/>
  </w:num>
  <w:num w:numId="27" w16cid:durableId="763455667">
    <w:abstractNumId w:val="18"/>
  </w:num>
  <w:num w:numId="28" w16cid:durableId="96947223">
    <w:abstractNumId w:val="19"/>
  </w:num>
  <w:num w:numId="29" w16cid:durableId="1220092310">
    <w:abstractNumId w:val="40"/>
  </w:num>
  <w:num w:numId="30" w16cid:durableId="271860024">
    <w:abstractNumId w:val="37"/>
  </w:num>
  <w:num w:numId="31" w16cid:durableId="1989169034">
    <w:abstractNumId w:val="22"/>
  </w:num>
  <w:num w:numId="32" w16cid:durableId="1412577227">
    <w:abstractNumId w:val="15"/>
  </w:num>
  <w:num w:numId="33" w16cid:durableId="1791822428">
    <w:abstractNumId w:val="17"/>
  </w:num>
  <w:num w:numId="34" w16cid:durableId="491139275">
    <w:abstractNumId w:val="12"/>
  </w:num>
  <w:num w:numId="35" w16cid:durableId="1231503649">
    <w:abstractNumId w:val="2"/>
  </w:num>
  <w:num w:numId="36" w16cid:durableId="75135094">
    <w:abstractNumId w:val="46"/>
  </w:num>
  <w:num w:numId="37" w16cid:durableId="110173673">
    <w:abstractNumId w:val="29"/>
  </w:num>
  <w:num w:numId="38" w16cid:durableId="823816866">
    <w:abstractNumId w:val="24"/>
  </w:num>
  <w:num w:numId="39" w16cid:durableId="2077970942">
    <w:abstractNumId w:val="13"/>
  </w:num>
  <w:num w:numId="40" w16cid:durableId="1356079246">
    <w:abstractNumId w:val="39"/>
  </w:num>
  <w:num w:numId="41" w16cid:durableId="629211910">
    <w:abstractNumId w:val="31"/>
  </w:num>
  <w:num w:numId="42" w16cid:durableId="788815213">
    <w:abstractNumId w:val="33"/>
  </w:num>
  <w:num w:numId="43" w16cid:durableId="370542293">
    <w:abstractNumId w:val="35"/>
  </w:num>
  <w:num w:numId="44" w16cid:durableId="134807583">
    <w:abstractNumId w:val="32"/>
  </w:num>
  <w:num w:numId="45" w16cid:durableId="1072847525">
    <w:abstractNumId w:val="23"/>
  </w:num>
  <w:num w:numId="46" w16cid:durableId="166792437">
    <w:abstractNumId w:val="38"/>
  </w:num>
  <w:num w:numId="47" w16cid:durableId="2118330631">
    <w:abstractNumId w:val="16"/>
  </w:num>
  <w:num w:numId="48" w16cid:durableId="35130665">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13FF"/>
    <w:rsid w:val="00022738"/>
    <w:rsid w:val="00022A59"/>
    <w:rsid w:val="0002739A"/>
    <w:rsid w:val="00030181"/>
    <w:rsid w:val="000327E8"/>
    <w:rsid w:val="00033373"/>
    <w:rsid w:val="00033636"/>
    <w:rsid w:val="00034B80"/>
    <w:rsid w:val="00034C87"/>
    <w:rsid w:val="000376AA"/>
    <w:rsid w:val="00041961"/>
    <w:rsid w:val="000422B3"/>
    <w:rsid w:val="00042FB1"/>
    <w:rsid w:val="00043E52"/>
    <w:rsid w:val="00046516"/>
    <w:rsid w:val="00046FDA"/>
    <w:rsid w:val="00052469"/>
    <w:rsid w:val="00055B67"/>
    <w:rsid w:val="00056338"/>
    <w:rsid w:val="0006149B"/>
    <w:rsid w:val="00063A1B"/>
    <w:rsid w:val="00064B49"/>
    <w:rsid w:val="000713A7"/>
    <w:rsid w:val="00072DB6"/>
    <w:rsid w:val="00073D8B"/>
    <w:rsid w:val="000745DA"/>
    <w:rsid w:val="00081454"/>
    <w:rsid w:val="00081CBD"/>
    <w:rsid w:val="00083BC1"/>
    <w:rsid w:val="0008427D"/>
    <w:rsid w:val="00091A53"/>
    <w:rsid w:val="00091EDF"/>
    <w:rsid w:val="00092A16"/>
    <w:rsid w:val="00093FA0"/>
    <w:rsid w:val="00097750"/>
    <w:rsid w:val="000A197B"/>
    <w:rsid w:val="000A2676"/>
    <w:rsid w:val="000B061E"/>
    <w:rsid w:val="000B3041"/>
    <w:rsid w:val="000B5722"/>
    <w:rsid w:val="000B75B1"/>
    <w:rsid w:val="000C5CDA"/>
    <w:rsid w:val="000C6804"/>
    <w:rsid w:val="000D2A42"/>
    <w:rsid w:val="000D4188"/>
    <w:rsid w:val="000E3AC7"/>
    <w:rsid w:val="000E4BA6"/>
    <w:rsid w:val="000E66A9"/>
    <w:rsid w:val="000F1CC5"/>
    <w:rsid w:val="000F2030"/>
    <w:rsid w:val="000F5933"/>
    <w:rsid w:val="000F6C65"/>
    <w:rsid w:val="000F7567"/>
    <w:rsid w:val="00100D67"/>
    <w:rsid w:val="00101533"/>
    <w:rsid w:val="00104F4B"/>
    <w:rsid w:val="001059ED"/>
    <w:rsid w:val="00113080"/>
    <w:rsid w:val="0011648A"/>
    <w:rsid w:val="0011692C"/>
    <w:rsid w:val="001205FB"/>
    <w:rsid w:val="00120F02"/>
    <w:rsid w:val="001211D3"/>
    <w:rsid w:val="00121E2B"/>
    <w:rsid w:val="0012399D"/>
    <w:rsid w:val="001245B6"/>
    <w:rsid w:val="0012512A"/>
    <w:rsid w:val="001278D0"/>
    <w:rsid w:val="00130491"/>
    <w:rsid w:val="001315F6"/>
    <w:rsid w:val="00133E16"/>
    <w:rsid w:val="00135F39"/>
    <w:rsid w:val="0013688D"/>
    <w:rsid w:val="001419BE"/>
    <w:rsid w:val="00141F98"/>
    <w:rsid w:val="00144896"/>
    <w:rsid w:val="0015061B"/>
    <w:rsid w:val="001508C8"/>
    <w:rsid w:val="001526E0"/>
    <w:rsid w:val="00157256"/>
    <w:rsid w:val="001578DC"/>
    <w:rsid w:val="0016303B"/>
    <w:rsid w:val="00166591"/>
    <w:rsid w:val="0017158A"/>
    <w:rsid w:val="00174634"/>
    <w:rsid w:val="00174D6A"/>
    <w:rsid w:val="00175D5B"/>
    <w:rsid w:val="001773FE"/>
    <w:rsid w:val="00180E18"/>
    <w:rsid w:val="001811D8"/>
    <w:rsid w:val="0018222F"/>
    <w:rsid w:val="00184F99"/>
    <w:rsid w:val="00185CCD"/>
    <w:rsid w:val="00186FFE"/>
    <w:rsid w:val="00190EFC"/>
    <w:rsid w:val="0019102B"/>
    <w:rsid w:val="00195253"/>
    <w:rsid w:val="00195A4C"/>
    <w:rsid w:val="00195F2F"/>
    <w:rsid w:val="001A1679"/>
    <w:rsid w:val="001A41E9"/>
    <w:rsid w:val="001A7DC6"/>
    <w:rsid w:val="001B227D"/>
    <w:rsid w:val="001B69C8"/>
    <w:rsid w:val="001C5090"/>
    <w:rsid w:val="001C6862"/>
    <w:rsid w:val="001C73AF"/>
    <w:rsid w:val="001D1842"/>
    <w:rsid w:val="001D7C0C"/>
    <w:rsid w:val="001E28A9"/>
    <w:rsid w:val="001E4DC2"/>
    <w:rsid w:val="001E5789"/>
    <w:rsid w:val="001F193A"/>
    <w:rsid w:val="001F3373"/>
    <w:rsid w:val="001F339F"/>
    <w:rsid w:val="001F342F"/>
    <w:rsid w:val="001F348E"/>
    <w:rsid w:val="001F38F1"/>
    <w:rsid w:val="001F3FF4"/>
    <w:rsid w:val="001F5609"/>
    <w:rsid w:val="001F7B87"/>
    <w:rsid w:val="00200679"/>
    <w:rsid w:val="002006C6"/>
    <w:rsid w:val="00204F77"/>
    <w:rsid w:val="0020512B"/>
    <w:rsid w:val="002125DB"/>
    <w:rsid w:val="00213776"/>
    <w:rsid w:val="00213986"/>
    <w:rsid w:val="00213DCC"/>
    <w:rsid w:val="002164FE"/>
    <w:rsid w:val="00222D80"/>
    <w:rsid w:val="00224471"/>
    <w:rsid w:val="00224FFD"/>
    <w:rsid w:val="002251D8"/>
    <w:rsid w:val="00225B95"/>
    <w:rsid w:val="00226009"/>
    <w:rsid w:val="00230C3A"/>
    <w:rsid w:val="00232829"/>
    <w:rsid w:val="0023461F"/>
    <w:rsid w:val="00236990"/>
    <w:rsid w:val="002403EA"/>
    <w:rsid w:val="0024142D"/>
    <w:rsid w:val="00243AAE"/>
    <w:rsid w:val="00244DAE"/>
    <w:rsid w:val="00245663"/>
    <w:rsid w:val="00250A06"/>
    <w:rsid w:val="002538E2"/>
    <w:rsid w:val="0025618B"/>
    <w:rsid w:val="002636A9"/>
    <w:rsid w:val="0026521B"/>
    <w:rsid w:val="002653C2"/>
    <w:rsid w:val="00271C32"/>
    <w:rsid w:val="002725D8"/>
    <w:rsid w:val="00272872"/>
    <w:rsid w:val="002729BF"/>
    <w:rsid w:val="00272DF7"/>
    <w:rsid w:val="00275A83"/>
    <w:rsid w:val="00276ACD"/>
    <w:rsid w:val="00277DB4"/>
    <w:rsid w:val="002844B6"/>
    <w:rsid w:val="002878CD"/>
    <w:rsid w:val="002903C7"/>
    <w:rsid w:val="00295F71"/>
    <w:rsid w:val="00296011"/>
    <w:rsid w:val="002963AE"/>
    <w:rsid w:val="002A4AB4"/>
    <w:rsid w:val="002A6280"/>
    <w:rsid w:val="002A77CE"/>
    <w:rsid w:val="002B2CFE"/>
    <w:rsid w:val="002B2E0C"/>
    <w:rsid w:val="002B2F97"/>
    <w:rsid w:val="002B7F86"/>
    <w:rsid w:val="002C18AE"/>
    <w:rsid w:val="002C49DB"/>
    <w:rsid w:val="002C6107"/>
    <w:rsid w:val="002D48A9"/>
    <w:rsid w:val="002D50F9"/>
    <w:rsid w:val="002D5C8D"/>
    <w:rsid w:val="002E12CE"/>
    <w:rsid w:val="002E13F2"/>
    <w:rsid w:val="002E2699"/>
    <w:rsid w:val="002E5055"/>
    <w:rsid w:val="002E7814"/>
    <w:rsid w:val="002E7FC0"/>
    <w:rsid w:val="002F205E"/>
    <w:rsid w:val="00301AF7"/>
    <w:rsid w:val="00302236"/>
    <w:rsid w:val="00303424"/>
    <w:rsid w:val="0030533B"/>
    <w:rsid w:val="00312B7B"/>
    <w:rsid w:val="003163B8"/>
    <w:rsid w:val="00322476"/>
    <w:rsid w:val="00324966"/>
    <w:rsid w:val="00324E4E"/>
    <w:rsid w:val="00324F07"/>
    <w:rsid w:val="003251B3"/>
    <w:rsid w:val="00325E16"/>
    <w:rsid w:val="0032610D"/>
    <w:rsid w:val="00331963"/>
    <w:rsid w:val="00332E68"/>
    <w:rsid w:val="0033357A"/>
    <w:rsid w:val="00333B1E"/>
    <w:rsid w:val="00336F66"/>
    <w:rsid w:val="00337B3C"/>
    <w:rsid w:val="003416DF"/>
    <w:rsid w:val="00341833"/>
    <w:rsid w:val="00341C68"/>
    <w:rsid w:val="0034402E"/>
    <w:rsid w:val="00346345"/>
    <w:rsid w:val="00346981"/>
    <w:rsid w:val="003564D0"/>
    <w:rsid w:val="00357D71"/>
    <w:rsid w:val="00357F7D"/>
    <w:rsid w:val="00360343"/>
    <w:rsid w:val="0036172F"/>
    <w:rsid w:val="00367021"/>
    <w:rsid w:val="00371292"/>
    <w:rsid w:val="0037143D"/>
    <w:rsid w:val="00373BF0"/>
    <w:rsid w:val="00374364"/>
    <w:rsid w:val="003747A2"/>
    <w:rsid w:val="00374993"/>
    <w:rsid w:val="00376264"/>
    <w:rsid w:val="0037718E"/>
    <w:rsid w:val="00377929"/>
    <w:rsid w:val="00380F2B"/>
    <w:rsid w:val="00382C30"/>
    <w:rsid w:val="003904C6"/>
    <w:rsid w:val="00392CDC"/>
    <w:rsid w:val="003A1BF3"/>
    <w:rsid w:val="003A1E6C"/>
    <w:rsid w:val="003A772C"/>
    <w:rsid w:val="003A7813"/>
    <w:rsid w:val="003B0700"/>
    <w:rsid w:val="003B15EC"/>
    <w:rsid w:val="003B1B3B"/>
    <w:rsid w:val="003B2C3E"/>
    <w:rsid w:val="003B3319"/>
    <w:rsid w:val="003B40EF"/>
    <w:rsid w:val="003B5B50"/>
    <w:rsid w:val="003C0AF4"/>
    <w:rsid w:val="003C3AE7"/>
    <w:rsid w:val="003C3F41"/>
    <w:rsid w:val="003C6639"/>
    <w:rsid w:val="003D01F3"/>
    <w:rsid w:val="003D36ED"/>
    <w:rsid w:val="003E245E"/>
    <w:rsid w:val="003E2B02"/>
    <w:rsid w:val="003E32BE"/>
    <w:rsid w:val="003E3652"/>
    <w:rsid w:val="003E4912"/>
    <w:rsid w:val="003E52A4"/>
    <w:rsid w:val="003E56F7"/>
    <w:rsid w:val="003F3B4F"/>
    <w:rsid w:val="0040157B"/>
    <w:rsid w:val="00401A18"/>
    <w:rsid w:val="004021A6"/>
    <w:rsid w:val="00404F4E"/>
    <w:rsid w:val="00406072"/>
    <w:rsid w:val="00410CF3"/>
    <w:rsid w:val="004135FA"/>
    <w:rsid w:val="0041460F"/>
    <w:rsid w:val="004216ED"/>
    <w:rsid w:val="00422CD7"/>
    <w:rsid w:val="00425070"/>
    <w:rsid w:val="004252F2"/>
    <w:rsid w:val="004268BA"/>
    <w:rsid w:val="004272B5"/>
    <w:rsid w:val="00430035"/>
    <w:rsid w:val="00430D1D"/>
    <w:rsid w:val="00434415"/>
    <w:rsid w:val="004423F4"/>
    <w:rsid w:val="00444BA7"/>
    <w:rsid w:val="00444FC9"/>
    <w:rsid w:val="0045574D"/>
    <w:rsid w:val="00457828"/>
    <w:rsid w:val="00462E74"/>
    <w:rsid w:val="00463828"/>
    <w:rsid w:val="00464BFE"/>
    <w:rsid w:val="004656A1"/>
    <w:rsid w:val="004665E2"/>
    <w:rsid w:val="00467066"/>
    <w:rsid w:val="00472CDB"/>
    <w:rsid w:val="0047766D"/>
    <w:rsid w:val="0048186E"/>
    <w:rsid w:val="00485567"/>
    <w:rsid w:val="00486D72"/>
    <w:rsid w:val="00486FE0"/>
    <w:rsid w:val="004925DA"/>
    <w:rsid w:val="00493899"/>
    <w:rsid w:val="004954D2"/>
    <w:rsid w:val="004A2E7E"/>
    <w:rsid w:val="004A41EF"/>
    <w:rsid w:val="004B26F0"/>
    <w:rsid w:val="004B39B6"/>
    <w:rsid w:val="004B66F9"/>
    <w:rsid w:val="004C1358"/>
    <w:rsid w:val="004C38D5"/>
    <w:rsid w:val="004D09DC"/>
    <w:rsid w:val="004D1E50"/>
    <w:rsid w:val="004D73AA"/>
    <w:rsid w:val="004E125D"/>
    <w:rsid w:val="004E162E"/>
    <w:rsid w:val="004E60BD"/>
    <w:rsid w:val="004F22B7"/>
    <w:rsid w:val="004F521D"/>
    <w:rsid w:val="004F5AD2"/>
    <w:rsid w:val="004F7C4C"/>
    <w:rsid w:val="00500D86"/>
    <w:rsid w:val="0050103D"/>
    <w:rsid w:val="005073E0"/>
    <w:rsid w:val="00513393"/>
    <w:rsid w:val="0051543D"/>
    <w:rsid w:val="005171D6"/>
    <w:rsid w:val="00522C49"/>
    <w:rsid w:val="00522CB9"/>
    <w:rsid w:val="005244AB"/>
    <w:rsid w:val="0053087B"/>
    <w:rsid w:val="00532EF3"/>
    <w:rsid w:val="0053305F"/>
    <w:rsid w:val="005348F1"/>
    <w:rsid w:val="00537CB1"/>
    <w:rsid w:val="005408E0"/>
    <w:rsid w:val="005408F5"/>
    <w:rsid w:val="00542CE0"/>
    <w:rsid w:val="005516AA"/>
    <w:rsid w:val="00561529"/>
    <w:rsid w:val="005645D7"/>
    <w:rsid w:val="00565C72"/>
    <w:rsid w:val="00570AD1"/>
    <w:rsid w:val="00572488"/>
    <w:rsid w:val="00574454"/>
    <w:rsid w:val="00581AC2"/>
    <w:rsid w:val="0058311B"/>
    <w:rsid w:val="00583581"/>
    <w:rsid w:val="00583AED"/>
    <w:rsid w:val="00585C69"/>
    <w:rsid w:val="0059091D"/>
    <w:rsid w:val="00591FC6"/>
    <w:rsid w:val="005A1774"/>
    <w:rsid w:val="005A1E24"/>
    <w:rsid w:val="005A25E9"/>
    <w:rsid w:val="005A40C4"/>
    <w:rsid w:val="005A77D5"/>
    <w:rsid w:val="005B0ED1"/>
    <w:rsid w:val="005B1BED"/>
    <w:rsid w:val="005B3154"/>
    <w:rsid w:val="005B3B22"/>
    <w:rsid w:val="005B5952"/>
    <w:rsid w:val="005C18F3"/>
    <w:rsid w:val="005C1B52"/>
    <w:rsid w:val="005C2147"/>
    <w:rsid w:val="005C416F"/>
    <w:rsid w:val="005C48A2"/>
    <w:rsid w:val="005C5DEB"/>
    <w:rsid w:val="005C5E0D"/>
    <w:rsid w:val="005D1688"/>
    <w:rsid w:val="005D1AC2"/>
    <w:rsid w:val="005D25BA"/>
    <w:rsid w:val="005D268D"/>
    <w:rsid w:val="005D2873"/>
    <w:rsid w:val="005D2CB6"/>
    <w:rsid w:val="005D34D0"/>
    <w:rsid w:val="005E143B"/>
    <w:rsid w:val="005E780E"/>
    <w:rsid w:val="005F744F"/>
    <w:rsid w:val="005F75D8"/>
    <w:rsid w:val="00602617"/>
    <w:rsid w:val="00604ED1"/>
    <w:rsid w:val="00605B95"/>
    <w:rsid w:val="006114B8"/>
    <w:rsid w:val="00611DCF"/>
    <w:rsid w:val="006142EE"/>
    <w:rsid w:val="00621247"/>
    <w:rsid w:val="00621493"/>
    <w:rsid w:val="006220C6"/>
    <w:rsid w:val="00622ED3"/>
    <w:rsid w:val="00623F0A"/>
    <w:rsid w:val="0063386F"/>
    <w:rsid w:val="006352E4"/>
    <w:rsid w:val="00636B6A"/>
    <w:rsid w:val="006408BC"/>
    <w:rsid w:val="00641AF4"/>
    <w:rsid w:val="0064260D"/>
    <w:rsid w:val="00646C86"/>
    <w:rsid w:val="006473FF"/>
    <w:rsid w:val="00651C28"/>
    <w:rsid w:val="00652971"/>
    <w:rsid w:val="00656A7F"/>
    <w:rsid w:val="00656CE8"/>
    <w:rsid w:val="00657F8C"/>
    <w:rsid w:val="0066109C"/>
    <w:rsid w:val="0066297F"/>
    <w:rsid w:val="00663630"/>
    <w:rsid w:val="0066388B"/>
    <w:rsid w:val="00665B9F"/>
    <w:rsid w:val="00675675"/>
    <w:rsid w:val="00675D0B"/>
    <w:rsid w:val="00676EB4"/>
    <w:rsid w:val="0068245D"/>
    <w:rsid w:val="00682C3F"/>
    <w:rsid w:val="00685285"/>
    <w:rsid w:val="00686621"/>
    <w:rsid w:val="006903EC"/>
    <w:rsid w:val="00692F58"/>
    <w:rsid w:val="00694146"/>
    <w:rsid w:val="00694AC8"/>
    <w:rsid w:val="00697431"/>
    <w:rsid w:val="006A2673"/>
    <w:rsid w:val="006A36EA"/>
    <w:rsid w:val="006B0BEA"/>
    <w:rsid w:val="006B1052"/>
    <w:rsid w:val="006B33BE"/>
    <w:rsid w:val="006B4932"/>
    <w:rsid w:val="006B565C"/>
    <w:rsid w:val="006B6A88"/>
    <w:rsid w:val="006B706C"/>
    <w:rsid w:val="006C0982"/>
    <w:rsid w:val="006C0A14"/>
    <w:rsid w:val="006C5618"/>
    <w:rsid w:val="006C6A75"/>
    <w:rsid w:val="006D1783"/>
    <w:rsid w:val="006D1845"/>
    <w:rsid w:val="006D2233"/>
    <w:rsid w:val="006D23C3"/>
    <w:rsid w:val="006E129D"/>
    <w:rsid w:val="006E3833"/>
    <w:rsid w:val="006F1250"/>
    <w:rsid w:val="006F1804"/>
    <w:rsid w:val="006F2435"/>
    <w:rsid w:val="006F27F1"/>
    <w:rsid w:val="006F35D7"/>
    <w:rsid w:val="006F4B63"/>
    <w:rsid w:val="006F6BF1"/>
    <w:rsid w:val="006F6E9F"/>
    <w:rsid w:val="006F70E8"/>
    <w:rsid w:val="0070462C"/>
    <w:rsid w:val="00707B61"/>
    <w:rsid w:val="007113A9"/>
    <w:rsid w:val="0071262B"/>
    <w:rsid w:val="007133CE"/>
    <w:rsid w:val="00714AB3"/>
    <w:rsid w:val="007173FA"/>
    <w:rsid w:val="00717D17"/>
    <w:rsid w:val="00720673"/>
    <w:rsid w:val="007209D2"/>
    <w:rsid w:val="007232F2"/>
    <w:rsid w:val="00723D75"/>
    <w:rsid w:val="00723F36"/>
    <w:rsid w:val="00730892"/>
    <w:rsid w:val="00730BDF"/>
    <w:rsid w:val="007327D6"/>
    <w:rsid w:val="00733291"/>
    <w:rsid w:val="00733671"/>
    <w:rsid w:val="00734F1D"/>
    <w:rsid w:val="00737582"/>
    <w:rsid w:val="00740D8D"/>
    <w:rsid w:val="00741A4E"/>
    <w:rsid w:val="007458CB"/>
    <w:rsid w:val="00747C7E"/>
    <w:rsid w:val="00753046"/>
    <w:rsid w:val="007615ED"/>
    <w:rsid w:val="007637BA"/>
    <w:rsid w:val="00777FCB"/>
    <w:rsid w:val="0078024E"/>
    <w:rsid w:val="00784719"/>
    <w:rsid w:val="00786121"/>
    <w:rsid w:val="00787070"/>
    <w:rsid w:val="007878A3"/>
    <w:rsid w:val="007929DD"/>
    <w:rsid w:val="00795CAC"/>
    <w:rsid w:val="00796250"/>
    <w:rsid w:val="007976F8"/>
    <w:rsid w:val="007A1D5B"/>
    <w:rsid w:val="007A7686"/>
    <w:rsid w:val="007A7F11"/>
    <w:rsid w:val="007B16FB"/>
    <w:rsid w:val="007B4038"/>
    <w:rsid w:val="007B43DB"/>
    <w:rsid w:val="007B67B0"/>
    <w:rsid w:val="007B6DE1"/>
    <w:rsid w:val="007B7E3C"/>
    <w:rsid w:val="007C0915"/>
    <w:rsid w:val="007C0FAB"/>
    <w:rsid w:val="007C230F"/>
    <w:rsid w:val="007C2DA4"/>
    <w:rsid w:val="007C41FD"/>
    <w:rsid w:val="007C4EFE"/>
    <w:rsid w:val="007C5786"/>
    <w:rsid w:val="007C5A96"/>
    <w:rsid w:val="007D1D0B"/>
    <w:rsid w:val="007D2551"/>
    <w:rsid w:val="007D4869"/>
    <w:rsid w:val="007D4EF0"/>
    <w:rsid w:val="007D775A"/>
    <w:rsid w:val="007E04A1"/>
    <w:rsid w:val="007E14AD"/>
    <w:rsid w:val="007E5899"/>
    <w:rsid w:val="007E5989"/>
    <w:rsid w:val="007E5CEC"/>
    <w:rsid w:val="007E7DA7"/>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3563"/>
    <w:rsid w:val="00847BE1"/>
    <w:rsid w:val="00854F31"/>
    <w:rsid w:val="008570A5"/>
    <w:rsid w:val="008723A4"/>
    <w:rsid w:val="0087420C"/>
    <w:rsid w:val="00875B5B"/>
    <w:rsid w:val="0087636F"/>
    <w:rsid w:val="00884A0D"/>
    <w:rsid w:val="00884A25"/>
    <w:rsid w:val="00884DB2"/>
    <w:rsid w:val="00887712"/>
    <w:rsid w:val="008902EB"/>
    <w:rsid w:val="00891334"/>
    <w:rsid w:val="0089360B"/>
    <w:rsid w:val="0089625F"/>
    <w:rsid w:val="00896992"/>
    <w:rsid w:val="00896AFC"/>
    <w:rsid w:val="0089785F"/>
    <w:rsid w:val="008A0991"/>
    <w:rsid w:val="008A119D"/>
    <w:rsid w:val="008A5C25"/>
    <w:rsid w:val="008A6187"/>
    <w:rsid w:val="008B0B6E"/>
    <w:rsid w:val="008B2098"/>
    <w:rsid w:val="008B276C"/>
    <w:rsid w:val="008B3DA0"/>
    <w:rsid w:val="008B526E"/>
    <w:rsid w:val="008C3412"/>
    <w:rsid w:val="008C594C"/>
    <w:rsid w:val="008C74C4"/>
    <w:rsid w:val="008C768E"/>
    <w:rsid w:val="008D25BB"/>
    <w:rsid w:val="008D390C"/>
    <w:rsid w:val="008D4935"/>
    <w:rsid w:val="008D52E2"/>
    <w:rsid w:val="008E3126"/>
    <w:rsid w:val="008E3C9D"/>
    <w:rsid w:val="008E48FE"/>
    <w:rsid w:val="008E63A8"/>
    <w:rsid w:val="008F0281"/>
    <w:rsid w:val="008F3851"/>
    <w:rsid w:val="00902E62"/>
    <w:rsid w:val="0090355E"/>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6785"/>
    <w:rsid w:val="009412D7"/>
    <w:rsid w:val="00941EE7"/>
    <w:rsid w:val="0095179B"/>
    <w:rsid w:val="00954510"/>
    <w:rsid w:val="009547D4"/>
    <w:rsid w:val="00954EAD"/>
    <w:rsid w:val="0096518C"/>
    <w:rsid w:val="00965B75"/>
    <w:rsid w:val="00970DAC"/>
    <w:rsid w:val="00972A26"/>
    <w:rsid w:val="009747A9"/>
    <w:rsid w:val="00976129"/>
    <w:rsid w:val="009766F0"/>
    <w:rsid w:val="00977486"/>
    <w:rsid w:val="00977771"/>
    <w:rsid w:val="00985C28"/>
    <w:rsid w:val="00990EE5"/>
    <w:rsid w:val="00991B11"/>
    <w:rsid w:val="00997BCB"/>
    <w:rsid w:val="009A4554"/>
    <w:rsid w:val="009B2DB0"/>
    <w:rsid w:val="009B2F21"/>
    <w:rsid w:val="009B3E21"/>
    <w:rsid w:val="009B5763"/>
    <w:rsid w:val="009B612E"/>
    <w:rsid w:val="009B7003"/>
    <w:rsid w:val="009B7619"/>
    <w:rsid w:val="009C02D8"/>
    <w:rsid w:val="009C07EC"/>
    <w:rsid w:val="009C0F7C"/>
    <w:rsid w:val="009C3608"/>
    <w:rsid w:val="009C45A2"/>
    <w:rsid w:val="009C5A68"/>
    <w:rsid w:val="009D02DB"/>
    <w:rsid w:val="009D499C"/>
    <w:rsid w:val="009D58B4"/>
    <w:rsid w:val="009D7341"/>
    <w:rsid w:val="009E03F4"/>
    <w:rsid w:val="009E0E79"/>
    <w:rsid w:val="009E767C"/>
    <w:rsid w:val="009F0100"/>
    <w:rsid w:val="009F2820"/>
    <w:rsid w:val="009F4C8E"/>
    <w:rsid w:val="009F5AAA"/>
    <w:rsid w:val="009F6135"/>
    <w:rsid w:val="00A0199A"/>
    <w:rsid w:val="00A024E6"/>
    <w:rsid w:val="00A04C43"/>
    <w:rsid w:val="00A07FC4"/>
    <w:rsid w:val="00A11993"/>
    <w:rsid w:val="00A14266"/>
    <w:rsid w:val="00A1645D"/>
    <w:rsid w:val="00A16EC3"/>
    <w:rsid w:val="00A201BE"/>
    <w:rsid w:val="00A209F6"/>
    <w:rsid w:val="00A231AD"/>
    <w:rsid w:val="00A27B09"/>
    <w:rsid w:val="00A27ECF"/>
    <w:rsid w:val="00A300E2"/>
    <w:rsid w:val="00A306F3"/>
    <w:rsid w:val="00A31C4D"/>
    <w:rsid w:val="00A34190"/>
    <w:rsid w:val="00A35C59"/>
    <w:rsid w:val="00A37EAC"/>
    <w:rsid w:val="00A448F7"/>
    <w:rsid w:val="00A4521C"/>
    <w:rsid w:val="00A471F5"/>
    <w:rsid w:val="00A535B7"/>
    <w:rsid w:val="00A53B84"/>
    <w:rsid w:val="00A54477"/>
    <w:rsid w:val="00A56B9B"/>
    <w:rsid w:val="00A56FC2"/>
    <w:rsid w:val="00A60DD4"/>
    <w:rsid w:val="00A60EB2"/>
    <w:rsid w:val="00A61084"/>
    <w:rsid w:val="00A658F1"/>
    <w:rsid w:val="00A70A9D"/>
    <w:rsid w:val="00A70F2C"/>
    <w:rsid w:val="00A74944"/>
    <w:rsid w:val="00A74CBC"/>
    <w:rsid w:val="00A74F70"/>
    <w:rsid w:val="00A751BA"/>
    <w:rsid w:val="00A75A50"/>
    <w:rsid w:val="00A807DB"/>
    <w:rsid w:val="00A8122A"/>
    <w:rsid w:val="00A84030"/>
    <w:rsid w:val="00AA1546"/>
    <w:rsid w:val="00AA35D8"/>
    <w:rsid w:val="00AA3924"/>
    <w:rsid w:val="00AA410F"/>
    <w:rsid w:val="00AB1DF0"/>
    <w:rsid w:val="00AB2CE0"/>
    <w:rsid w:val="00AB7883"/>
    <w:rsid w:val="00AC687F"/>
    <w:rsid w:val="00AD2F8E"/>
    <w:rsid w:val="00AE1237"/>
    <w:rsid w:val="00AE5F1B"/>
    <w:rsid w:val="00AF4659"/>
    <w:rsid w:val="00AF5765"/>
    <w:rsid w:val="00B0074D"/>
    <w:rsid w:val="00B00CB8"/>
    <w:rsid w:val="00B034C6"/>
    <w:rsid w:val="00B0470D"/>
    <w:rsid w:val="00B066A4"/>
    <w:rsid w:val="00B06888"/>
    <w:rsid w:val="00B1020D"/>
    <w:rsid w:val="00B10273"/>
    <w:rsid w:val="00B10F4A"/>
    <w:rsid w:val="00B133A3"/>
    <w:rsid w:val="00B14E2D"/>
    <w:rsid w:val="00B1582B"/>
    <w:rsid w:val="00B16818"/>
    <w:rsid w:val="00B175B2"/>
    <w:rsid w:val="00B21F07"/>
    <w:rsid w:val="00B223A2"/>
    <w:rsid w:val="00B227FE"/>
    <w:rsid w:val="00B302D5"/>
    <w:rsid w:val="00B35174"/>
    <w:rsid w:val="00B4069E"/>
    <w:rsid w:val="00B4272D"/>
    <w:rsid w:val="00B42B96"/>
    <w:rsid w:val="00B43122"/>
    <w:rsid w:val="00B44ABD"/>
    <w:rsid w:val="00B51C9C"/>
    <w:rsid w:val="00B526EF"/>
    <w:rsid w:val="00B5364E"/>
    <w:rsid w:val="00B54695"/>
    <w:rsid w:val="00B5653A"/>
    <w:rsid w:val="00B57854"/>
    <w:rsid w:val="00B57998"/>
    <w:rsid w:val="00B57CF5"/>
    <w:rsid w:val="00B644AA"/>
    <w:rsid w:val="00B6473E"/>
    <w:rsid w:val="00B70A8E"/>
    <w:rsid w:val="00B70C09"/>
    <w:rsid w:val="00B70FBA"/>
    <w:rsid w:val="00B81D8A"/>
    <w:rsid w:val="00B81E99"/>
    <w:rsid w:val="00B82F3A"/>
    <w:rsid w:val="00B949BB"/>
    <w:rsid w:val="00B95050"/>
    <w:rsid w:val="00B95864"/>
    <w:rsid w:val="00B95FF6"/>
    <w:rsid w:val="00B960D5"/>
    <w:rsid w:val="00B97D43"/>
    <w:rsid w:val="00BA2AD9"/>
    <w:rsid w:val="00BA39A4"/>
    <w:rsid w:val="00BA3D43"/>
    <w:rsid w:val="00BA57E1"/>
    <w:rsid w:val="00BA5E39"/>
    <w:rsid w:val="00BB1669"/>
    <w:rsid w:val="00BB2F5E"/>
    <w:rsid w:val="00BB32DC"/>
    <w:rsid w:val="00BC516E"/>
    <w:rsid w:val="00BC5BD6"/>
    <w:rsid w:val="00BC7AD8"/>
    <w:rsid w:val="00BD03F1"/>
    <w:rsid w:val="00BD3991"/>
    <w:rsid w:val="00BD5A17"/>
    <w:rsid w:val="00BD6C51"/>
    <w:rsid w:val="00BE1627"/>
    <w:rsid w:val="00BE1951"/>
    <w:rsid w:val="00BE1C16"/>
    <w:rsid w:val="00BE4EED"/>
    <w:rsid w:val="00BE5559"/>
    <w:rsid w:val="00BE5C92"/>
    <w:rsid w:val="00BE6F46"/>
    <w:rsid w:val="00BF2B13"/>
    <w:rsid w:val="00BF2FA6"/>
    <w:rsid w:val="00BF368F"/>
    <w:rsid w:val="00BF493E"/>
    <w:rsid w:val="00BF4BB1"/>
    <w:rsid w:val="00C00406"/>
    <w:rsid w:val="00C0047F"/>
    <w:rsid w:val="00C0058E"/>
    <w:rsid w:val="00C05479"/>
    <w:rsid w:val="00C05C9D"/>
    <w:rsid w:val="00C07363"/>
    <w:rsid w:val="00C2378C"/>
    <w:rsid w:val="00C237F4"/>
    <w:rsid w:val="00C2498B"/>
    <w:rsid w:val="00C3253E"/>
    <w:rsid w:val="00C338A4"/>
    <w:rsid w:val="00C3438E"/>
    <w:rsid w:val="00C3457A"/>
    <w:rsid w:val="00C357FB"/>
    <w:rsid w:val="00C35B67"/>
    <w:rsid w:val="00C37057"/>
    <w:rsid w:val="00C41725"/>
    <w:rsid w:val="00C41D4F"/>
    <w:rsid w:val="00C4455A"/>
    <w:rsid w:val="00C44660"/>
    <w:rsid w:val="00C47E46"/>
    <w:rsid w:val="00C5060E"/>
    <w:rsid w:val="00C51424"/>
    <w:rsid w:val="00C51F95"/>
    <w:rsid w:val="00C53BE6"/>
    <w:rsid w:val="00C54D89"/>
    <w:rsid w:val="00C575EC"/>
    <w:rsid w:val="00C65615"/>
    <w:rsid w:val="00C66B88"/>
    <w:rsid w:val="00C674D7"/>
    <w:rsid w:val="00C67E55"/>
    <w:rsid w:val="00C70A8B"/>
    <w:rsid w:val="00C71DB0"/>
    <w:rsid w:val="00C7236B"/>
    <w:rsid w:val="00C77F83"/>
    <w:rsid w:val="00C814DC"/>
    <w:rsid w:val="00C81E86"/>
    <w:rsid w:val="00C8773B"/>
    <w:rsid w:val="00C94649"/>
    <w:rsid w:val="00C95444"/>
    <w:rsid w:val="00CA3808"/>
    <w:rsid w:val="00CA3C71"/>
    <w:rsid w:val="00CA4EFD"/>
    <w:rsid w:val="00CA6EA7"/>
    <w:rsid w:val="00CB2A5D"/>
    <w:rsid w:val="00CC35EA"/>
    <w:rsid w:val="00CC4AC4"/>
    <w:rsid w:val="00CC5395"/>
    <w:rsid w:val="00CC557B"/>
    <w:rsid w:val="00CC76FF"/>
    <w:rsid w:val="00CC789D"/>
    <w:rsid w:val="00CD0F0D"/>
    <w:rsid w:val="00CD18DD"/>
    <w:rsid w:val="00CD2786"/>
    <w:rsid w:val="00CD53A9"/>
    <w:rsid w:val="00CD5D02"/>
    <w:rsid w:val="00CD742E"/>
    <w:rsid w:val="00CE0393"/>
    <w:rsid w:val="00CE0ACF"/>
    <w:rsid w:val="00CE40E0"/>
    <w:rsid w:val="00CE5121"/>
    <w:rsid w:val="00CE59A0"/>
    <w:rsid w:val="00CE5AFF"/>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55292"/>
    <w:rsid w:val="00D558A9"/>
    <w:rsid w:val="00D56EDC"/>
    <w:rsid w:val="00D648C5"/>
    <w:rsid w:val="00D70306"/>
    <w:rsid w:val="00D731E4"/>
    <w:rsid w:val="00D80AD4"/>
    <w:rsid w:val="00D815F0"/>
    <w:rsid w:val="00D91D8D"/>
    <w:rsid w:val="00D93314"/>
    <w:rsid w:val="00DA4B48"/>
    <w:rsid w:val="00DB2CF9"/>
    <w:rsid w:val="00DB35A7"/>
    <w:rsid w:val="00DB6392"/>
    <w:rsid w:val="00DB6EFE"/>
    <w:rsid w:val="00DC327D"/>
    <w:rsid w:val="00DC3DBA"/>
    <w:rsid w:val="00DC5488"/>
    <w:rsid w:val="00DD4D64"/>
    <w:rsid w:val="00DD50B7"/>
    <w:rsid w:val="00DD527B"/>
    <w:rsid w:val="00DD65D6"/>
    <w:rsid w:val="00DE1394"/>
    <w:rsid w:val="00DE1D9E"/>
    <w:rsid w:val="00DE2DA2"/>
    <w:rsid w:val="00DE4547"/>
    <w:rsid w:val="00DE4DD3"/>
    <w:rsid w:val="00DF04B5"/>
    <w:rsid w:val="00DF2631"/>
    <w:rsid w:val="00DF2C40"/>
    <w:rsid w:val="00DF2CF7"/>
    <w:rsid w:val="00DF5606"/>
    <w:rsid w:val="00E028AA"/>
    <w:rsid w:val="00E04404"/>
    <w:rsid w:val="00E066F2"/>
    <w:rsid w:val="00E079B4"/>
    <w:rsid w:val="00E11038"/>
    <w:rsid w:val="00E11D56"/>
    <w:rsid w:val="00E1243F"/>
    <w:rsid w:val="00E13C28"/>
    <w:rsid w:val="00E15A37"/>
    <w:rsid w:val="00E1726F"/>
    <w:rsid w:val="00E2597F"/>
    <w:rsid w:val="00E308A2"/>
    <w:rsid w:val="00E32C00"/>
    <w:rsid w:val="00E40146"/>
    <w:rsid w:val="00E45165"/>
    <w:rsid w:val="00E4517A"/>
    <w:rsid w:val="00E45917"/>
    <w:rsid w:val="00E45BBD"/>
    <w:rsid w:val="00E52AE1"/>
    <w:rsid w:val="00E54DCE"/>
    <w:rsid w:val="00E55038"/>
    <w:rsid w:val="00E5535D"/>
    <w:rsid w:val="00E55C60"/>
    <w:rsid w:val="00E56C4F"/>
    <w:rsid w:val="00E63E0A"/>
    <w:rsid w:val="00E65DB3"/>
    <w:rsid w:val="00E67549"/>
    <w:rsid w:val="00E718A2"/>
    <w:rsid w:val="00E73178"/>
    <w:rsid w:val="00E760EC"/>
    <w:rsid w:val="00E765C4"/>
    <w:rsid w:val="00E83035"/>
    <w:rsid w:val="00E85155"/>
    <w:rsid w:val="00E90CAF"/>
    <w:rsid w:val="00E90D3E"/>
    <w:rsid w:val="00E92509"/>
    <w:rsid w:val="00E96085"/>
    <w:rsid w:val="00EA4625"/>
    <w:rsid w:val="00EA5366"/>
    <w:rsid w:val="00EA62F8"/>
    <w:rsid w:val="00EA7413"/>
    <w:rsid w:val="00EA7D70"/>
    <w:rsid w:val="00EB60EF"/>
    <w:rsid w:val="00EB6729"/>
    <w:rsid w:val="00EB7315"/>
    <w:rsid w:val="00EC1544"/>
    <w:rsid w:val="00EC15E3"/>
    <w:rsid w:val="00EC2C5D"/>
    <w:rsid w:val="00EC4BF2"/>
    <w:rsid w:val="00EC50BE"/>
    <w:rsid w:val="00EC7501"/>
    <w:rsid w:val="00ED3368"/>
    <w:rsid w:val="00ED52C7"/>
    <w:rsid w:val="00ED5A25"/>
    <w:rsid w:val="00EE1058"/>
    <w:rsid w:val="00EE114B"/>
    <w:rsid w:val="00EE1958"/>
    <w:rsid w:val="00EE395A"/>
    <w:rsid w:val="00EE4DE3"/>
    <w:rsid w:val="00EF2432"/>
    <w:rsid w:val="00EF24CC"/>
    <w:rsid w:val="00EF2B44"/>
    <w:rsid w:val="00EF4157"/>
    <w:rsid w:val="00EF5BAD"/>
    <w:rsid w:val="00EF6185"/>
    <w:rsid w:val="00EF714F"/>
    <w:rsid w:val="00F00048"/>
    <w:rsid w:val="00F00B00"/>
    <w:rsid w:val="00F0471F"/>
    <w:rsid w:val="00F109D1"/>
    <w:rsid w:val="00F11982"/>
    <w:rsid w:val="00F13118"/>
    <w:rsid w:val="00F17D05"/>
    <w:rsid w:val="00F17F2B"/>
    <w:rsid w:val="00F27245"/>
    <w:rsid w:val="00F30029"/>
    <w:rsid w:val="00F31496"/>
    <w:rsid w:val="00F34FEF"/>
    <w:rsid w:val="00F3508D"/>
    <w:rsid w:val="00F352FA"/>
    <w:rsid w:val="00F367E5"/>
    <w:rsid w:val="00F37FF3"/>
    <w:rsid w:val="00F41E99"/>
    <w:rsid w:val="00F46BFA"/>
    <w:rsid w:val="00F47FA3"/>
    <w:rsid w:val="00F63F52"/>
    <w:rsid w:val="00F65E0D"/>
    <w:rsid w:val="00F65E17"/>
    <w:rsid w:val="00F710A3"/>
    <w:rsid w:val="00F72085"/>
    <w:rsid w:val="00F75EC3"/>
    <w:rsid w:val="00F767F5"/>
    <w:rsid w:val="00F808FF"/>
    <w:rsid w:val="00F80ECD"/>
    <w:rsid w:val="00F85100"/>
    <w:rsid w:val="00F90F14"/>
    <w:rsid w:val="00FA2EBA"/>
    <w:rsid w:val="00FA5B9B"/>
    <w:rsid w:val="00FB16A2"/>
    <w:rsid w:val="00FB1DA7"/>
    <w:rsid w:val="00FB1FF5"/>
    <w:rsid w:val="00FB2B57"/>
    <w:rsid w:val="00FB3111"/>
    <w:rsid w:val="00FC490F"/>
    <w:rsid w:val="00FC4DA4"/>
    <w:rsid w:val="00FC7B41"/>
    <w:rsid w:val="00FD1162"/>
    <w:rsid w:val="00FD38EB"/>
    <w:rsid w:val="00FD40C2"/>
    <w:rsid w:val="00FD6381"/>
    <w:rsid w:val="00FE30F7"/>
    <w:rsid w:val="00FE4281"/>
    <w:rsid w:val="00FE46CA"/>
    <w:rsid w:val="00FE47E2"/>
    <w:rsid w:val="00FE66A0"/>
    <w:rsid w:val="00FF0D29"/>
    <w:rsid w:val="00FF24B0"/>
    <w:rsid w:val="00FF2C9D"/>
    <w:rsid w:val="00FF4E43"/>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image" Target="media/image11.tmp"/><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comments" Target="comments.xml"/><Relationship Id="rId25" Type="http://schemas.openxmlformats.org/officeDocument/2006/relationships/image" Target="media/image10.tmp"/><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8/08/relationships/commentsExtensible" Target="commentsExtensible.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2.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3.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3624</TotalTime>
  <Pages>37</Pages>
  <Words>1742</Words>
  <Characters>9932</Characters>
  <Application>Microsoft Office Word</Application>
  <DocSecurity>0</DocSecurity>
  <Lines>82</Lines>
  <Paragraphs>23</Paragraphs>
  <ScaleCrop>false</ScaleCrop>
  <Company>Infor Global Solutions</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827</cp:revision>
  <cp:lastPrinted>2007-04-18T05:50:00Z</cp:lastPrinted>
  <dcterms:created xsi:type="dcterms:W3CDTF">2019-02-28T08:08:00Z</dcterms:created>
  <dcterms:modified xsi:type="dcterms:W3CDTF">2022-04-20T01:34:00Z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